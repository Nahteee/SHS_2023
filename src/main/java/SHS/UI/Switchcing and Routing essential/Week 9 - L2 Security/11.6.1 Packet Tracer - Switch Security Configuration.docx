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C3FCC" w14:textId="77777777" w:rsidR="00AB06DA" w:rsidRDefault="00F80002" w:rsidP="00AB06DA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D2048" w:rsidRPr="00DD2048">
            <w:t>Packet Tracer - Switch Security Configuration</w:t>
          </w:r>
        </w:sdtContent>
      </w:sdt>
      <w:r w:rsidR="004D36D7" w:rsidRPr="00FD4A68">
        <w:t xml:space="preserve"> </w:t>
      </w:r>
    </w:p>
    <w:p w14:paraId="7F8A39D6" w14:textId="77777777" w:rsidR="00AB06DA" w:rsidRDefault="00AB06DA" w:rsidP="00AB06DA">
      <w:pPr>
        <w:pStyle w:val="Title"/>
        <w:rPr>
          <w:rStyle w:val="LabTitleInstVersred"/>
        </w:rPr>
      </w:pPr>
    </w:p>
    <w:p w14:paraId="2AE1A117" w14:textId="79384A60" w:rsidR="00DD2048" w:rsidRDefault="00DD2048" w:rsidP="00AB06DA">
      <w:pPr>
        <w:pStyle w:val="Title"/>
      </w:pPr>
      <w:r>
        <w:t>VLAN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r>
              <w:t>BlackHole</w:t>
            </w:r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r>
              <w:t>BlackHole</w:t>
            </w:r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>Part 5: Configure Rapid PVST PortFast and BPDU Guard</w:t>
      </w:r>
    </w:p>
    <w:p w14:paraId="587B3EFB" w14:textId="5495183A" w:rsidR="00DD2048" w:rsidRPr="00C07FD9" w:rsidRDefault="00DD2048" w:rsidP="007072D7">
      <w:pPr>
        <w:pStyle w:val="Heading1"/>
      </w:pPr>
      <w:r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lastRenderedPageBreak/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On SW-1, </w:t>
      </w:r>
      <w:r w:rsidR="00710F68">
        <w:t>c</w:t>
      </w:r>
      <w:r>
        <w:t xml:space="preserve">reate a VLAN 999 and name it BlackHole.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>ports to the BlackHole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787B63CD" w14:textId="17D9C086" w:rsidR="00DD2048" w:rsidRDefault="00DD2048" w:rsidP="007072D7">
      <w:pPr>
        <w:pStyle w:val="Heading2"/>
      </w:pPr>
      <w:r>
        <w:t>Configure DHCP Snooping</w:t>
      </w:r>
      <w:r w:rsidR="00136476">
        <w:t>.</w:t>
      </w:r>
    </w:p>
    <w:p w14:paraId="30B09933" w14:textId="77777777" w:rsidR="00DD2048" w:rsidRDefault="00DD2048" w:rsidP="00DD2048">
      <w:pPr>
        <w:pStyle w:val="SubStepAlpha"/>
        <w:numPr>
          <w:ilvl w:val="3"/>
          <w:numId w:val="13"/>
        </w:numPr>
      </w:pPr>
      <w:r>
        <w:t>Configure the trunk ports on SW-1 as trusted ports.</w:t>
      </w:r>
    </w:p>
    <w:p w14:paraId="01F1F865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Limit the untrusted ports on SW-1 to </w:t>
      </w:r>
      <w:r w:rsidR="00710F68">
        <w:t>five</w:t>
      </w:r>
      <w:r>
        <w:t xml:space="preserve"> DHCP packets per second.</w:t>
      </w:r>
    </w:p>
    <w:p w14:paraId="3AD2FD61" w14:textId="0BD54D55" w:rsidR="00DD2048" w:rsidRDefault="00DD2048" w:rsidP="00DD2048">
      <w:pPr>
        <w:pStyle w:val="SubStepAlpha"/>
        <w:numPr>
          <w:ilvl w:val="3"/>
          <w:numId w:val="2"/>
        </w:numPr>
      </w:pPr>
      <w:r>
        <w:t>On SW-2, enable DHCP snooping</w:t>
      </w:r>
      <w:r w:rsidR="007C7811">
        <w:t xml:space="preserve"> globally and for </w:t>
      </w:r>
      <w:r>
        <w:t>VLANs 10, 20 and 99.</w:t>
      </w:r>
    </w:p>
    <w:p w14:paraId="4B4F3F0B" w14:textId="77777777" w:rsidR="00DD2048" w:rsidRPr="002B6CA9" w:rsidRDefault="00DD2048" w:rsidP="00DD2048">
      <w:pPr>
        <w:pStyle w:val="SubStepAlpha"/>
        <w:numPr>
          <w:ilvl w:val="0"/>
          <w:numId w:val="0"/>
        </w:numPr>
        <w:ind w:left="360"/>
      </w:pPr>
      <w:r w:rsidRPr="005C2714">
        <w:rPr>
          <w:b/>
        </w:rPr>
        <w:t>Note:</w:t>
      </w:r>
      <w:r>
        <w:t xml:space="preserve"> The DHCP snooping configuration may not score properly in Packet Tracer.</w:t>
      </w:r>
    </w:p>
    <w:p w14:paraId="3A325A72" w14:textId="243FBEC3" w:rsidR="00DD2048" w:rsidRDefault="00DD2048" w:rsidP="007072D7">
      <w:pPr>
        <w:pStyle w:val="Heading2"/>
      </w:pPr>
      <w:r>
        <w:t>Configure PortFast,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>Enable PortFast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43395B74" w:rsidR="00081DA5" w:rsidRDefault="00DD2048" w:rsidP="00081DA5">
      <w:pPr>
        <w:pStyle w:val="SubStepAlpha"/>
        <w:numPr>
          <w:ilvl w:val="3"/>
          <w:numId w:val="2"/>
        </w:numPr>
      </w:pPr>
      <w:r>
        <w:t>Configure SW-2 so that all access ports will use PortFast by default.</w:t>
      </w:r>
    </w:p>
    <w:p w14:paraId="0A765A1E" w14:textId="474DF1B3" w:rsidR="00AB10E6" w:rsidRDefault="00AB10E6" w:rsidP="00AB10E6">
      <w:pPr>
        <w:pStyle w:val="ConfigWindow"/>
      </w:pPr>
      <w:r>
        <w:t>End of document</w:t>
      </w:r>
    </w:p>
    <w:p w14:paraId="773724D2" w14:textId="53A7494A" w:rsidR="00081DA5" w:rsidRPr="001B6D8D" w:rsidRDefault="00081DA5" w:rsidP="001B6D8D">
      <w:pPr>
        <w:pStyle w:val="Heading1"/>
        <w:rPr>
          <w:rStyle w:val="LabSectionGray"/>
        </w:rPr>
      </w:pPr>
      <w:r w:rsidRPr="001B6D8D">
        <w:rPr>
          <w:rStyle w:val="LabSectionGray"/>
        </w:rPr>
        <w:t>SW1 Configurations</w:t>
      </w:r>
    </w:p>
    <w:p w14:paraId="61222433" w14:textId="0D48CF0D" w:rsidR="009174E3" w:rsidRDefault="009174E3" w:rsidP="001B6D8D">
      <w:pPr>
        <w:pStyle w:val="DevConfigs"/>
        <w:rPr>
          <w:rStyle w:val="DevConfigGray"/>
          <w:b/>
          <w:bCs/>
          <w:noProof/>
          <w:szCs w:val="26"/>
        </w:rPr>
      </w:pPr>
      <w:r>
        <w:rPr>
          <w:rStyle w:val="DevConfigGray"/>
        </w:rPr>
        <w:t>enable</w:t>
      </w:r>
    </w:p>
    <w:p w14:paraId="050DE248" w14:textId="20C62FE9" w:rsidR="009174E3" w:rsidRDefault="009174E3" w:rsidP="001B6D8D">
      <w:pPr>
        <w:pStyle w:val="DevConfigs"/>
        <w:rPr>
          <w:rStyle w:val="DevConfigGray"/>
        </w:rPr>
      </w:pPr>
      <w:r>
        <w:rPr>
          <w:rStyle w:val="DevConfigGray"/>
        </w:rPr>
        <w:t>configure terminal</w:t>
      </w:r>
    </w:p>
    <w:p w14:paraId="01724092" w14:textId="77777777" w:rsidR="00B91475" w:rsidRDefault="00B91475" w:rsidP="00B91475">
      <w:pPr>
        <w:pStyle w:val="DevConfigs"/>
        <w:rPr>
          <w:rStyle w:val="DevConfigGray"/>
        </w:rPr>
      </w:pPr>
      <w:r>
        <w:rPr>
          <w:rStyle w:val="DevConfigGray"/>
        </w:rPr>
        <w:t>spanning-tree portfast default</w:t>
      </w:r>
    </w:p>
    <w:p w14:paraId="4785127D" w14:textId="2D2E37DF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>interface FastEthernet0/1</w:t>
      </w:r>
    </w:p>
    <w:p w14:paraId="77FFDC9A" w14:textId="49C61F3F" w:rsidR="00081DA5" w:rsidRPr="001B6D8D" w:rsidRDefault="009174E3" w:rsidP="001B6D8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81DA5" w:rsidRPr="001B6D8D">
        <w:rPr>
          <w:rStyle w:val="DevConfigGray"/>
        </w:rPr>
        <w:t>ip dhcp snooping limit rate 5</w:t>
      </w:r>
    </w:p>
    <w:p w14:paraId="2DBEFA3B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mode access</w:t>
      </w:r>
    </w:p>
    <w:p w14:paraId="12926DB2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port-security</w:t>
      </w:r>
    </w:p>
    <w:p w14:paraId="16870B5A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port-security maximum 4</w:t>
      </w:r>
    </w:p>
    <w:p w14:paraId="55CB2C53" w14:textId="287082EA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</w:t>
      </w:r>
      <w:r w:rsidR="001B6D8D">
        <w:rPr>
          <w:rStyle w:val="DevConfigGray"/>
        </w:rPr>
        <w:t>ort-security mac-address sticky</w:t>
      </w:r>
    </w:p>
    <w:p w14:paraId="6E704191" w14:textId="0819C013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</w:t>
      </w:r>
      <w:r w:rsidR="001B6D8D">
        <w:rPr>
          <w:rStyle w:val="DevConfigGray"/>
        </w:rPr>
        <w:t>ort-security violation restrict</w:t>
      </w:r>
    </w:p>
    <w:p w14:paraId="63905A93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port-security mac-address 0010.11E8.3CBB</w:t>
      </w:r>
    </w:p>
    <w:p w14:paraId="33EF9FD5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spanning-tree portfast</w:t>
      </w:r>
    </w:p>
    <w:p w14:paraId="0AD36D79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spanning-tree bpduguard enable</w:t>
      </w:r>
    </w:p>
    <w:p w14:paraId="6C1B6C2F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>!</w:t>
      </w:r>
    </w:p>
    <w:p w14:paraId="73122DDF" w14:textId="1CD17F86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interface </w:t>
      </w:r>
      <w:r w:rsidR="009174E3">
        <w:rPr>
          <w:rStyle w:val="DevConfigGray"/>
        </w:rPr>
        <w:t xml:space="preserve">range </w:t>
      </w:r>
      <w:r w:rsidRPr="001B6D8D">
        <w:rPr>
          <w:rStyle w:val="DevConfigGray"/>
        </w:rPr>
        <w:t>FastEthernet0/2</w:t>
      </w:r>
      <w:r w:rsidR="009174E3">
        <w:rPr>
          <w:rStyle w:val="DevConfigGray"/>
        </w:rPr>
        <w:t>, FastEthernet0/10,</w:t>
      </w:r>
      <w:r w:rsidR="009174E3" w:rsidRPr="004663E5">
        <w:rPr>
          <w:rStyle w:val="DevConfigGray"/>
        </w:rPr>
        <w:t>FastEthernet0/2</w:t>
      </w:r>
      <w:r w:rsidR="009174E3">
        <w:rPr>
          <w:rStyle w:val="DevConfigGray"/>
        </w:rPr>
        <w:t>4</w:t>
      </w:r>
    </w:p>
    <w:p w14:paraId="3788B5C3" w14:textId="00B34510" w:rsidR="00081DA5" w:rsidRPr="001B6D8D" w:rsidRDefault="009174E3" w:rsidP="001B6D8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81DA5" w:rsidRPr="001B6D8D">
        <w:rPr>
          <w:rStyle w:val="DevConfigGray"/>
        </w:rPr>
        <w:t>ip dhcp snooping limit rate 5</w:t>
      </w:r>
    </w:p>
    <w:p w14:paraId="12B1C31F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mode access</w:t>
      </w:r>
    </w:p>
    <w:p w14:paraId="48974877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lastRenderedPageBreak/>
        <w:t xml:space="preserve"> switchport port-security</w:t>
      </w:r>
    </w:p>
    <w:p w14:paraId="6EC3CCA7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port-security maximum 4</w:t>
      </w:r>
    </w:p>
    <w:p w14:paraId="688F112F" w14:textId="61817DB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</w:t>
      </w:r>
      <w:r w:rsidR="001B6D8D">
        <w:rPr>
          <w:rStyle w:val="DevConfigGray"/>
        </w:rPr>
        <w:t>ort-security mac-address sticky</w:t>
      </w:r>
    </w:p>
    <w:p w14:paraId="53933547" w14:textId="2F6D0FBB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p</w:t>
      </w:r>
      <w:r w:rsidR="001B6D8D">
        <w:rPr>
          <w:rStyle w:val="DevConfigGray"/>
        </w:rPr>
        <w:t>ort-security violation restrict</w:t>
      </w:r>
    </w:p>
    <w:p w14:paraId="516FD2A3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spanning-tree portfast</w:t>
      </w:r>
    </w:p>
    <w:p w14:paraId="49F09BFE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spanning-tree bpduguard enable</w:t>
      </w:r>
    </w:p>
    <w:p w14:paraId="2E9D44E1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>!</w:t>
      </w:r>
    </w:p>
    <w:p w14:paraId="62682AE7" w14:textId="11F16A09" w:rsidR="00081DA5" w:rsidRPr="001B6D8D" w:rsidRDefault="001B6D8D" w:rsidP="001B6D8D">
      <w:pPr>
        <w:pStyle w:val="DevConfigs"/>
        <w:rPr>
          <w:rStyle w:val="DevConfigGray"/>
        </w:rPr>
      </w:pPr>
      <w:r>
        <w:rPr>
          <w:rStyle w:val="DevConfigGray"/>
        </w:rPr>
        <w:t>i</w:t>
      </w:r>
      <w:r w:rsidR="00081DA5" w:rsidRPr="001B6D8D">
        <w:rPr>
          <w:rStyle w:val="DevConfigGray"/>
        </w:rPr>
        <w:t>nterface</w:t>
      </w:r>
      <w:r w:rsidR="00081DA5">
        <w:rPr>
          <w:rStyle w:val="DevConfigGray"/>
        </w:rPr>
        <w:t xml:space="preserve"> range</w:t>
      </w:r>
      <w:r w:rsidR="00081DA5" w:rsidRPr="001B6D8D">
        <w:rPr>
          <w:rStyle w:val="DevConfigGray"/>
        </w:rPr>
        <w:t xml:space="preserve"> FastEthernet0/3</w:t>
      </w:r>
      <w:r w:rsidR="00081DA5">
        <w:rPr>
          <w:rStyle w:val="DevConfigGray"/>
        </w:rPr>
        <w:t xml:space="preserve"> – 9, </w:t>
      </w:r>
      <w:r w:rsidR="00081DA5" w:rsidRPr="004663E5">
        <w:rPr>
          <w:rStyle w:val="DevConfigGray"/>
        </w:rPr>
        <w:t>FastEthernet0/11</w:t>
      </w:r>
      <w:r w:rsidR="00081DA5">
        <w:rPr>
          <w:rStyle w:val="DevConfigGray"/>
        </w:rPr>
        <w:t xml:space="preserve"> - 23</w:t>
      </w:r>
    </w:p>
    <w:p w14:paraId="5142BE7A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access vlan 999</w:t>
      </w:r>
    </w:p>
    <w:p w14:paraId="08923101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shutdown</w:t>
      </w:r>
    </w:p>
    <w:p w14:paraId="7CBFB024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>!</w:t>
      </w:r>
    </w:p>
    <w:p w14:paraId="4965D223" w14:textId="65F1BEC6" w:rsidR="00081DA5" w:rsidRPr="001B6D8D" w:rsidRDefault="001B6D8D" w:rsidP="001B6D8D">
      <w:pPr>
        <w:pStyle w:val="DevConfigs"/>
        <w:rPr>
          <w:rStyle w:val="DevConfigGray"/>
        </w:rPr>
      </w:pPr>
      <w:r>
        <w:rPr>
          <w:rStyle w:val="DevConfigGray"/>
        </w:rPr>
        <w:t>i</w:t>
      </w:r>
      <w:r w:rsidR="00081DA5" w:rsidRPr="001B6D8D">
        <w:rPr>
          <w:rStyle w:val="DevConfigGray"/>
        </w:rPr>
        <w:t>nterface</w:t>
      </w:r>
      <w:r w:rsidR="00081DA5">
        <w:rPr>
          <w:rStyle w:val="DevConfigGray"/>
        </w:rPr>
        <w:t xml:space="preserve"> range</w:t>
      </w:r>
      <w:r w:rsidR="00081DA5" w:rsidRPr="001B6D8D">
        <w:rPr>
          <w:rStyle w:val="DevConfigGray"/>
        </w:rPr>
        <w:t xml:space="preserve"> GigabitEthernet0/1</w:t>
      </w:r>
      <w:r w:rsidR="00081DA5">
        <w:rPr>
          <w:rStyle w:val="DevConfigGray"/>
        </w:rPr>
        <w:t xml:space="preserve"> - 2</w:t>
      </w:r>
    </w:p>
    <w:p w14:paraId="623B53DE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trunk native vlan 100</w:t>
      </w:r>
    </w:p>
    <w:p w14:paraId="190D4C9C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ip dhcp snooping trust</w:t>
      </w:r>
    </w:p>
    <w:p w14:paraId="2E40B1CC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mode trunk</w:t>
      </w:r>
    </w:p>
    <w:p w14:paraId="02F1B0A3" w14:textId="77777777" w:rsidR="00081DA5" w:rsidRPr="001B6D8D" w:rsidRDefault="00081DA5" w:rsidP="001B6D8D">
      <w:pPr>
        <w:pStyle w:val="DevConfigs"/>
        <w:rPr>
          <w:rStyle w:val="DevConfigGray"/>
        </w:rPr>
      </w:pPr>
      <w:r w:rsidRPr="001B6D8D">
        <w:rPr>
          <w:rStyle w:val="DevConfigGray"/>
        </w:rPr>
        <w:t xml:space="preserve"> switchport nonegotiate</w:t>
      </w:r>
    </w:p>
    <w:p w14:paraId="154D579A" w14:textId="690FC7FC" w:rsidR="00C162C0" w:rsidRDefault="001B6D8D" w:rsidP="001B6D8D">
      <w:pPr>
        <w:pStyle w:val="DevConfigs"/>
        <w:rPr>
          <w:rStyle w:val="DevConfigGray"/>
        </w:rPr>
      </w:pPr>
      <w:r>
        <w:rPr>
          <w:rStyle w:val="DevConfigGray"/>
        </w:rPr>
        <w:t>v</w:t>
      </w:r>
      <w:r w:rsidR="002463B3">
        <w:rPr>
          <w:rStyle w:val="DevConfigGray"/>
        </w:rPr>
        <w:t>lan 100</w:t>
      </w:r>
    </w:p>
    <w:p w14:paraId="3648CDA8" w14:textId="4F6D31D6" w:rsidR="002463B3" w:rsidRDefault="002463B3" w:rsidP="001B6D8D">
      <w:pPr>
        <w:pStyle w:val="DevConfigs"/>
        <w:rPr>
          <w:rStyle w:val="DevConfigGray"/>
        </w:rPr>
      </w:pPr>
      <w:r>
        <w:rPr>
          <w:rStyle w:val="DevConfigGray"/>
        </w:rPr>
        <w:t xml:space="preserve"> name Native</w:t>
      </w:r>
    </w:p>
    <w:p w14:paraId="2B1DCEC3" w14:textId="65311AA1" w:rsidR="002463B3" w:rsidRDefault="002463B3" w:rsidP="001B6D8D">
      <w:pPr>
        <w:pStyle w:val="DevConfigs"/>
        <w:rPr>
          <w:rStyle w:val="DevConfigGray"/>
        </w:rPr>
      </w:pPr>
      <w:r>
        <w:rPr>
          <w:rStyle w:val="DevConfigGray"/>
        </w:rPr>
        <w:t>vlan 999</w:t>
      </w:r>
    </w:p>
    <w:p w14:paraId="27D78847" w14:textId="0566103C" w:rsidR="002463B3" w:rsidRDefault="002463B3" w:rsidP="001B6D8D">
      <w:pPr>
        <w:pStyle w:val="DevConfigs"/>
        <w:rPr>
          <w:rStyle w:val="DevConfigGray"/>
        </w:rPr>
      </w:pPr>
      <w:r>
        <w:rPr>
          <w:rStyle w:val="DevConfigGray"/>
        </w:rPr>
        <w:t xml:space="preserve"> name BlackHole</w:t>
      </w:r>
    </w:p>
    <w:p w14:paraId="0528E634" w14:textId="71427F2E" w:rsidR="009174E3" w:rsidRPr="001B6D8D" w:rsidRDefault="00B91475" w:rsidP="001B6D8D">
      <w:pPr>
        <w:pStyle w:val="Heading1"/>
        <w:rPr>
          <w:rStyle w:val="LabSectionGray"/>
        </w:rPr>
      </w:pPr>
      <w:r w:rsidRPr="001B6D8D">
        <w:rPr>
          <w:rStyle w:val="LabSectionGray"/>
        </w:rPr>
        <w:t>SW-</w:t>
      </w:r>
      <w:r w:rsidR="009174E3" w:rsidRPr="001B6D8D">
        <w:rPr>
          <w:rStyle w:val="LabSectionGray"/>
        </w:rPr>
        <w:t>2</w:t>
      </w:r>
      <w:r w:rsidRPr="001B6D8D">
        <w:rPr>
          <w:rStyle w:val="LabSectionGray"/>
        </w:rPr>
        <w:t xml:space="preserve"> Configuration</w:t>
      </w:r>
    </w:p>
    <w:p w14:paraId="38B161B8" w14:textId="67486FCD" w:rsidR="009174E3" w:rsidRDefault="001B6D8D" w:rsidP="001B6D8D">
      <w:pPr>
        <w:pStyle w:val="DevConfigs"/>
        <w:rPr>
          <w:rStyle w:val="DevConfigGray"/>
          <w:b/>
          <w:bCs/>
          <w:noProof/>
          <w:szCs w:val="26"/>
        </w:rPr>
      </w:pPr>
      <w:r>
        <w:rPr>
          <w:rStyle w:val="DevConfigGray"/>
        </w:rPr>
        <w:t>e</w:t>
      </w:r>
      <w:r w:rsidR="00B91475">
        <w:rPr>
          <w:rStyle w:val="DevConfigGray"/>
        </w:rPr>
        <w:t>nable</w:t>
      </w:r>
    </w:p>
    <w:p w14:paraId="6396F6EB" w14:textId="0589CFC2" w:rsidR="00B91475" w:rsidRDefault="001B6D8D" w:rsidP="001B6D8D">
      <w:pPr>
        <w:pStyle w:val="DevConfigs"/>
        <w:rPr>
          <w:rStyle w:val="DevConfigGray"/>
        </w:rPr>
      </w:pPr>
      <w:r>
        <w:rPr>
          <w:rStyle w:val="DevConfigGray"/>
        </w:rPr>
        <w:t>c</w:t>
      </w:r>
      <w:r w:rsidR="00B91475">
        <w:rPr>
          <w:rStyle w:val="DevConfigGray"/>
        </w:rPr>
        <w:t>onfigure terminal</w:t>
      </w:r>
    </w:p>
    <w:p w14:paraId="12F40B63" w14:textId="37659A80" w:rsidR="007C7811" w:rsidRDefault="007C7811" w:rsidP="001B6D8D">
      <w:pPr>
        <w:pStyle w:val="DevConfigs"/>
        <w:rPr>
          <w:rStyle w:val="DevConfigGray"/>
        </w:rPr>
      </w:pPr>
      <w:r>
        <w:rPr>
          <w:rStyle w:val="DevConfigGray"/>
        </w:rPr>
        <w:t>ip dhcp snooping</w:t>
      </w:r>
    </w:p>
    <w:p w14:paraId="45617263" w14:textId="44D95381" w:rsidR="009174E3" w:rsidRDefault="009174E3" w:rsidP="009174E3">
      <w:pPr>
        <w:pStyle w:val="DevConfigs"/>
        <w:rPr>
          <w:rStyle w:val="DevConfigGray"/>
        </w:rPr>
      </w:pPr>
      <w:r>
        <w:rPr>
          <w:rStyle w:val="DevConfigGray"/>
        </w:rPr>
        <w:t>ip dhcp snooping vlan 10,20,99</w:t>
      </w:r>
    </w:p>
    <w:p w14:paraId="56A84895" w14:textId="77777777" w:rsidR="00B91475" w:rsidRDefault="00B91475" w:rsidP="00B91475">
      <w:pPr>
        <w:pStyle w:val="DevConfigs"/>
        <w:rPr>
          <w:rStyle w:val="DevConfigGray"/>
        </w:rPr>
      </w:pPr>
      <w:r>
        <w:rPr>
          <w:rStyle w:val="DevConfigGray"/>
        </w:rPr>
        <w:t>spanning-tree portfast default</w:t>
      </w:r>
    </w:p>
    <w:p w14:paraId="56FD3552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>interface GigabitEthernet0/1</w:t>
      </w:r>
    </w:p>
    <w:p w14:paraId="4AF364A1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 xml:space="preserve"> switchport trunk native vlan 100</w:t>
      </w:r>
    </w:p>
    <w:p w14:paraId="76684628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 xml:space="preserve"> switchport mode trunk</w:t>
      </w:r>
    </w:p>
    <w:p w14:paraId="19586C49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 xml:space="preserve"> switchport nonegotiate</w:t>
      </w:r>
    </w:p>
    <w:p w14:paraId="703EFAD1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>!</w:t>
      </w:r>
    </w:p>
    <w:p w14:paraId="3B291D03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>interface GigabitEthernet0/2</w:t>
      </w:r>
    </w:p>
    <w:p w14:paraId="334AC3F2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 xml:space="preserve"> switchport trunk native vlan 100</w:t>
      </w:r>
    </w:p>
    <w:p w14:paraId="564BFC2C" w14:textId="77777777" w:rsidR="00B91475" w:rsidRPr="00B91475" w:rsidRDefault="00B91475" w:rsidP="00B91475">
      <w:pPr>
        <w:pStyle w:val="DevConfigs"/>
        <w:rPr>
          <w:rStyle w:val="DevConfigGray"/>
        </w:rPr>
      </w:pPr>
      <w:r w:rsidRPr="00B91475">
        <w:rPr>
          <w:rStyle w:val="DevConfigGray"/>
        </w:rPr>
        <w:t xml:space="preserve"> switchport mode trunk</w:t>
      </w:r>
    </w:p>
    <w:p w14:paraId="643D6A98" w14:textId="3C15F4FC" w:rsidR="009174E3" w:rsidRPr="00861164" w:rsidRDefault="00B91475" w:rsidP="001B6D8D">
      <w:pPr>
        <w:pStyle w:val="DevConfigs"/>
        <w:rPr>
          <w:rStyle w:val="DevConfigGray"/>
        </w:rPr>
      </w:pPr>
      <w:r w:rsidRPr="00B91475">
        <w:rPr>
          <w:rStyle w:val="DevConfigGray"/>
        </w:rPr>
        <w:t xml:space="preserve"> switchport nonegotiate</w:t>
      </w:r>
    </w:p>
    <w:sectPr w:rsidR="009174E3" w:rsidRPr="0086116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7A8E8" w14:textId="77777777" w:rsidR="00F80002" w:rsidRDefault="00F80002" w:rsidP="00710659">
      <w:pPr>
        <w:spacing w:after="0" w:line="240" w:lineRule="auto"/>
      </w:pPr>
      <w:r>
        <w:separator/>
      </w:r>
    </w:p>
    <w:p w14:paraId="78A78FF0" w14:textId="77777777" w:rsidR="00F80002" w:rsidRDefault="00F80002"/>
  </w:endnote>
  <w:endnote w:type="continuationSeparator" w:id="0">
    <w:p w14:paraId="61D16EBA" w14:textId="77777777" w:rsidR="00F80002" w:rsidRDefault="00F80002" w:rsidP="00710659">
      <w:pPr>
        <w:spacing w:after="0" w:line="240" w:lineRule="auto"/>
      </w:pPr>
      <w:r>
        <w:continuationSeparator/>
      </w:r>
    </w:p>
    <w:p w14:paraId="3A91B5EE" w14:textId="77777777" w:rsidR="00F80002" w:rsidRDefault="00F80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239C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D27C" w14:textId="6364BCA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B06D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A0047" w14:textId="2110CBD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B06D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86BE3" w14:textId="77777777" w:rsidR="00F80002" w:rsidRDefault="00F80002" w:rsidP="00710659">
      <w:pPr>
        <w:spacing w:after="0" w:line="240" w:lineRule="auto"/>
      </w:pPr>
      <w:r>
        <w:separator/>
      </w:r>
    </w:p>
    <w:p w14:paraId="749F8A34" w14:textId="77777777" w:rsidR="00F80002" w:rsidRDefault="00F80002"/>
  </w:footnote>
  <w:footnote w:type="continuationSeparator" w:id="0">
    <w:p w14:paraId="53B15FF2" w14:textId="77777777" w:rsidR="00F80002" w:rsidRDefault="00F80002" w:rsidP="00710659">
      <w:pPr>
        <w:spacing w:after="0" w:line="240" w:lineRule="auto"/>
      </w:pPr>
      <w:r>
        <w:continuationSeparator/>
      </w:r>
    </w:p>
    <w:p w14:paraId="56BAB5A8" w14:textId="77777777" w:rsidR="00F80002" w:rsidRDefault="00F800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2EAB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70D06" w14:textId="77777777" w:rsidR="00926CB2" w:rsidRDefault="00DD2048" w:rsidP="008402F2">
        <w:pPr>
          <w:pStyle w:val="PageHead"/>
        </w:pPr>
        <w:r>
          <w:t>Packet Tracer - Switch Security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B99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B88"/>
    <w:rsid w:val="0041293B"/>
    <w:rsid w:val="004131B0"/>
    <w:rsid w:val="00416C42"/>
    <w:rsid w:val="00422476"/>
    <w:rsid w:val="0042385C"/>
    <w:rsid w:val="00426FA5"/>
    <w:rsid w:val="004279AD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6DA"/>
    <w:rsid w:val="00AB0D6A"/>
    <w:rsid w:val="00AB10E6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002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8335BF"/>
    <w:rsid w:val="008A32C6"/>
    <w:rsid w:val="009D2C22"/>
    <w:rsid w:val="00AB33CC"/>
    <w:rsid w:val="00B2034F"/>
    <w:rsid w:val="00E957B5"/>
    <w:rsid w:val="00F375C0"/>
    <w:rsid w:val="00F511CF"/>
    <w:rsid w:val="00F55240"/>
    <w:rsid w:val="00F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C5E45-F49B-48AF-87B5-F38FD391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21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Switch Security Configuration</dc:title>
  <dc:creator>Martin Benson</dc:creator>
  <dc:description>2019</dc:description>
  <cp:lastModifiedBy>Noris Ismail</cp:lastModifiedBy>
  <cp:revision>9</cp:revision>
  <dcterms:created xsi:type="dcterms:W3CDTF">2019-08-27T19:57:00Z</dcterms:created>
  <dcterms:modified xsi:type="dcterms:W3CDTF">2021-02-03T09:50:00Z</dcterms:modified>
</cp:coreProperties>
</file>