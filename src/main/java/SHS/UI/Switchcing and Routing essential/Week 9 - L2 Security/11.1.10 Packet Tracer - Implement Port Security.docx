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6F54" w14:textId="5FB1F3EC" w:rsidR="004D36D7" w:rsidRPr="00FD4A68" w:rsidRDefault="00C71763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  <w:r w:rsidR="004D36D7" w:rsidRPr="00FD4A68">
        <w:t xml:space="preserve"> </w:t>
      </w:r>
    </w:p>
    <w:p w14:paraId="3542B56B" w14:textId="790C15EC" w:rsidR="00D778DF" w:rsidRPr="009A1CF4" w:rsidRDefault="00D778DF" w:rsidP="00D778DF">
      <w:pPr>
        <w:pStyle w:val="InstNoteRed"/>
      </w:pPr>
    </w:p>
    <w:p w14:paraId="5B36A3C9" w14:textId="77777777" w:rsidR="00112121" w:rsidRPr="000B0C00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430"/>
        <w:gridCol w:w="2523"/>
        <w:gridCol w:w="2430"/>
      </w:tblGrid>
      <w:tr w:rsidR="00112121" w:rsidRPr="000B0C00" w14:paraId="33484F46" w14:textId="77777777" w:rsidTr="00894F19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362EA9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A8DEA9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72EE5B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2F07B9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70572AF7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78160F10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014CC277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78CD0733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6C9A23AA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0D352FE2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5B182975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48FB64B7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6F5399F1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7545AE1B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6B23DDCA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4C7A9E22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17115E90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1065767C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1F7F210E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413DE00E" w14:textId="77777777" w:rsidTr="00894F19">
        <w:trPr>
          <w:cantSplit/>
          <w:jc w:val="center"/>
        </w:trPr>
        <w:tc>
          <w:tcPr>
            <w:tcW w:w="2427" w:type="dxa"/>
            <w:vAlign w:val="center"/>
          </w:tcPr>
          <w:p w14:paraId="5A008811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6170CD6A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3F854229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7647F2E3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7DC96102" w14:textId="77777777"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14:paraId="319B8775" w14:textId="77777777" w:rsidR="00112121" w:rsidRDefault="00112121" w:rsidP="00112121">
      <w:pPr>
        <w:pStyle w:val="BodyTextL25Bold"/>
      </w:pPr>
      <w:r>
        <w:t>Part 1: Configure Port Security</w:t>
      </w:r>
    </w:p>
    <w:p w14:paraId="36A8658D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754CA816" w14:textId="77777777"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14:paraId="18D95A57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656B894E" w14:textId="77777777" w:rsidR="00112121" w:rsidRDefault="00112121" w:rsidP="00112121">
      <w:pPr>
        <w:pStyle w:val="Heading2"/>
      </w:pPr>
      <w:r>
        <w:t>Configure Port Security</w:t>
      </w:r>
    </w:p>
    <w:p w14:paraId="697F5D09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56210B18" w14:textId="77777777" w:rsidR="00E55CEF" w:rsidRDefault="00E55CEF" w:rsidP="00E55CEF">
      <w:pPr>
        <w:pStyle w:val="ConfigWindow"/>
      </w:pPr>
      <w:r>
        <w:t>Open Configuration Window</w:t>
      </w:r>
    </w:p>
    <w:p w14:paraId="4CB375FA" w14:textId="77777777"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1BC1E4FE" w14:textId="77777777" w:rsidR="00112121" w:rsidRPr="0025065C" w:rsidRDefault="00112121" w:rsidP="00112121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switchport port-security</w:t>
      </w:r>
    </w:p>
    <w:p w14:paraId="787AB0B2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15D9A75C" w14:textId="77777777" w:rsidR="00112121" w:rsidRPr="0025065C" w:rsidRDefault="00112121" w:rsidP="00112121">
      <w:pPr>
        <w:pStyle w:val="CMD"/>
      </w:pPr>
      <w:r w:rsidRPr="0025065C">
        <w:t>S1(config-if-</w:t>
      </w:r>
      <w:proofErr w:type="gramStart"/>
      <w:r w:rsidRPr="0025065C">
        <w:t>range)#</w:t>
      </w:r>
      <w:proofErr w:type="gramEnd"/>
      <w:r w:rsidRPr="0025065C">
        <w:t xml:space="preserve"> </w:t>
      </w:r>
      <w:r w:rsidRPr="0025065C">
        <w:rPr>
          <w:b/>
        </w:rPr>
        <w:t>switchport port-security maximum 1</w:t>
      </w:r>
    </w:p>
    <w:p w14:paraId="59F6304A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54A765BE" w14:textId="77777777" w:rsidR="00112121" w:rsidRPr="007F2269" w:rsidRDefault="00112121" w:rsidP="00112121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mac-address sticky</w:t>
      </w:r>
    </w:p>
    <w:p w14:paraId="34F70237" w14:textId="77777777"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031CC9CE" w14:textId="77777777" w:rsidR="00112121" w:rsidRPr="007F2269" w:rsidRDefault="00112121" w:rsidP="00112121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violation restrict</w:t>
      </w:r>
    </w:p>
    <w:p w14:paraId="0276A4CE" w14:textId="77777777"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1C9D1276" w14:textId="77777777" w:rsidR="00112121" w:rsidRPr="007F2269" w:rsidRDefault="00112121" w:rsidP="00112121">
      <w:pPr>
        <w:pStyle w:val="CMD"/>
        <w:rPr>
          <w:b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interface range f0/3 - 24 , g0/1 - 2</w:t>
      </w:r>
    </w:p>
    <w:p w14:paraId="50D9F601" w14:textId="77777777" w:rsidR="00112121" w:rsidRPr="0025065C" w:rsidRDefault="00112121" w:rsidP="00112121">
      <w:pPr>
        <w:pStyle w:val="CMD"/>
        <w:rPr>
          <w:rStyle w:val="DevConfigGray"/>
        </w:rPr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shutdown</w:t>
      </w:r>
    </w:p>
    <w:p w14:paraId="54BF5EF3" w14:textId="77777777" w:rsidR="00112121" w:rsidRDefault="00112121" w:rsidP="00112121">
      <w:pPr>
        <w:pStyle w:val="Heading2"/>
      </w:pPr>
      <w:r>
        <w:t>Verify Port Security</w:t>
      </w:r>
    </w:p>
    <w:p w14:paraId="4CAA8145" w14:textId="77777777"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442E0A9C" w14:textId="77777777" w:rsidR="00112121" w:rsidRDefault="00112121" w:rsidP="00112121">
      <w:pPr>
        <w:pStyle w:val="SubStepAlpha"/>
      </w:pPr>
      <w:r>
        <w:lastRenderedPageBreak/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3559D4A5" w14:textId="77777777" w:rsidR="00112121" w:rsidRPr="007F2269" w:rsidRDefault="00112121" w:rsidP="00112121">
      <w:pPr>
        <w:pStyle w:val="CMD"/>
        <w:rPr>
          <w:rStyle w:val="DevConfigGray"/>
        </w:rPr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523F8CD7" w14:textId="77777777" w:rsidR="00112121" w:rsidRDefault="00112121" w:rsidP="00112121">
      <w:pPr>
        <w:pStyle w:val="SubStepAlpha"/>
      </w:pPr>
      <w:r>
        <w:t>Use port-security show commands to display configuration information.</w:t>
      </w:r>
    </w:p>
    <w:p w14:paraId="6B0AF835" w14:textId="77777777" w:rsidR="00112121" w:rsidRPr="007F2269" w:rsidRDefault="00112121" w:rsidP="00112121">
      <w:pPr>
        <w:pStyle w:val="CMD"/>
        <w:rPr>
          <w:b/>
        </w:rPr>
      </w:pPr>
      <w:r w:rsidRPr="007F2269">
        <w:t>S1#</w:t>
      </w:r>
      <w:r w:rsidRPr="007F2269">
        <w:rPr>
          <w:b/>
        </w:rPr>
        <w:t xml:space="preserve"> show port-security</w:t>
      </w:r>
    </w:p>
    <w:p w14:paraId="1EE0FCDF" w14:textId="77777777" w:rsidR="00112121" w:rsidRPr="0025065C" w:rsidRDefault="00112121" w:rsidP="00112121">
      <w:pPr>
        <w:pStyle w:val="CMD"/>
        <w:rPr>
          <w:rStyle w:val="DevConfigGray"/>
        </w:rPr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3851B4FA" w14:textId="77777777"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14:paraId="3198BCFA" w14:textId="77777777"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4B969AB6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6BBA146D" w14:textId="77777777" w:rsidR="00112121" w:rsidRDefault="00112121" w:rsidP="00112121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14:paraId="5CAE9168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300D2DB5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049F33F4" w14:textId="77777777" w:rsidR="00112121" w:rsidRDefault="00112121" w:rsidP="00E55CEF">
      <w:pPr>
        <w:pStyle w:val="Heading3"/>
      </w:pPr>
      <w:r>
        <w:t>Question:</w:t>
      </w:r>
    </w:p>
    <w:p w14:paraId="6A98B7C8" w14:textId="77777777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7FCF70EF" w14:textId="77777777" w:rsidR="00112121" w:rsidRDefault="00112121" w:rsidP="00112121">
      <w:pPr>
        <w:pStyle w:val="AnswerLineL50"/>
      </w:pPr>
      <w:r>
        <w:t>Type your answers here.</w:t>
      </w:r>
    </w:p>
    <w:p w14:paraId="542C75A3" w14:textId="77777777" w:rsidR="00112121" w:rsidRPr="00A52884" w:rsidRDefault="00112121" w:rsidP="00112121">
      <w:pPr>
        <w:pStyle w:val="BodyTextL50"/>
        <w:rPr>
          <w:rStyle w:val="AnswerGray"/>
        </w:rPr>
      </w:pPr>
      <w:r>
        <w:rPr>
          <w:rStyle w:val="AnswerGray"/>
        </w:rPr>
        <w:t>There should be a violation count of at least four, one for each ping request.</w:t>
      </w:r>
    </w:p>
    <w:p w14:paraId="48A9CEF2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357506DC" w14:textId="77777777" w:rsidR="00112121" w:rsidRDefault="00112121" w:rsidP="00E55CEF">
      <w:pPr>
        <w:pStyle w:val="Heading3"/>
      </w:pPr>
      <w:r>
        <w:t>Question:</w:t>
      </w:r>
    </w:p>
    <w:p w14:paraId="659503CE" w14:textId="77777777" w:rsidR="00112121" w:rsidRDefault="00112121" w:rsidP="00E55CEF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14:paraId="20BFE688" w14:textId="77777777" w:rsidR="00112121" w:rsidRDefault="00112121" w:rsidP="006B05FB">
      <w:pPr>
        <w:pStyle w:val="AnswerLineL50"/>
        <w:spacing w:after="360"/>
      </w:pPr>
      <w:r>
        <w:t>Type your answers here.</w:t>
      </w:r>
    </w:p>
    <w:p w14:paraId="7CFBAA12" w14:textId="77777777" w:rsidR="005F1C92" w:rsidRDefault="00112121" w:rsidP="005F1C92">
      <w:pPr>
        <w:pStyle w:val="BodyTextL50"/>
        <w:rPr>
          <w:rStyle w:val="AnswerGray"/>
        </w:rPr>
      </w:pPr>
      <w:r w:rsidRPr="00112121">
        <w:rPr>
          <w:rStyle w:val="AnswerGray"/>
        </w:rPr>
        <w:t>The port security that was enabled on the port only allowed the device, whose MAC was learned first, access to the port while preventing all other devices access.</w:t>
      </w:r>
    </w:p>
    <w:p w14:paraId="5DB87D5B" w14:textId="77777777" w:rsidR="00112121" w:rsidRPr="005F1C92" w:rsidRDefault="005F1C92" w:rsidP="005F1C92">
      <w:pPr>
        <w:pStyle w:val="ConfigWindow"/>
      </w:pPr>
      <w:r w:rsidRPr="005F1C92">
        <w:t>End of Document</w:t>
      </w:r>
    </w:p>
    <w:sectPr w:rsidR="00112121" w:rsidRPr="005F1C9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1A4B9" w14:textId="77777777" w:rsidR="00C71763" w:rsidRDefault="00C71763" w:rsidP="00710659">
      <w:pPr>
        <w:spacing w:after="0" w:line="240" w:lineRule="auto"/>
      </w:pPr>
      <w:r>
        <w:separator/>
      </w:r>
    </w:p>
    <w:p w14:paraId="2FE92300" w14:textId="77777777" w:rsidR="00C71763" w:rsidRDefault="00C71763"/>
  </w:endnote>
  <w:endnote w:type="continuationSeparator" w:id="0">
    <w:p w14:paraId="30D1BB33" w14:textId="77777777" w:rsidR="00C71763" w:rsidRDefault="00C71763" w:rsidP="00710659">
      <w:pPr>
        <w:spacing w:after="0" w:line="240" w:lineRule="auto"/>
      </w:pPr>
      <w:r>
        <w:continuationSeparator/>
      </w:r>
    </w:p>
    <w:p w14:paraId="790773E2" w14:textId="77777777" w:rsidR="00C71763" w:rsidRDefault="00C71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CC40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8649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F770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A417D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F770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22B99" w14:textId="77777777" w:rsidR="00C71763" w:rsidRDefault="00C71763" w:rsidP="00710659">
      <w:pPr>
        <w:spacing w:after="0" w:line="240" w:lineRule="auto"/>
      </w:pPr>
      <w:r>
        <w:separator/>
      </w:r>
    </w:p>
    <w:p w14:paraId="06CF7C74" w14:textId="77777777" w:rsidR="00C71763" w:rsidRDefault="00C71763"/>
  </w:footnote>
  <w:footnote w:type="continuationSeparator" w:id="0">
    <w:p w14:paraId="78BE2F65" w14:textId="77777777" w:rsidR="00C71763" w:rsidRDefault="00C71763" w:rsidP="00710659">
      <w:pPr>
        <w:spacing w:after="0" w:line="240" w:lineRule="auto"/>
      </w:pPr>
      <w:r>
        <w:continuationSeparator/>
      </w:r>
    </w:p>
    <w:p w14:paraId="332D2137" w14:textId="77777777" w:rsidR="00C71763" w:rsidRDefault="00C717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26E6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75D20A3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D543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FE34190" wp14:editId="1C56EE8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640A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701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763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1743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524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524E5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E524E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524E5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B05F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524E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524E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524E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524E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524E5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62266"/>
    <w:rsid w:val="00442E0A"/>
    <w:rsid w:val="004E0856"/>
    <w:rsid w:val="008F2254"/>
    <w:rsid w:val="00D152EC"/>
    <w:rsid w:val="00DD0488"/>
    <w:rsid w:val="00F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124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Noris Ismail</cp:lastModifiedBy>
  <cp:revision>8</cp:revision>
  <dcterms:created xsi:type="dcterms:W3CDTF">2019-08-27T15:26:00Z</dcterms:created>
  <dcterms:modified xsi:type="dcterms:W3CDTF">2021-02-03T09:49:00Z</dcterms:modified>
</cp:coreProperties>
</file>