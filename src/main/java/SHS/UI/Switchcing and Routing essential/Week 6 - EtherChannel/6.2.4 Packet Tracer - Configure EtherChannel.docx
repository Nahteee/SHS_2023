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7B30" w14:textId="0CF398CB" w:rsidR="004D36D7" w:rsidRPr="00FD4A68" w:rsidRDefault="00951A49" w:rsidP="00B47940">
      <w:pPr>
        <w:pStyle w:val="Title"/>
        <w:rPr>
          <w:rStyle w:val="LabTitleInstVersred"/>
          <w:b/>
          <w:color w:val="auto"/>
        </w:rPr>
      </w:pPr>
      <w:sdt>
        <w:sdtPr>
          <w:rPr>
            <w:b w:val="0"/>
            <w:color w:val="EE0000"/>
          </w:rPr>
          <w:alias w:val="Title"/>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5352" w:rsidRPr="00AD5352">
            <w:t xml:space="preserve">Packet Tracer </w:t>
          </w:r>
          <w:r w:rsidR="00AD5352">
            <w:t>-</w:t>
          </w:r>
          <w:r w:rsidR="00AD5352" w:rsidRPr="00AD5352">
            <w:t xml:space="preserve"> Configure EtherChannel</w:t>
          </w:r>
        </w:sdtContent>
      </w:sdt>
      <w:r w:rsidR="004D36D7" w:rsidRPr="00FD4A68">
        <w:t xml:space="preserve"> </w:t>
      </w:r>
    </w:p>
    <w:p w14:paraId="2CF49389" w14:textId="77777777" w:rsidR="00065345" w:rsidRPr="00BB73FF" w:rsidRDefault="00065345" w:rsidP="00065345">
      <w:pPr>
        <w:pStyle w:val="Heading1"/>
      </w:pPr>
      <w:r w:rsidRPr="00BB73FF">
        <w:t>Objective</w:t>
      </w:r>
      <w:r>
        <w:t>s</w:t>
      </w:r>
    </w:p>
    <w:p w14:paraId="3DCCACA9" w14:textId="77777777" w:rsidR="00065345" w:rsidRDefault="00065345" w:rsidP="00065345">
      <w:pPr>
        <w:pStyle w:val="BodyTextL25Bold"/>
      </w:pPr>
      <w:r>
        <w:t>Part 1: Configure Basic Switch Settings</w:t>
      </w:r>
    </w:p>
    <w:p w14:paraId="7008AA94" w14:textId="77777777" w:rsidR="00065345" w:rsidRDefault="00065345" w:rsidP="00065345">
      <w:pPr>
        <w:pStyle w:val="BodyTextL25Bold"/>
      </w:pPr>
      <w:r>
        <w:t>Part 2:</w:t>
      </w:r>
      <w:r w:rsidRPr="00154EFC">
        <w:rPr>
          <w:lang w:eastAsia="zh-CN"/>
        </w:rPr>
        <w:t xml:space="preserve"> </w:t>
      </w:r>
      <w:r>
        <w:rPr>
          <w:lang w:eastAsia="zh-CN"/>
        </w:rPr>
        <w:t xml:space="preserve">Configure an EtherChannel with Cisco </w:t>
      </w:r>
      <w:r w:rsidRPr="007A33BE">
        <w:rPr>
          <w:lang w:val="fr-FR"/>
        </w:rPr>
        <w:t>PAgP</w:t>
      </w:r>
    </w:p>
    <w:p w14:paraId="1784F225" w14:textId="77777777" w:rsidR="00065345" w:rsidRDefault="00065345" w:rsidP="00065345">
      <w:pPr>
        <w:pStyle w:val="BodyTextL25Bold"/>
      </w:pPr>
      <w:r>
        <w:t>Part 3:</w:t>
      </w:r>
      <w:r w:rsidRPr="00154EFC">
        <w:rPr>
          <w:lang w:eastAsia="zh-CN"/>
        </w:rPr>
        <w:t xml:space="preserve"> </w:t>
      </w:r>
      <w:r>
        <w:rPr>
          <w:lang w:eastAsia="zh-CN"/>
        </w:rPr>
        <w:t xml:space="preserve">Configure an 802.3ad LACP </w:t>
      </w:r>
      <w:r>
        <w:t>EtherChannel</w:t>
      </w:r>
    </w:p>
    <w:p w14:paraId="624A2B03" w14:textId="77777777" w:rsidR="00065345" w:rsidRPr="004C0909" w:rsidRDefault="00065345" w:rsidP="00065345">
      <w:pPr>
        <w:pStyle w:val="BodyTextL25Bold"/>
      </w:pPr>
      <w:r>
        <w:t>Part 4:</w:t>
      </w:r>
      <w:r w:rsidRPr="00154EFC">
        <w:rPr>
          <w:lang w:eastAsia="zh-CN"/>
        </w:rPr>
        <w:t xml:space="preserve"> </w:t>
      </w:r>
      <w:r>
        <w:rPr>
          <w:lang w:eastAsia="zh-CN"/>
        </w:rPr>
        <w:t xml:space="preserve">Configure a Redundant </w:t>
      </w:r>
      <w:r>
        <w:t>EtherChannel Link</w:t>
      </w:r>
    </w:p>
    <w:p w14:paraId="52610D6C" w14:textId="77777777" w:rsidR="00065345" w:rsidRPr="00C07FD9" w:rsidRDefault="00065345" w:rsidP="00065345">
      <w:pPr>
        <w:pStyle w:val="Heading1"/>
      </w:pPr>
      <w:r>
        <w:t>Background</w:t>
      </w:r>
    </w:p>
    <w:p w14:paraId="704CC152" w14:textId="77777777" w:rsidR="00065345" w:rsidRDefault="00065345" w:rsidP="00065345">
      <w:pPr>
        <w:pStyle w:val="BodyTextL25"/>
      </w:pPr>
      <w:r>
        <w:t>Three</w:t>
      </w:r>
      <w:r w:rsidRPr="00D369B0">
        <w:t xml:space="preserve"> switches have just been installed. There are redundant uplinks between the </w:t>
      </w:r>
      <w:r>
        <w:t>switches</w:t>
      </w:r>
      <w:r w:rsidRPr="00D369B0">
        <w:t xml:space="preserve">. </w:t>
      </w:r>
      <w:r>
        <w:t>As configured</w:t>
      </w:r>
      <w:r w:rsidRPr="00D369B0">
        <w:t xml:space="preserve">, only one of these links </w:t>
      </w:r>
      <w:r>
        <w:t>can</w:t>
      </w:r>
      <w:r w:rsidRPr="00D369B0">
        <w:t xml:space="preserve"> be used</w:t>
      </w:r>
      <w:r>
        <w:t>; otherwise,</w:t>
      </w:r>
      <w:r w:rsidRPr="00D369B0">
        <w:t xml:space="preserve"> a bridging loop might occur.</w:t>
      </w:r>
      <w:r>
        <w:t xml:space="preserve"> </w:t>
      </w:r>
      <w:r w:rsidRPr="00D369B0">
        <w:t xml:space="preserve">However, </w:t>
      </w:r>
      <w:r>
        <w:t>using only one link</w:t>
      </w:r>
      <w:r w:rsidRPr="00D369B0">
        <w:t xml:space="preserve"> utilizes only half of the available bandwidth. </w:t>
      </w:r>
      <w:r>
        <w:t>EtherChannel</w:t>
      </w:r>
      <w:r w:rsidRPr="00D369B0">
        <w:t xml:space="preserve"> allows up to eight redundant links to be bundled together into one logical link</w:t>
      </w:r>
      <w:r>
        <w:t xml:space="preserve">. In this lab, you will configure Port Aggregation Protocol (PAgP), a Cisco EtherChannel protocol, and Link </w:t>
      </w:r>
      <w:r>
        <w:rPr>
          <w:rFonts w:cs="Arial"/>
          <w:color w:val="000000"/>
        </w:rPr>
        <w:t>Aggregation Control Protocol (</w:t>
      </w:r>
      <w:r>
        <w:t xml:space="preserve">LACP), an </w:t>
      </w:r>
      <w:r w:rsidRPr="00913B69">
        <w:t>IEEE</w:t>
      </w:r>
      <w:r>
        <w:t xml:space="preserve"> </w:t>
      </w:r>
      <w:r w:rsidRPr="00913B69">
        <w:t>802.3ad</w:t>
      </w:r>
      <w:r>
        <w:t xml:space="preserve"> </w:t>
      </w:r>
      <w:r w:rsidRPr="00913B69">
        <w:t>open standard</w:t>
      </w:r>
      <w:r>
        <w:t xml:space="preserve"> version of EtherChannel.</w:t>
      </w:r>
    </w:p>
    <w:p w14:paraId="4BA165DE" w14:textId="77777777" w:rsidR="00065345" w:rsidRDefault="00065345" w:rsidP="00065345">
      <w:pPr>
        <w:pStyle w:val="BodyTextL25"/>
      </w:pPr>
      <w:r>
        <w:t>Before beginning the configuration, review the EtherChannel Configuration Guidelines and Restrictions listed at the end of this activity.</w:t>
      </w:r>
    </w:p>
    <w:p w14:paraId="09CDD1E4" w14:textId="77777777" w:rsidR="00065345" w:rsidRDefault="00065345" w:rsidP="00065345">
      <w:pPr>
        <w:pStyle w:val="Heading1"/>
      </w:pPr>
      <w:r>
        <w:t>Port Channel Table</w:t>
      </w:r>
    </w:p>
    <w:tbl>
      <w:tblPr>
        <w:tblStyle w:val="TableGrid"/>
        <w:tblW w:w="0" w:type="auto"/>
        <w:jc w:val="center"/>
        <w:tblLook w:val="04A0" w:firstRow="1" w:lastRow="0" w:firstColumn="1" w:lastColumn="0" w:noHBand="0" w:noVBand="1"/>
        <w:tblDescription w:val="Table of devices, device interfaces, and protocols for each of the three EtherChannel groups."/>
      </w:tblPr>
      <w:tblGrid>
        <w:gridCol w:w="3356"/>
        <w:gridCol w:w="3357"/>
        <w:gridCol w:w="3357"/>
      </w:tblGrid>
      <w:tr w:rsidR="00065345" w14:paraId="2A10EA8F" w14:textId="77777777" w:rsidTr="00065345">
        <w:trPr>
          <w:jc w:val="center"/>
        </w:trPr>
        <w:tc>
          <w:tcPr>
            <w:tcW w:w="3356" w:type="dxa"/>
            <w:shd w:val="clear" w:color="auto" w:fill="DBE5F1" w:themeFill="accent1" w:themeFillTint="33"/>
          </w:tcPr>
          <w:p w14:paraId="37F9BBF2" w14:textId="77777777" w:rsidR="00065345" w:rsidRDefault="00065345" w:rsidP="00D93217">
            <w:pPr>
              <w:pStyle w:val="TableHeading"/>
            </w:pPr>
            <w:r>
              <w:t>Channel Group</w:t>
            </w:r>
          </w:p>
        </w:tc>
        <w:tc>
          <w:tcPr>
            <w:tcW w:w="3357" w:type="dxa"/>
            <w:shd w:val="clear" w:color="auto" w:fill="DBE5F1" w:themeFill="accent1" w:themeFillTint="33"/>
          </w:tcPr>
          <w:p w14:paraId="02ABFB86" w14:textId="77777777" w:rsidR="00065345" w:rsidRDefault="00065345" w:rsidP="00D93217">
            <w:pPr>
              <w:pStyle w:val="TableHeading"/>
            </w:pPr>
            <w:r>
              <w:t>Ports</w:t>
            </w:r>
          </w:p>
        </w:tc>
        <w:tc>
          <w:tcPr>
            <w:tcW w:w="3357" w:type="dxa"/>
            <w:shd w:val="clear" w:color="auto" w:fill="DBE5F1" w:themeFill="accent1" w:themeFillTint="33"/>
          </w:tcPr>
          <w:p w14:paraId="1ADCF788" w14:textId="77777777" w:rsidR="00065345" w:rsidRDefault="00065345" w:rsidP="00D93217">
            <w:pPr>
              <w:pStyle w:val="TableHeading"/>
            </w:pPr>
            <w:r>
              <w:t>Protocol</w:t>
            </w:r>
          </w:p>
        </w:tc>
      </w:tr>
      <w:tr w:rsidR="00065345" w14:paraId="7649B234" w14:textId="77777777" w:rsidTr="00065345">
        <w:trPr>
          <w:jc w:val="center"/>
        </w:trPr>
        <w:tc>
          <w:tcPr>
            <w:tcW w:w="3356" w:type="dxa"/>
            <w:vAlign w:val="center"/>
          </w:tcPr>
          <w:p w14:paraId="66034BBC" w14:textId="77777777" w:rsidR="00065345" w:rsidRDefault="00065345" w:rsidP="00D93217">
            <w:pPr>
              <w:pStyle w:val="TableText"/>
            </w:pPr>
            <w:r>
              <w:t>1</w:t>
            </w:r>
          </w:p>
        </w:tc>
        <w:tc>
          <w:tcPr>
            <w:tcW w:w="3357" w:type="dxa"/>
          </w:tcPr>
          <w:p w14:paraId="277D58B2" w14:textId="77777777" w:rsidR="00065345" w:rsidRDefault="00065345" w:rsidP="00D93217">
            <w:pPr>
              <w:pStyle w:val="TableText"/>
            </w:pPr>
            <w:r>
              <w:t>S1 F0/21. F0/22</w:t>
            </w:r>
          </w:p>
          <w:p w14:paraId="0EC05FA3" w14:textId="77777777" w:rsidR="00065345" w:rsidRDefault="00065345" w:rsidP="00D93217">
            <w:pPr>
              <w:pStyle w:val="TableText"/>
            </w:pPr>
            <w:r>
              <w:t>S3 F0/21, F0/22</w:t>
            </w:r>
          </w:p>
        </w:tc>
        <w:tc>
          <w:tcPr>
            <w:tcW w:w="3357" w:type="dxa"/>
          </w:tcPr>
          <w:p w14:paraId="0521A1D2" w14:textId="77777777" w:rsidR="00065345" w:rsidRDefault="00065345" w:rsidP="00D93217">
            <w:pPr>
              <w:pStyle w:val="TableText"/>
            </w:pPr>
            <w:r>
              <w:t>PAgP</w:t>
            </w:r>
          </w:p>
        </w:tc>
      </w:tr>
      <w:tr w:rsidR="00065345" w14:paraId="130A10AC" w14:textId="77777777" w:rsidTr="00065345">
        <w:trPr>
          <w:jc w:val="center"/>
        </w:trPr>
        <w:tc>
          <w:tcPr>
            <w:tcW w:w="3356" w:type="dxa"/>
            <w:vAlign w:val="center"/>
          </w:tcPr>
          <w:p w14:paraId="04466895" w14:textId="77777777" w:rsidR="00065345" w:rsidRDefault="00065345" w:rsidP="00D93217">
            <w:pPr>
              <w:pStyle w:val="TableText"/>
            </w:pPr>
            <w:r>
              <w:t>2</w:t>
            </w:r>
          </w:p>
        </w:tc>
        <w:tc>
          <w:tcPr>
            <w:tcW w:w="3357" w:type="dxa"/>
          </w:tcPr>
          <w:p w14:paraId="1C26E0FE" w14:textId="77777777" w:rsidR="00065345" w:rsidRDefault="00065345" w:rsidP="00D93217">
            <w:pPr>
              <w:pStyle w:val="TableText"/>
            </w:pPr>
            <w:r>
              <w:t>S1 G0/1, G0/2</w:t>
            </w:r>
          </w:p>
          <w:p w14:paraId="1A9220FB" w14:textId="77777777" w:rsidR="00065345" w:rsidRDefault="00065345" w:rsidP="00D93217">
            <w:pPr>
              <w:pStyle w:val="TableText"/>
            </w:pPr>
            <w:r>
              <w:t>S2 G0/1, G0/2</w:t>
            </w:r>
          </w:p>
        </w:tc>
        <w:tc>
          <w:tcPr>
            <w:tcW w:w="3357" w:type="dxa"/>
          </w:tcPr>
          <w:p w14:paraId="7307F334" w14:textId="77777777" w:rsidR="00065345" w:rsidRDefault="00065345" w:rsidP="00D93217">
            <w:pPr>
              <w:pStyle w:val="TableText"/>
            </w:pPr>
            <w:r>
              <w:t>LACP</w:t>
            </w:r>
          </w:p>
        </w:tc>
      </w:tr>
      <w:tr w:rsidR="00065345" w14:paraId="67B16977" w14:textId="77777777" w:rsidTr="00065345">
        <w:trPr>
          <w:jc w:val="center"/>
        </w:trPr>
        <w:tc>
          <w:tcPr>
            <w:tcW w:w="3356" w:type="dxa"/>
            <w:vAlign w:val="center"/>
          </w:tcPr>
          <w:p w14:paraId="042E56DA" w14:textId="77777777" w:rsidR="00065345" w:rsidRDefault="00065345" w:rsidP="00D93217">
            <w:pPr>
              <w:pStyle w:val="TableText"/>
            </w:pPr>
            <w:r>
              <w:t>3</w:t>
            </w:r>
          </w:p>
        </w:tc>
        <w:tc>
          <w:tcPr>
            <w:tcW w:w="3357" w:type="dxa"/>
          </w:tcPr>
          <w:p w14:paraId="00C69DCD" w14:textId="77777777" w:rsidR="00065345" w:rsidRDefault="00065345" w:rsidP="00D93217">
            <w:pPr>
              <w:pStyle w:val="TableText"/>
            </w:pPr>
            <w:r>
              <w:t>S2 F0/23, F0/24</w:t>
            </w:r>
          </w:p>
          <w:p w14:paraId="5EA06237" w14:textId="77777777" w:rsidR="00065345" w:rsidRDefault="00065345" w:rsidP="00D93217">
            <w:pPr>
              <w:pStyle w:val="TableText"/>
            </w:pPr>
            <w:r>
              <w:t>S3 F0/23, F0/24</w:t>
            </w:r>
          </w:p>
        </w:tc>
        <w:tc>
          <w:tcPr>
            <w:tcW w:w="3357" w:type="dxa"/>
          </w:tcPr>
          <w:p w14:paraId="49E4C048" w14:textId="77777777" w:rsidR="00065345" w:rsidRDefault="00065345" w:rsidP="00D93217">
            <w:pPr>
              <w:pStyle w:val="TableText"/>
            </w:pPr>
            <w:r>
              <w:t>Negotiated LACP</w:t>
            </w:r>
          </w:p>
        </w:tc>
      </w:tr>
    </w:tbl>
    <w:p w14:paraId="1C27D5DF" w14:textId="77777777" w:rsidR="00065345" w:rsidRPr="00DE6F44" w:rsidRDefault="00065345" w:rsidP="00065345">
      <w:pPr>
        <w:pStyle w:val="Heading1"/>
      </w:pPr>
      <w:r>
        <w:t>Instructions</w:t>
      </w:r>
    </w:p>
    <w:p w14:paraId="3F44851C" w14:textId="77777777" w:rsidR="00065345" w:rsidRDefault="00065345" w:rsidP="00065345">
      <w:pPr>
        <w:pStyle w:val="Heading2"/>
      </w:pPr>
      <w:r>
        <w:t xml:space="preserve">Configure </w:t>
      </w:r>
      <w:r w:rsidRPr="004C0909">
        <w:t xml:space="preserve">Basic </w:t>
      </w:r>
      <w:r>
        <w:t>Switch Settings</w:t>
      </w:r>
    </w:p>
    <w:p w14:paraId="42B34662" w14:textId="77777777" w:rsidR="00065345" w:rsidRDefault="00065345" w:rsidP="00065345">
      <w:pPr>
        <w:pStyle w:val="SubStepAlpha"/>
      </w:pPr>
      <w:r>
        <w:t xml:space="preserve">Assign </w:t>
      </w:r>
      <w:r w:rsidRPr="001C5F7A">
        <w:t>each switch a hostname</w:t>
      </w:r>
      <w:r>
        <w:t xml:space="preserve"> according to the topology diagram.</w:t>
      </w:r>
    </w:p>
    <w:p w14:paraId="729FF4D1" w14:textId="77777777" w:rsidR="00065345" w:rsidRDefault="00065345" w:rsidP="00065345">
      <w:pPr>
        <w:pStyle w:val="SubStepAlpha"/>
      </w:pPr>
      <w:r>
        <w:t>Before beginning the link aggregation between switches, verify the existing configuration of the ports that connect the switches to ensure that the ports will successfully join the EtherChannels. Commands that provide information about the state of the switch ports include:</w:t>
      </w:r>
    </w:p>
    <w:p w14:paraId="7D7FE03F" w14:textId="77777777" w:rsidR="00BC29A7" w:rsidRDefault="00BC29A7" w:rsidP="00BC29A7">
      <w:pPr>
        <w:pStyle w:val="ConfigWindow"/>
      </w:pPr>
      <w:r>
        <w:t>Open configuration window</w:t>
      </w:r>
    </w:p>
    <w:p w14:paraId="2DCAC780" w14:textId="77777777" w:rsidR="00065345" w:rsidRDefault="00065345" w:rsidP="00BC29A7">
      <w:pPr>
        <w:pStyle w:val="CMD"/>
        <w:spacing w:before="0"/>
      </w:pPr>
      <w:r>
        <w:t xml:space="preserve">S1# </w:t>
      </w:r>
      <w:r w:rsidRPr="00C721B2">
        <w:rPr>
          <w:b/>
        </w:rPr>
        <w:t>show interfaces | i</w:t>
      </w:r>
      <w:r>
        <w:rPr>
          <w:b/>
        </w:rPr>
        <w:t>nclude</w:t>
      </w:r>
      <w:r w:rsidRPr="00C721B2">
        <w:rPr>
          <w:b/>
        </w:rPr>
        <w:t xml:space="preserve"> </w:t>
      </w:r>
      <w:r>
        <w:rPr>
          <w:b/>
        </w:rPr>
        <w:t>Ethernet</w:t>
      </w:r>
    </w:p>
    <w:p w14:paraId="575441A8" w14:textId="77777777" w:rsidR="00065345" w:rsidRDefault="00065345" w:rsidP="00065345">
      <w:pPr>
        <w:pStyle w:val="CMD"/>
      </w:pPr>
      <w:r>
        <w:t xml:space="preserve">S1# </w:t>
      </w:r>
      <w:r w:rsidRPr="00C721B2">
        <w:rPr>
          <w:b/>
        </w:rPr>
        <w:t>show interface status</w:t>
      </w:r>
      <w:r>
        <w:rPr>
          <w:b/>
        </w:rPr>
        <w:t xml:space="preserve"> </w:t>
      </w:r>
    </w:p>
    <w:p w14:paraId="5667A0CC" w14:textId="77777777" w:rsidR="00065345" w:rsidRDefault="00065345" w:rsidP="00065345">
      <w:pPr>
        <w:pStyle w:val="CMD"/>
      </w:pPr>
      <w:r>
        <w:t xml:space="preserve">S1# </w:t>
      </w:r>
      <w:r w:rsidRPr="00AA0C0C">
        <w:rPr>
          <w:b/>
        </w:rPr>
        <w:t xml:space="preserve">show </w:t>
      </w:r>
      <w:r>
        <w:rPr>
          <w:b/>
        </w:rPr>
        <w:t>interfaces trunk</w:t>
      </w:r>
    </w:p>
    <w:p w14:paraId="609098FC" w14:textId="77777777" w:rsidR="00065345" w:rsidRDefault="00065345" w:rsidP="00065345">
      <w:pPr>
        <w:pStyle w:val="SubStepAlpha"/>
      </w:pPr>
      <w:r>
        <w:t>Configure all ports that are required for the EtherChannels as static trunk ports.</w:t>
      </w:r>
    </w:p>
    <w:p w14:paraId="2649E473" w14:textId="77777777" w:rsidR="003F7816" w:rsidRDefault="00D50D5E" w:rsidP="00D50D5E">
      <w:pPr>
        <w:pStyle w:val="ConfigWindow"/>
      </w:pPr>
      <w:r>
        <w:t>Close configuration window</w:t>
      </w:r>
    </w:p>
    <w:p w14:paraId="7BCDCEA4" w14:textId="77777777" w:rsidR="00065345" w:rsidRDefault="00065345" w:rsidP="003F169A">
      <w:pPr>
        <w:pStyle w:val="BodyTextL50"/>
        <w:spacing w:before="0"/>
      </w:pPr>
      <w:r w:rsidRPr="00A149CD">
        <w:rPr>
          <w:b/>
        </w:rPr>
        <w:t>Note</w:t>
      </w:r>
      <w:r w:rsidRPr="009C2277">
        <w:t>:</w:t>
      </w:r>
      <w:r>
        <w:t xml:space="preserve"> If the ports are configured with DTP dynamic auto mode, and you do not set the mode of the ports to trunk, the links do not form trunks and remain access ports. The default mode on a 2960 switch is for </w:t>
      </w:r>
      <w:r>
        <w:lastRenderedPageBreak/>
        <w:t xml:space="preserve">DTP to be enabled and set to dynamic auto. DTP can be disabled on interfaces with the </w:t>
      </w:r>
      <w:r w:rsidRPr="00C721B2">
        <w:rPr>
          <w:b/>
        </w:rPr>
        <w:t>switchport nonegotiate</w:t>
      </w:r>
      <w:r>
        <w:t xml:space="preserve"> command.</w:t>
      </w:r>
    </w:p>
    <w:p w14:paraId="217D52A1" w14:textId="77777777" w:rsidR="00065345" w:rsidRDefault="00065345" w:rsidP="00065345">
      <w:pPr>
        <w:pStyle w:val="Heading2"/>
        <w:rPr>
          <w:lang w:eastAsia="zh-CN"/>
        </w:rPr>
      </w:pPr>
      <w:r>
        <w:rPr>
          <w:lang w:eastAsia="zh-CN"/>
        </w:rPr>
        <w:t xml:space="preserve">Configure an EtherChannel with Cisco </w:t>
      </w:r>
      <w:r w:rsidRPr="007A33BE">
        <w:rPr>
          <w:lang w:val="fr-FR"/>
        </w:rPr>
        <w:t>PAgP</w:t>
      </w:r>
    </w:p>
    <w:p w14:paraId="5FD7B770" w14:textId="77777777" w:rsidR="00065345" w:rsidRDefault="00065345" w:rsidP="00065345">
      <w:pPr>
        <w:pStyle w:val="BodyFormat"/>
      </w:pPr>
      <w:r w:rsidRPr="005B1746">
        <w:rPr>
          <w:b/>
        </w:rPr>
        <w:t>Note</w:t>
      </w:r>
      <w:r>
        <w:t xml:space="preserve">: </w:t>
      </w:r>
      <w:r w:rsidRPr="005B1746">
        <w:t>When co</w:t>
      </w:r>
      <w:r>
        <w:t>nfiguring EtherChannels, it is</w:t>
      </w:r>
      <w:r w:rsidRPr="005B1746">
        <w:t xml:space="preserve"> recommended to shut</w:t>
      </w:r>
      <w:r>
        <w:t xml:space="preserve"> </w:t>
      </w:r>
      <w:r w:rsidRPr="005B1746">
        <w:t xml:space="preserve">down the physical ports being grouped on both devices </w:t>
      </w:r>
      <w:r>
        <w:t xml:space="preserve">before </w:t>
      </w:r>
      <w:r w:rsidRPr="005B1746">
        <w:t>configuring them into channel groups. Otherwise, EtherChannel Misconfig Guard may place these ports into err-disabled state.</w:t>
      </w:r>
      <w:r>
        <w:t xml:space="preserve"> The ports and port channels can be re-enabled after EtherChannel is configured.</w:t>
      </w:r>
    </w:p>
    <w:p w14:paraId="71A5326E" w14:textId="77777777" w:rsidR="00065345" w:rsidRDefault="00065345" w:rsidP="00065345">
      <w:pPr>
        <w:pStyle w:val="Heading3"/>
      </w:pPr>
      <w:r>
        <w:t>Configure Port Channel 1.</w:t>
      </w:r>
    </w:p>
    <w:p w14:paraId="698C91A1" w14:textId="77777777" w:rsidR="00065345" w:rsidRDefault="00065345" w:rsidP="00065345">
      <w:pPr>
        <w:pStyle w:val="SubStepAlpha"/>
      </w:pPr>
      <w:r>
        <w:t xml:space="preserve">The first EtherChannel that is created for this activity aggregates ports F0/21 and F0/22 between </w:t>
      </w:r>
      <w:r w:rsidRPr="00740BBE">
        <w:rPr>
          <w:b/>
        </w:rPr>
        <w:t>S1</w:t>
      </w:r>
      <w:r>
        <w:t xml:space="preserve"> and </w:t>
      </w:r>
      <w:r>
        <w:rPr>
          <w:b/>
        </w:rPr>
        <w:t>S3</w:t>
      </w:r>
      <w:r>
        <w:t>. Configure the ports on both switches as static trunk ports.</w:t>
      </w:r>
    </w:p>
    <w:p w14:paraId="50BBCE70" w14:textId="77777777" w:rsidR="00174051" w:rsidRDefault="00174051" w:rsidP="00174051">
      <w:pPr>
        <w:pStyle w:val="ConfigWindow"/>
      </w:pPr>
      <w:r>
        <w:t>Open configuration window</w:t>
      </w:r>
    </w:p>
    <w:p w14:paraId="4FEB8FAE" w14:textId="77777777" w:rsidR="00065345" w:rsidRDefault="00065345" w:rsidP="00174051">
      <w:pPr>
        <w:pStyle w:val="SubStepAlpha"/>
        <w:spacing w:before="0"/>
      </w:pPr>
      <w:r>
        <w:t xml:space="preserve">Use the </w:t>
      </w:r>
      <w:r>
        <w:rPr>
          <w:b/>
        </w:rPr>
        <w:t>show interfaces trunk</w:t>
      </w:r>
      <w:r>
        <w:t xml:space="preserve"> command to ensure that you have an active trunk link for those two links, and the native VLAN on both links is the same.</w:t>
      </w:r>
    </w:p>
    <w:p w14:paraId="1AF3DCC1" w14:textId="77777777" w:rsidR="00065345" w:rsidRPr="00B31500" w:rsidRDefault="00065345" w:rsidP="00B31500">
      <w:pPr>
        <w:pStyle w:val="CMD"/>
      </w:pPr>
      <w:r w:rsidRPr="00B31500">
        <w:t xml:space="preserve">S1# </w:t>
      </w:r>
      <w:r w:rsidRPr="00B31500">
        <w:rPr>
          <w:b/>
        </w:rPr>
        <w:t>show interfaces trunk</w:t>
      </w:r>
    </w:p>
    <w:p w14:paraId="1868AA16" w14:textId="77777777" w:rsidR="00065345" w:rsidRPr="00B31500" w:rsidRDefault="00065345" w:rsidP="00B31500">
      <w:pPr>
        <w:pStyle w:val="CMDOutput"/>
      </w:pPr>
    </w:p>
    <w:p w14:paraId="0251DCE5" w14:textId="77777777" w:rsidR="00065345" w:rsidRPr="00B31500" w:rsidRDefault="00065345" w:rsidP="00B31500">
      <w:pPr>
        <w:pStyle w:val="CMDOutput"/>
      </w:pPr>
      <w:r w:rsidRPr="00B31500">
        <w:t>Port        Mode         Encapsulation  Status        Native vlan</w:t>
      </w:r>
    </w:p>
    <w:p w14:paraId="1993FAEF" w14:textId="77777777" w:rsidR="00065345" w:rsidRPr="00B31500" w:rsidRDefault="00065345" w:rsidP="00B31500">
      <w:pPr>
        <w:pStyle w:val="CMDOutput"/>
      </w:pPr>
      <w:r w:rsidRPr="00B31500">
        <w:t>F0/21      on           802.1q         trunking      1</w:t>
      </w:r>
    </w:p>
    <w:p w14:paraId="5D0E7014" w14:textId="77777777" w:rsidR="00065345" w:rsidRPr="00B31500" w:rsidRDefault="00065345" w:rsidP="00B31500">
      <w:pPr>
        <w:pStyle w:val="CMDOutput"/>
      </w:pPr>
      <w:r w:rsidRPr="00B31500">
        <w:t>F0/22      on           802.1q         trunking      1</w:t>
      </w:r>
    </w:p>
    <w:p w14:paraId="0DEE842A" w14:textId="77777777" w:rsidR="00065345" w:rsidRPr="00B31500" w:rsidRDefault="00065345" w:rsidP="00B31500">
      <w:pPr>
        <w:pStyle w:val="CMDOutput"/>
      </w:pPr>
      <w:r w:rsidRPr="00B31500">
        <w:t>G0/1       on           802.1q         trunking      1</w:t>
      </w:r>
    </w:p>
    <w:p w14:paraId="1250EB05" w14:textId="77777777" w:rsidR="00065345" w:rsidRPr="00B31500" w:rsidRDefault="00065345" w:rsidP="00B31500">
      <w:pPr>
        <w:pStyle w:val="CMDOutput"/>
      </w:pPr>
      <w:r w:rsidRPr="00B31500">
        <w:t>G0/2       on           802.1q         trunking      1</w:t>
      </w:r>
    </w:p>
    <w:p w14:paraId="4554D54A" w14:textId="77777777" w:rsidR="00065345" w:rsidRPr="00B31500" w:rsidRDefault="00065345" w:rsidP="00B31500">
      <w:pPr>
        <w:pStyle w:val="CMDOutput"/>
      </w:pPr>
    </w:p>
    <w:p w14:paraId="628753BE" w14:textId="77777777" w:rsidR="00065345" w:rsidRPr="00B31500" w:rsidRDefault="00065345" w:rsidP="00B31500">
      <w:pPr>
        <w:pStyle w:val="CMDOutput"/>
      </w:pPr>
      <w:r w:rsidRPr="00B31500">
        <w:t>&lt;output omitted&gt;</w:t>
      </w:r>
    </w:p>
    <w:p w14:paraId="7CA49462" w14:textId="77777777" w:rsidR="00065345" w:rsidRDefault="00065345" w:rsidP="00065345">
      <w:pPr>
        <w:pStyle w:val="SubStepAlpha"/>
      </w:pPr>
      <w:r>
        <w:t xml:space="preserve">On S1 and S3, add ports F0/21 and F0/22 to Port Channel 1 with the </w:t>
      </w:r>
      <w:r>
        <w:rPr>
          <w:b/>
        </w:rPr>
        <w:t xml:space="preserve">channel-group 1 mode desirable </w:t>
      </w:r>
      <w:r>
        <w:t xml:space="preserve">command. The </w:t>
      </w:r>
      <w:r>
        <w:rPr>
          <w:b/>
        </w:rPr>
        <w:t>mode desirable</w:t>
      </w:r>
      <w:r>
        <w:t xml:space="preserve"> option enables the switch to actively negotiate to form a PAgP link. </w:t>
      </w:r>
      <w:r w:rsidRPr="00685DCE">
        <w:rPr>
          <w:b/>
        </w:rPr>
        <w:t>Note:</w:t>
      </w:r>
      <w:r>
        <w:t xml:space="preserve"> Interfaces must be </w:t>
      </w:r>
      <w:r w:rsidRPr="00685DCE">
        <w:rPr>
          <w:b/>
        </w:rPr>
        <w:t>shutdown</w:t>
      </w:r>
      <w:r>
        <w:t xml:space="preserve"> before adding them to the channel group.</w:t>
      </w:r>
    </w:p>
    <w:p w14:paraId="50DD772D" w14:textId="77777777" w:rsidR="00065345" w:rsidRPr="00292F3D" w:rsidRDefault="00065345" w:rsidP="00065345">
      <w:pPr>
        <w:pStyle w:val="CMD"/>
      </w:pPr>
      <w:r w:rsidRPr="00292F3D">
        <w:t xml:space="preserve">S1(config)# </w:t>
      </w:r>
      <w:r w:rsidRPr="00292F3D">
        <w:rPr>
          <w:b/>
        </w:rPr>
        <w:t>interface range f0/21 – 22</w:t>
      </w:r>
    </w:p>
    <w:p w14:paraId="5B31D1B0" w14:textId="77777777" w:rsidR="00065345" w:rsidRPr="00292F3D" w:rsidRDefault="00065345" w:rsidP="00065345">
      <w:pPr>
        <w:pStyle w:val="CMD"/>
      </w:pPr>
      <w:r w:rsidRPr="00292F3D">
        <w:t xml:space="preserve">S1(config-if-range)# </w:t>
      </w:r>
      <w:r w:rsidRPr="00292F3D">
        <w:rPr>
          <w:b/>
        </w:rPr>
        <w:t>shutdown</w:t>
      </w:r>
    </w:p>
    <w:p w14:paraId="21462CB3" w14:textId="77777777" w:rsidR="00065345" w:rsidRPr="00292F3D" w:rsidRDefault="00065345" w:rsidP="00065345">
      <w:pPr>
        <w:pStyle w:val="CMD"/>
      </w:pPr>
      <w:r w:rsidRPr="00292F3D">
        <w:t xml:space="preserve">S1(config-if-range)# </w:t>
      </w:r>
      <w:r w:rsidRPr="00292F3D">
        <w:rPr>
          <w:b/>
        </w:rPr>
        <w:t>channel-group 1 mode desirable</w:t>
      </w:r>
    </w:p>
    <w:p w14:paraId="1C2D87C0" w14:textId="77777777" w:rsidR="00065345" w:rsidRPr="00292F3D" w:rsidRDefault="00065345" w:rsidP="00065345">
      <w:pPr>
        <w:pStyle w:val="CMD"/>
      </w:pPr>
      <w:r w:rsidRPr="00292F3D">
        <w:t xml:space="preserve">S1(config-if-range)# </w:t>
      </w:r>
      <w:r w:rsidRPr="00292F3D">
        <w:rPr>
          <w:b/>
        </w:rPr>
        <w:t>no shutdown</w:t>
      </w:r>
    </w:p>
    <w:p w14:paraId="19BD977C" w14:textId="77777777" w:rsidR="00065345" w:rsidRPr="00292F3D" w:rsidRDefault="00065345" w:rsidP="00065345">
      <w:pPr>
        <w:pStyle w:val="CMD"/>
      </w:pPr>
    </w:p>
    <w:p w14:paraId="19693582" w14:textId="77777777" w:rsidR="00065345" w:rsidRPr="00292F3D" w:rsidRDefault="00065345" w:rsidP="00065345">
      <w:pPr>
        <w:pStyle w:val="CMD"/>
      </w:pPr>
      <w:r w:rsidRPr="00292F3D">
        <w:t xml:space="preserve">S3(config)# </w:t>
      </w:r>
      <w:r w:rsidRPr="00292F3D">
        <w:rPr>
          <w:b/>
        </w:rPr>
        <w:t>interface range f0/21 - 22</w:t>
      </w:r>
    </w:p>
    <w:p w14:paraId="74367E4F" w14:textId="77777777" w:rsidR="00065345" w:rsidRPr="00292F3D" w:rsidRDefault="00065345" w:rsidP="00065345">
      <w:pPr>
        <w:pStyle w:val="CMD"/>
      </w:pPr>
      <w:r w:rsidRPr="00292F3D">
        <w:t xml:space="preserve">S3(config-if-range)# </w:t>
      </w:r>
      <w:r w:rsidRPr="00292F3D">
        <w:rPr>
          <w:b/>
        </w:rPr>
        <w:t>shutdown</w:t>
      </w:r>
    </w:p>
    <w:p w14:paraId="6998A4D7" w14:textId="77777777" w:rsidR="00065345" w:rsidRPr="00292F3D" w:rsidRDefault="00065345" w:rsidP="00065345">
      <w:pPr>
        <w:pStyle w:val="CMD"/>
      </w:pPr>
      <w:r w:rsidRPr="00292F3D">
        <w:t xml:space="preserve">S3(config-if-range)# </w:t>
      </w:r>
      <w:r w:rsidRPr="00292F3D">
        <w:rPr>
          <w:b/>
        </w:rPr>
        <w:t>channel-group 1 mode desirable</w:t>
      </w:r>
    </w:p>
    <w:p w14:paraId="1FF8CDF5" w14:textId="77777777" w:rsidR="00065345" w:rsidRDefault="00065345" w:rsidP="00065345">
      <w:pPr>
        <w:pStyle w:val="CMD"/>
        <w:rPr>
          <w:rStyle w:val="AnswerGray"/>
          <w:b w:val="0"/>
        </w:rPr>
      </w:pPr>
      <w:r w:rsidRPr="00292F3D">
        <w:t xml:space="preserve">S3(config-if-range)# </w:t>
      </w:r>
      <w:r w:rsidRPr="00292F3D">
        <w:rPr>
          <w:b/>
        </w:rPr>
        <w:t>no shutdown</w:t>
      </w:r>
    </w:p>
    <w:p w14:paraId="27020187" w14:textId="77777777" w:rsidR="00065345" w:rsidRPr="00292F3D" w:rsidRDefault="00065345" w:rsidP="00065345">
      <w:pPr>
        <w:pStyle w:val="BodyTextL50"/>
      </w:pPr>
      <w:r w:rsidRPr="00292F3D">
        <w:t>The message “Creating a port-channel interface Port-channel 1” should appear on both switches when the channel-group is configured. This interface designation will appear as Po1 in command output.</w:t>
      </w:r>
    </w:p>
    <w:p w14:paraId="13016380" w14:textId="77777777" w:rsidR="00065345" w:rsidRDefault="00065345" w:rsidP="00065345">
      <w:pPr>
        <w:pStyle w:val="SubStepAlpha"/>
      </w:pPr>
      <w:r>
        <w:t xml:space="preserve">Configure the logical interface to become a trunk by first entering the </w:t>
      </w:r>
      <w:r>
        <w:rPr>
          <w:b/>
        </w:rPr>
        <w:t xml:space="preserve">interface port-channel </w:t>
      </w:r>
      <w:r>
        <w:rPr>
          <w:i/>
        </w:rPr>
        <w:t>number</w:t>
      </w:r>
      <w:r>
        <w:rPr>
          <w:b/>
          <w:i/>
        </w:rPr>
        <w:t xml:space="preserve"> </w:t>
      </w:r>
      <w:r>
        <w:t xml:space="preserve">command and then the </w:t>
      </w:r>
      <w:r>
        <w:rPr>
          <w:b/>
        </w:rPr>
        <w:t xml:space="preserve">switchport mode trunk </w:t>
      </w:r>
      <w:r>
        <w:t>command. Add this configuration to both switches.</w:t>
      </w:r>
    </w:p>
    <w:p w14:paraId="3752D59B" w14:textId="77777777" w:rsidR="00065345" w:rsidRPr="00DB46CD" w:rsidRDefault="00065345" w:rsidP="00065345">
      <w:pPr>
        <w:pStyle w:val="InstNoteRedL50"/>
      </w:pPr>
      <w:r w:rsidRPr="00DB46CD">
        <w:rPr>
          <w:b/>
        </w:rPr>
        <w:t>Instructor Note</w:t>
      </w:r>
      <w:r w:rsidRPr="00DB46CD">
        <w:t xml:space="preserve">: Packet Tracer versions 7.2.1 and earlier do not grade the </w:t>
      </w:r>
      <w:r w:rsidRPr="00DB46CD">
        <w:rPr>
          <w:b/>
        </w:rPr>
        <w:t>switchport mode trunk</w:t>
      </w:r>
      <w:r w:rsidRPr="00DB46CD">
        <w:t xml:space="preserve"> command on port-channel interfaces.</w:t>
      </w:r>
    </w:p>
    <w:p w14:paraId="7FD9664F" w14:textId="77777777" w:rsidR="00065345" w:rsidRPr="00B31500" w:rsidRDefault="00065345" w:rsidP="00B31500">
      <w:pPr>
        <w:pStyle w:val="CMD"/>
      </w:pPr>
      <w:r w:rsidRPr="00B31500">
        <w:t xml:space="preserve">S1(config)# </w:t>
      </w:r>
      <w:r w:rsidRPr="00B31500">
        <w:rPr>
          <w:b/>
        </w:rPr>
        <w:t>interface port-channel 1</w:t>
      </w:r>
    </w:p>
    <w:p w14:paraId="5236DE15" w14:textId="77777777" w:rsidR="00065345" w:rsidRPr="00B31500" w:rsidRDefault="00065345" w:rsidP="00B31500">
      <w:pPr>
        <w:pStyle w:val="CMD"/>
      </w:pPr>
      <w:r w:rsidRPr="00B31500">
        <w:t xml:space="preserve">S1(config-if)# </w:t>
      </w:r>
      <w:r w:rsidRPr="00B31500">
        <w:rPr>
          <w:b/>
        </w:rPr>
        <w:t>switchport mode trunk</w:t>
      </w:r>
    </w:p>
    <w:p w14:paraId="1DF2AF5C" w14:textId="77777777" w:rsidR="00065345" w:rsidRPr="00B31500" w:rsidRDefault="00065345" w:rsidP="00B31500">
      <w:pPr>
        <w:pStyle w:val="CMD"/>
      </w:pPr>
    </w:p>
    <w:p w14:paraId="023E2D33" w14:textId="77777777" w:rsidR="00065345" w:rsidRPr="00B31500" w:rsidRDefault="00065345" w:rsidP="00B31500">
      <w:pPr>
        <w:pStyle w:val="CMD"/>
      </w:pPr>
      <w:r w:rsidRPr="00B31500">
        <w:t xml:space="preserve">S3(config)# </w:t>
      </w:r>
      <w:r w:rsidRPr="00B31500">
        <w:rPr>
          <w:b/>
        </w:rPr>
        <w:t>interface port-channel 1</w:t>
      </w:r>
    </w:p>
    <w:p w14:paraId="2658A9A9" w14:textId="77777777" w:rsidR="00065345" w:rsidRPr="00B31500" w:rsidRDefault="00065345" w:rsidP="00B31500">
      <w:pPr>
        <w:pStyle w:val="CMD"/>
      </w:pPr>
      <w:r w:rsidRPr="00B31500">
        <w:lastRenderedPageBreak/>
        <w:t xml:space="preserve">S3(config-if)# </w:t>
      </w:r>
      <w:r w:rsidRPr="00B31500">
        <w:rPr>
          <w:b/>
        </w:rPr>
        <w:t>switchport mode trunk</w:t>
      </w:r>
    </w:p>
    <w:p w14:paraId="327191B6" w14:textId="77777777" w:rsidR="00065345" w:rsidRDefault="00065345" w:rsidP="00065345">
      <w:pPr>
        <w:pStyle w:val="Heading3"/>
      </w:pPr>
      <w:r>
        <w:t>Verify Port Channel 1 status.</w:t>
      </w:r>
    </w:p>
    <w:p w14:paraId="49EFD160" w14:textId="77777777" w:rsidR="00065345" w:rsidRDefault="00065345" w:rsidP="00065345">
      <w:pPr>
        <w:pStyle w:val="SubStepAlpha"/>
      </w:pPr>
      <w:r>
        <w:t xml:space="preserve">Issue the </w:t>
      </w:r>
      <w:r>
        <w:rPr>
          <w:b/>
        </w:rPr>
        <w:t>show etherchannel summary</w:t>
      </w:r>
      <w:r>
        <w:t xml:space="preserve"> command on S1 and S3 to verify that EtherChannel is working on both switches. This command displays the type of EtherChannel, the ports utilized, and the port states. Command output is shown for S1.</w:t>
      </w:r>
    </w:p>
    <w:p w14:paraId="10403D0C" w14:textId="77777777" w:rsidR="00065345" w:rsidRPr="00292F3D" w:rsidRDefault="00065345" w:rsidP="00065345">
      <w:pPr>
        <w:pStyle w:val="CMD"/>
      </w:pPr>
      <w:r w:rsidRPr="00292F3D">
        <w:t xml:space="preserve">S1# </w:t>
      </w:r>
      <w:r w:rsidRPr="00292F3D">
        <w:rPr>
          <w:b/>
        </w:rPr>
        <w:t>show etherchannel summary</w:t>
      </w:r>
    </w:p>
    <w:p w14:paraId="0B72C1CA" w14:textId="77777777" w:rsidR="00065345" w:rsidRPr="00292F3D" w:rsidRDefault="00065345" w:rsidP="00065345">
      <w:pPr>
        <w:pStyle w:val="CMD"/>
      </w:pPr>
      <w:r w:rsidRPr="00292F3D">
        <w:t>Flags:  D - down        P - in port-channel</w:t>
      </w:r>
    </w:p>
    <w:p w14:paraId="4C812059" w14:textId="77777777" w:rsidR="00065345" w:rsidRPr="00292F3D" w:rsidRDefault="00065345" w:rsidP="00065345">
      <w:pPr>
        <w:pStyle w:val="CMD"/>
      </w:pPr>
      <w:r w:rsidRPr="00292F3D">
        <w:t xml:space="preserve">        I - stand-alone s - suspended</w:t>
      </w:r>
    </w:p>
    <w:p w14:paraId="10C2D87E" w14:textId="77777777" w:rsidR="00065345" w:rsidRPr="00292F3D" w:rsidRDefault="00065345" w:rsidP="00065345">
      <w:pPr>
        <w:pStyle w:val="CMD"/>
      </w:pPr>
      <w:r w:rsidRPr="00292F3D">
        <w:t xml:space="preserve">        H - Hot-standby (LACP only)</w:t>
      </w:r>
    </w:p>
    <w:p w14:paraId="1DF80B4E" w14:textId="77777777" w:rsidR="00065345" w:rsidRPr="00292F3D" w:rsidRDefault="00065345" w:rsidP="00065345">
      <w:pPr>
        <w:pStyle w:val="CMD"/>
      </w:pPr>
      <w:r w:rsidRPr="00292F3D">
        <w:t xml:space="preserve">        R - Layer3      S - Layer2</w:t>
      </w:r>
    </w:p>
    <w:p w14:paraId="4FD66549" w14:textId="77777777" w:rsidR="00065345" w:rsidRPr="00292F3D" w:rsidRDefault="00065345" w:rsidP="00065345">
      <w:pPr>
        <w:pStyle w:val="CMD"/>
      </w:pPr>
      <w:r w:rsidRPr="00292F3D">
        <w:t xml:space="preserve">        U - in use      f - failed to allocate aggregator</w:t>
      </w:r>
    </w:p>
    <w:p w14:paraId="6EF872F7" w14:textId="77777777" w:rsidR="00065345" w:rsidRPr="00292F3D" w:rsidRDefault="00065345" w:rsidP="00065345">
      <w:pPr>
        <w:pStyle w:val="CMD"/>
      </w:pPr>
      <w:r w:rsidRPr="00292F3D">
        <w:t xml:space="preserve">        u - unsuitable for bundling</w:t>
      </w:r>
    </w:p>
    <w:p w14:paraId="4C5F5894" w14:textId="77777777" w:rsidR="00065345" w:rsidRPr="00292F3D" w:rsidRDefault="00065345" w:rsidP="00065345">
      <w:pPr>
        <w:pStyle w:val="CMD"/>
      </w:pPr>
      <w:r w:rsidRPr="00292F3D">
        <w:t xml:space="preserve">        w - waiting to be aggregated</w:t>
      </w:r>
    </w:p>
    <w:p w14:paraId="00D60082" w14:textId="77777777" w:rsidR="00065345" w:rsidRPr="00292F3D" w:rsidRDefault="00065345" w:rsidP="00065345">
      <w:pPr>
        <w:pStyle w:val="CMD"/>
      </w:pPr>
      <w:r w:rsidRPr="00292F3D">
        <w:t xml:space="preserve">        d - default port</w:t>
      </w:r>
    </w:p>
    <w:p w14:paraId="2CDE2D6E" w14:textId="77777777" w:rsidR="00065345" w:rsidRPr="00292F3D" w:rsidRDefault="00065345" w:rsidP="00065345">
      <w:pPr>
        <w:pStyle w:val="CMD"/>
      </w:pPr>
    </w:p>
    <w:p w14:paraId="6281A343" w14:textId="77777777" w:rsidR="00065345" w:rsidRPr="00292F3D" w:rsidRDefault="00065345" w:rsidP="00065345">
      <w:pPr>
        <w:pStyle w:val="CMD"/>
      </w:pPr>
      <w:r w:rsidRPr="00292F3D">
        <w:t>Number of channel-groups in use: 1</w:t>
      </w:r>
    </w:p>
    <w:p w14:paraId="22611F90" w14:textId="77777777" w:rsidR="00065345" w:rsidRPr="00292F3D" w:rsidRDefault="00065345" w:rsidP="00065345">
      <w:pPr>
        <w:pStyle w:val="CMD"/>
      </w:pPr>
      <w:r w:rsidRPr="00292F3D">
        <w:t>Number of aggregators:           1</w:t>
      </w:r>
    </w:p>
    <w:p w14:paraId="0304ADC9" w14:textId="77777777" w:rsidR="00065345" w:rsidRPr="00292F3D" w:rsidRDefault="00065345" w:rsidP="00065345">
      <w:pPr>
        <w:pStyle w:val="CMD"/>
      </w:pPr>
    </w:p>
    <w:p w14:paraId="658B9CA8" w14:textId="77777777" w:rsidR="00065345" w:rsidRPr="00292F3D" w:rsidRDefault="00065345" w:rsidP="00065345">
      <w:pPr>
        <w:pStyle w:val="CMD"/>
      </w:pPr>
      <w:r w:rsidRPr="00292F3D">
        <w:t>Group  Port-channel  Protocol    Ports</w:t>
      </w:r>
    </w:p>
    <w:p w14:paraId="3805D26B" w14:textId="77777777" w:rsidR="00065345" w:rsidRPr="00292F3D" w:rsidRDefault="00065345" w:rsidP="00065345">
      <w:pPr>
        <w:pStyle w:val="CMD"/>
      </w:pPr>
      <w:r w:rsidRPr="00292F3D">
        <w:t>------+-------------+-----------+----------------------------------------</w:t>
      </w:r>
    </w:p>
    <w:p w14:paraId="5266273D" w14:textId="77777777" w:rsidR="00065345" w:rsidRPr="00292F3D" w:rsidRDefault="00065345" w:rsidP="00065345">
      <w:pPr>
        <w:pStyle w:val="CMD"/>
      </w:pPr>
      <w:r w:rsidRPr="00292F3D">
        <w:t xml:space="preserve">1      Po1(SU)         PAgP      F0/21(P)   F0/22(P)   </w:t>
      </w:r>
    </w:p>
    <w:p w14:paraId="33FC3D3B" w14:textId="77777777" w:rsidR="00065345" w:rsidRDefault="00065345" w:rsidP="00065345">
      <w:pPr>
        <w:pStyle w:val="SubStepAlpha"/>
      </w:pPr>
      <w:r w:rsidRPr="00AD5339">
        <w:t>If the EtherChannel does not come up, shut down the physical interfaces on both ends of the EtherChannel and then bring them back up again.</w:t>
      </w:r>
      <w:r>
        <w:t xml:space="preserve"> The </w:t>
      </w:r>
      <w:r w:rsidRPr="003D0D36">
        <w:rPr>
          <w:b/>
        </w:rPr>
        <w:t>show interfaces trunk</w:t>
      </w:r>
      <w:r>
        <w:t xml:space="preserve"> and </w:t>
      </w:r>
      <w:r w:rsidRPr="003D0D36">
        <w:rPr>
          <w:b/>
        </w:rPr>
        <w:t>show spanning-tree</w:t>
      </w:r>
      <w:r>
        <w:t xml:space="preserve"> commands should show the port channel as one logical link.</w:t>
      </w:r>
    </w:p>
    <w:p w14:paraId="6EC5D3C0" w14:textId="77777777" w:rsidR="00174051" w:rsidRDefault="00174051" w:rsidP="00174051">
      <w:pPr>
        <w:pStyle w:val="ConfigWindow"/>
      </w:pPr>
      <w:r>
        <w:t>Close configuration window</w:t>
      </w:r>
    </w:p>
    <w:p w14:paraId="36596C5B" w14:textId="77777777" w:rsidR="00065345" w:rsidRDefault="00065345" w:rsidP="00174051">
      <w:pPr>
        <w:pStyle w:val="Heading2"/>
        <w:spacing w:before="120"/>
        <w:rPr>
          <w:lang w:eastAsia="zh-CN"/>
        </w:rPr>
      </w:pPr>
      <w:r>
        <w:rPr>
          <w:lang w:eastAsia="zh-CN"/>
        </w:rPr>
        <w:t xml:space="preserve">Configure an 802.3ad LACP </w:t>
      </w:r>
      <w:r>
        <w:t>EtherChannel</w:t>
      </w:r>
    </w:p>
    <w:p w14:paraId="1F9E9F6D" w14:textId="77777777" w:rsidR="00065345" w:rsidRPr="00B22216" w:rsidRDefault="00065345" w:rsidP="00065345">
      <w:pPr>
        <w:pStyle w:val="Heading3"/>
      </w:pPr>
      <w:r>
        <w:t>Configure Port Channel 2.</w:t>
      </w:r>
    </w:p>
    <w:p w14:paraId="2356CD33" w14:textId="77777777" w:rsidR="00065345" w:rsidRDefault="00065345" w:rsidP="00065345">
      <w:pPr>
        <w:pStyle w:val="SubStepAlpha"/>
      </w:pPr>
      <w:r w:rsidRPr="00B22216">
        <w:t xml:space="preserve">In </w:t>
      </w:r>
      <w:r>
        <w:rPr>
          <w:rStyle w:val="apple-style-span"/>
          <w:rFonts w:cs="Arial"/>
          <w:color w:val="000000"/>
          <w:szCs w:val="20"/>
        </w:rPr>
        <w:t>2000, the IEEE released 802.3ad, which is an open standard version of EtherChannel. It is commonly referred to as LACP. Using the previous commands, configure the link between</w:t>
      </w:r>
      <w:r>
        <w:rPr>
          <w:rStyle w:val="apple-converted-space"/>
          <w:rFonts w:cs="Arial"/>
          <w:color w:val="000000"/>
          <w:szCs w:val="20"/>
        </w:rPr>
        <w:t xml:space="preserve"> </w:t>
      </w:r>
      <w:r>
        <w:rPr>
          <w:rStyle w:val="apple-style-span"/>
          <w:rFonts w:cs="Arial"/>
          <w:b/>
          <w:bCs/>
          <w:color w:val="000000"/>
          <w:szCs w:val="20"/>
        </w:rPr>
        <w:t>S1</w:t>
      </w:r>
      <w:r>
        <w:rPr>
          <w:rStyle w:val="apple-converted-space"/>
          <w:rFonts w:cs="Arial"/>
          <w:color w:val="000000"/>
          <w:szCs w:val="20"/>
        </w:rPr>
        <w:t xml:space="preserve"> </w:t>
      </w:r>
      <w:r>
        <w:rPr>
          <w:rStyle w:val="apple-style-span"/>
          <w:rFonts w:cs="Arial"/>
          <w:color w:val="000000"/>
          <w:szCs w:val="20"/>
        </w:rPr>
        <w:t>and</w:t>
      </w:r>
      <w:r>
        <w:rPr>
          <w:rStyle w:val="apple-converted-space"/>
          <w:rFonts w:cs="Arial"/>
          <w:color w:val="000000"/>
          <w:szCs w:val="20"/>
        </w:rPr>
        <w:t xml:space="preserve"> </w:t>
      </w:r>
      <w:r>
        <w:rPr>
          <w:rStyle w:val="apple-style-span"/>
          <w:rFonts w:cs="Arial"/>
          <w:b/>
          <w:bCs/>
          <w:color w:val="000000"/>
          <w:szCs w:val="20"/>
        </w:rPr>
        <w:t>S2,</w:t>
      </w:r>
      <w:r>
        <w:rPr>
          <w:rStyle w:val="apple-converted-space"/>
          <w:rFonts w:cs="Arial"/>
          <w:color w:val="000000"/>
          <w:szCs w:val="20"/>
        </w:rPr>
        <w:t xml:space="preserve"> </w:t>
      </w:r>
      <w:r>
        <w:rPr>
          <w:rStyle w:val="apple-style-span"/>
          <w:rFonts w:cs="Arial"/>
          <w:color w:val="000000"/>
          <w:szCs w:val="20"/>
        </w:rPr>
        <w:t>using ports G0/1 and G0/2, as an LACP EtherChannel. You must use a different port channel number on</w:t>
      </w:r>
      <w:r>
        <w:rPr>
          <w:rStyle w:val="apple-converted-space"/>
          <w:rFonts w:cs="Arial"/>
          <w:color w:val="000000"/>
          <w:szCs w:val="20"/>
        </w:rPr>
        <w:t xml:space="preserve"> </w:t>
      </w:r>
      <w:r>
        <w:rPr>
          <w:rStyle w:val="apple-style-span"/>
          <w:rFonts w:cs="Arial"/>
          <w:b/>
          <w:bCs/>
          <w:color w:val="000000"/>
          <w:szCs w:val="20"/>
        </w:rPr>
        <w:t xml:space="preserve">S1 </w:t>
      </w:r>
      <w:r>
        <w:rPr>
          <w:rStyle w:val="apple-style-span"/>
          <w:rFonts w:cs="Arial"/>
          <w:color w:val="000000"/>
          <w:szCs w:val="20"/>
        </w:rPr>
        <w:t>than 1, because you already used that in the previous step. To configure port channel 2 as LACP, use the interface configuration mode</w:t>
      </w:r>
      <w:r>
        <w:rPr>
          <w:rStyle w:val="apple-converted-space"/>
          <w:rFonts w:cs="Arial"/>
          <w:color w:val="000000"/>
          <w:szCs w:val="20"/>
        </w:rPr>
        <w:t xml:space="preserve"> </w:t>
      </w:r>
      <w:r>
        <w:rPr>
          <w:rStyle w:val="apple-style-span"/>
          <w:rFonts w:cs="Arial"/>
          <w:b/>
          <w:bCs/>
          <w:color w:val="000000"/>
          <w:szCs w:val="20"/>
        </w:rPr>
        <w:t>channel-group</w:t>
      </w:r>
      <w:r>
        <w:rPr>
          <w:rStyle w:val="apple-converted-space"/>
          <w:rFonts w:cs="Arial"/>
          <w:b/>
          <w:bCs/>
          <w:color w:val="000000"/>
          <w:szCs w:val="20"/>
        </w:rPr>
        <w:t xml:space="preserve"> </w:t>
      </w:r>
      <w:r>
        <w:rPr>
          <w:rStyle w:val="apple-style-span"/>
          <w:rFonts w:cs="Arial"/>
          <w:i/>
          <w:iCs/>
          <w:color w:val="000000"/>
          <w:szCs w:val="20"/>
        </w:rPr>
        <w:t>2</w:t>
      </w:r>
      <w:r>
        <w:rPr>
          <w:rStyle w:val="apple-converted-space"/>
          <w:rFonts w:cs="Arial"/>
          <w:b/>
          <w:bCs/>
          <w:color w:val="000000"/>
          <w:szCs w:val="20"/>
        </w:rPr>
        <w:t xml:space="preserve"> </w:t>
      </w:r>
      <w:r>
        <w:rPr>
          <w:rStyle w:val="apple-style-span"/>
          <w:rFonts w:cs="Arial"/>
          <w:b/>
          <w:bCs/>
          <w:color w:val="000000"/>
          <w:szCs w:val="20"/>
        </w:rPr>
        <w:t xml:space="preserve">mode active </w:t>
      </w:r>
      <w:r>
        <w:rPr>
          <w:rStyle w:val="apple-style-span"/>
          <w:rFonts w:cs="Arial"/>
          <w:color w:val="000000"/>
          <w:szCs w:val="20"/>
        </w:rPr>
        <w:t>command. Active mode indicates that the switch actively tries to negotiate that link as LACP, as opposed to PAgP</w:t>
      </w:r>
      <w:r>
        <w:t>. The configuration of S1 is shown below.</w:t>
      </w:r>
    </w:p>
    <w:p w14:paraId="540AE4A2" w14:textId="77777777" w:rsidR="00174051" w:rsidRDefault="00174051" w:rsidP="00174051">
      <w:pPr>
        <w:pStyle w:val="ConfigWindow"/>
      </w:pPr>
      <w:r>
        <w:t>Open configuration window</w:t>
      </w:r>
    </w:p>
    <w:p w14:paraId="40F20327" w14:textId="77777777" w:rsidR="00065345" w:rsidRPr="00292F3D" w:rsidRDefault="00065345" w:rsidP="00174051">
      <w:pPr>
        <w:pStyle w:val="CMD"/>
        <w:spacing w:before="0"/>
        <w:rPr>
          <w:b/>
        </w:rPr>
      </w:pPr>
      <w:r w:rsidRPr="00292F3D">
        <w:t xml:space="preserve">S1(config)# </w:t>
      </w:r>
      <w:r w:rsidRPr="00292F3D">
        <w:rPr>
          <w:b/>
        </w:rPr>
        <w:t>interface range g0/1 - 2</w:t>
      </w:r>
    </w:p>
    <w:p w14:paraId="1F6FC304" w14:textId="77777777" w:rsidR="00065345" w:rsidRPr="00292F3D" w:rsidRDefault="00065345" w:rsidP="00065345">
      <w:pPr>
        <w:pStyle w:val="CMD"/>
      </w:pPr>
      <w:r w:rsidRPr="00292F3D">
        <w:t xml:space="preserve">S1(config-if-range)# </w:t>
      </w:r>
      <w:r w:rsidRPr="00242390">
        <w:rPr>
          <w:b/>
        </w:rPr>
        <w:t>shutdown</w:t>
      </w:r>
    </w:p>
    <w:p w14:paraId="1D992DBF" w14:textId="77777777" w:rsidR="00065345" w:rsidRPr="00292F3D" w:rsidRDefault="00065345" w:rsidP="00065345">
      <w:pPr>
        <w:pStyle w:val="CMD"/>
      </w:pPr>
      <w:r w:rsidRPr="00292F3D">
        <w:t xml:space="preserve">S1(config-if-range)# </w:t>
      </w:r>
      <w:r w:rsidRPr="00242390">
        <w:rPr>
          <w:b/>
        </w:rPr>
        <w:t>channel-group 2 mode active</w:t>
      </w:r>
    </w:p>
    <w:p w14:paraId="187CC232" w14:textId="77777777" w:rsidR="00065345" w:rsidRPr="00292F3D" w:rsidRDefault="00065345" w:rsidP="00065345">
      <w:pPr>
        <w:pStyle w:val="CMD"/>
      </w:pPr>
      <w:r w:rsidRPr="00292F3D">
        <w:t xml:space="preserve">S1(config-if-range)# </w:t>
      </w:r>
      <w:r w:rsidRPr="00242390">
        <w:rPr>
          <w:b/>
        </w:rPr>
        <w:t>no shutdown</w:t>
      </w:r>
    </w:p>
    <w:p w14:paraId="0532A86C" w14:textId="77777777" w:rsidR="00065345" w:rsidRPr="00292F3D" w:rsidRDefault="00065345" w:rsidP="00065345">
      <w:pPr>
        <w:pStyle w:val="CMD"/>
      </w:pPr>
      <w:r w:rsidRPr="00292F3D">
        <w:t xml:space="preserve">S1(config-if-range)# </w:t>
      </w:r>
      <w:r w:rsidRPr="00242390">
        <w:rPr>
          <w:b/>
        </w:rPr>
        <w:t>interface port-channel 2</w:t>
      </w:r>
    </w:p>
    <w:p w14:paraId="0373E9D1" w14:textId="77777777" w:rsidR="00065345" w:rsidRPr="00292F3D" w:rsidRDefault="00065345" w:rsidP="00065345">
      <w:pPr>
        <w:pStyle w:val="CMD"/>
      </w:pPr>
      <w:r w:rsidRPr="00292F3D">
        <w:t xml:space="preserve">S1(config-if)# </w:t>
      </w:r>
      <w:r w:rsidRPr="00242390">
        <w:rPr>
          <w:b/>
        </w:rPr>
        <w:t>switchport mode trunk</w:t>
      </w:r>
    </w:p>
    <w:p w14:paraId="10DD9B58" w14:textId="77777777" w:rsidR="00065345" w:rsidRPr="00B31500" w:rsidRDefault="00065345" w:rsidP="00B31500">
      <w:pPr>
        <w:pStyle w:val="CMDRed"/>
      </w:pPr>
    </w:p>
    <w:p w14:paraId="209D3D16" w14:textId="77777777" w:rsidR="00065345" w:rsidRPr="00B31500" w:rsidRDefault="00065345" w:rsidP="00B31500">
      <w:pPr>
        <w:pStyle w:val="CMDRed"/>
      </w:pPr>
      <w:r w:rsidRPr="00B31500">
        <w:t xml:space="preserve">S2(config)# </w:t>
      </w:r>
      <w:r w:rsidRPr="00B31500">
        <w:rPr>
          <w:b/>
        </w:rPr>
        <w:t>interface range g0/1 - 2</w:t>
      </w:r>
    </w:p>
    <w:p w14:paraId="4B3D3EB9" w14:textId="77777777" w:rsidR="00065345" w:rsidRPr="00B31500" w:rsidRDefault="00065345" w:rsidP="00B31500">
      <w:pPr>
        <w:pStyle w:val="CMDRed"/>
      </w:pPr>
      <w:r w:rsidRPr="00B31500">
        <w:t xml:space="preserve">S2(config-if-range)# </w:t>
      </w:r>
      <w:r w:rsidRPr="00B31500">
        <w:rPr>
          <w:b/>
        </w:rPr>
        <w:t>shutdown</w:t>
      </w:r>
    </w:p>
    <w:p w14:paraId="079C0EDC" w14:textId="77777777" w:rsidR="00065345" w:rsidRPr="00B31500" w:rsidRDefault="00065345" w:rsidP="00B31500">
      <w:pPr>
        <w:pStyle w:val="CMDRed"/>
      </w:pPr>
      <w:r w:rsidRPr="00B31500">
        <w:t xml:space="preserve">S2(config-if-range)# </w:t>
      </w:r>
      <w:r w:rsidRPr="00B31500">
        <w:rPr>
          <w:b/>
        </w:rPr>
        <w:t>channel-group 2 mode active</w:t>
      </w:r>
    </w:p>
    <w:p w14:paraId="08F2C4A0" w14:textId="77777777" w:rsidR="00065345" w:rsidRPr="00B31500" w:rsidRDefault="00065345" w:rsidP="00B31500">
      <w:pPr>
        <w:pStyle w:val="CMDRed"/>
      </w:pPr>
      <w:r w:rsidRPr="00B31500">
        <w:lastRenderedPageBreak/>
        <w:t xml:space="preserve">S2(config-if-range)# </w:t>
      </w:r>
      <w:r w:rsidRPr="00B31500">
        <w:rPr>
          <w:b/>
        </w:rPr>
        <w:t>no shutdown</w:t>
      </w:r>
    </w:p>
    <w:p w14:paraId="646DD22A" w14:textId="77777777" w:rsidR="00065345" w:rsidRPr="00B31500" w:rsidRDefault="00065345" w:rsidP="00B31500">
      <w:pPr>
        <w:pStyle w:val="CMDRed"/>
      </w:pPr>
      <w:r w:rsidRPr="00B31500">
        <w:t xml:space="preserve">S2(config-if-range)# </w:t>
      </w:r>
      <w:r w:rsidRPr="00B31500">
        <w:rPr>
          <w:b/>
        </w:rPr>
        <w:t>interface port-channel 2</w:t>
      </w:r>
    </w:p>
    <w:p w14:paraId="64247D42" w14:textId="77777777" w:rsidR="00065345" w:rsidRPr="00B31500" w:rsidRDefault="00065345" w:rsidP="00B31500">
      <w:pPr>
        <w:pStyle w:val="CMDRed"/>
      </w:pPr>
      <w:r w:rsidRPr="00B31500">
        <w:t xml:space="preserve">S2(config-if)# </w:t>
      </w:r>
      <w:r w:rsidRPr="00B31500">
        <w:rPr>
          <w:b/>
        </w:rPr>
        <w:t>switchport mode trunk</w:t>
      </w:r>
    </w:p>
    <w:p w14:paraId="66E62B4F" w14:textId="77777777" w:rsidR="00065345" w:rsidRDefault="00065345" w:rsidP="00065345">
      <w:pPr>
        <w:pStyle w:val="Heading3"/>
      </w:pPr>
      <w:r>
        <w:t>Verify Port Channel 2 status.</w:t>
      </w:r>
    </w:p>
    <w:p w14:paraId="271869D7" w14:textId="77777777" w:rsidR="00065345" w:rsidRDefault="00065345" w:rsidP="00B31500">
      <w:pPr>
        <w:pStyle w:val="BodyTextL25"/>
      </w:pPr>
      <w:r>
        <w:t xml:space="preserve">Use the </w:t>
      </w:r>
      <w:r w:rsidRPr="00D0059C">
        <w:rPr>
          <w:b/>
        </w:rPr>
        <w:t>show</w:t>
      </w:r>
      <w:r>
        <w:t xml:space="preserve"> commands from Part 1 Step 2 to verify the status of Port Channel 2. Look for the protocol used by each port.</w:t>
      </w:r>
    </w:p>
    <w:p w14:paraId="6EA12569" w14:textId="77777777" w:rsidR="00065345" w:rsidRPr="00B31500" w:rsidRDefault="00065345" w:rsidP="00B31500">
      <w:pPr>
        <w:pStyle w:val="CMDRed"/>
      </w:pPr>
      <w:r w:rsidRPr="00B31500">
        <w:t xml:space="preserve">S1# </w:t>
      </w:r>
      <w:r w:rsidRPr="00B31500">
        <w:rPr>
          <w:b/>
        </w:rPr>
        <w:t>show etherchannel summary</w:t>
      </w:r>
    </w:p>
    <w:p w14:paraId="372511D9" w14:textId="77777777" w:rsidR="00065345" w:rsidRPr="00B31500" w:rsidRDefault="00065345" w:rsidP="00B31500">
      <w:pPr>
        <w:pStyle w:val="CMDOutputRed"/>
      </w:pPr>
      <w:r w:rsidRPr="00B31500">
        <w:t>Flags:  D - down        P - in port-channel</w:t>
      </w:r>
    </w:p>
    <w:p w14:paraId="242A9078" w14:textId="77777777" w:rsidR="00065345" w:rsidRPr="00B31500" w:rsidRDefault="00065345" w:rsidP="00B31500">
      <w:pPr>
        <w:pStyle w:val="CMDOutputRed"/>
      </w:pPr>
      <w:r w:rsidRPr="00B31500">
        <w:t xml:space="preserve">        I - stand-alone s - suspended</w:t>
      </w:r>
    </w:p>
    <w:p w14:paraId="0FF50EE2" w14:textId="77777777" w:rsidR="00065345" w:rsidRPr="00B31500" w:rsidRDefault="00065345" w:rsidP="00B31500">
      <w:pPr>
        <w:pStyle w:val="CMDOutputRed"/>
      </w:pPr>
      <w:r w:rsidRPr="00B31500">
        <w:t xml:space="preserve">        H - Hot-standby (LACP only)</w:t>
      </w:r>
    </w:p>
    <w:p w14:paraId="4748ABEC" w14:textId="77777777" w:rsidR="00065345" w:rsidRPr="00B31500" w:rsidRDefault="00065345" w:rsidP="00B31500">
      <w:pPr>
        <w:pStyle w:val="CMDOutputRed"/>
      </w:pPr>
      <w:r w:rsidRPr="00B31500">
        <w:t xml:space="preserve">        R - Layer3      S - Layer2</w:t>
      </w:r>
    </w:p>
    <w:p w14:paraId="49F862F0" w14:textId="77777777" w:rsidR="00065345" w:rsidRPr="00B31500" w:rsidRDefault="00065345" w:rsidP="00B31500">
      <w:pPr>
        <w:pStyle w:val="CMDOutputRed"/>
      </w:pPr>
      <w:r w:rsidRPr="00B31500">
        <w:t xml:space="preserve">        U - in use      f - failed to allocate aggregator</w:t>
      </w:r>
    </w:p>
    <w:p w14:paraId="58F861BC" w14:textId="77777777" w:rsidR="00065345" w:rsidRPr="00B31500" w:rsidRDefault="00065345" w:rsidP="00B31500">
      <w:pPr>
        <w:pStyle w:val="CMDOutputRed"/>
      </w:pPr>
      <w:r w:rsidRPr="00B31500">
        <w:t xml:space="preserve">        u - unsuitable for bundling</w:t>
      </w:r>
    </w:p>
    <w:p w14:paraId="4BCA4D40" w14:textId="77777777" w:rsidR="00065345" w:rsidRPr="00B31500" w:rsidRDefault="00065345" w:rsidP="00B31500">
      <w:pPr>
        <w:pStyle w:val="CMDOutputRed"/>
      </w:pPr>
      <w:r w:rsidRPr="00B31500">
        <w:t xml:space="preserve">        w - waiting to be aggregated</w:t>
      </w:r>
    </w:p>
    <w:p w14:paraId="2B0275EE" w14:textId="77777777" w:rsidR="00065345" w:rsidRPr="00B31500" w:rsidRDefault="00065345" w:rsidP="00B31500">
      <w:pPr>
        <w:pStyle w:val="CMDOutputRed"/>
      </w:pPr>
      <w:r w:rsidRPr="00B31500">
        <w:t xml:space="preserve">        d - default port</w:t>
      </w:r>
    </w:p>
    <w:p w14:paraId="1872F199" w14:textId="77777777" w:rsidR="00065345" w:rsidRPr="00B31500" w:rsidRDefault="00065345" w:rsidP="00B31500">
      <w:pPr>
        <w:pStyle w:val="CMDOutputRed"/>
      </w:pPr>
    </w:p>
    <w:p w14:paraId="0CAB2EA9" w14:textId="77777777" w:rsidR="00065345" w:rsidRPr="00B31500" w:rsidRDefault="00065345" w:rsidP="00B31500">
      <w:pPr>
        <w:pStyle w:val="CMDOutputRed"/>
      </w:pPr>
    </w:p>
    <w:p w14:paraId="1E29C617" w14:textId="77777777" w:rsidR="00065345" w:rsidRPr="00B31500" w:rsidRDefault="00065345" w:rsidP="00B31500">
      <w:pPr>
        <w:pStyle w:val="CMDOutputRed"/>
      </w:pPr>
      <w:r w:rsidRPr="00B31500">
        <w:t>Number of channel-groups in use: 2</w:t>
      </w:r>
    </w:p>
    <w:p w14:paraId="43A118C7" w14:textId="77777777" w:rsidR="00065345" w:rsidRPr="00B31500" w:rsidRDefault="00065345" w:rsidP="00B31500">
      <w:pPr>
        <w:pStyle w:val="CMDOutputRed"/>
      </w:pPr>
      <w:r w:rsidRPr="00B31500">
        <w:t>Number of aggregators:           2</w:t>
      </w:r>
    </w:p>
    <w:p w14:paraId="16405B85" w14:textId="77777777" w:rsidR="00065345" w:rsidRPr="00B31500" w:rsidRDefault="00065345" w:rsidP="00B31500">
      <w:pPr>
        <w:pStyle w:val="CMDOutputRed"/>
      </w:pPr>
    </w:p>
    <w:p w14:paraId="3E03ACE5" w14:textId="77777777" w:rsidR="00065345" w:rsidRPr="00B31500" w:rsidRDefault="00065345" w:rsidP="00B31500">
      <w:pPr>
        <w:pStyle w:val="CMDOutputRed"/>
      </w:pPr>
      <w:r w:rsidRPr="00B31500">
        <w:t>Group  Port-channel  Protocol    Ports</w:t>
      </w:r>
    </w:p>
    <w:p w14:paraId="2E0CB425" w14:textId="77777777" w:rsidR="00065345" w:rsidRPr="00B31500" w:rsidRDefault="00065345" w:rsidP="00B31500">
      <w:pPr>
        <w:pStyle w:val="CMDOutputRed"/>
      </w:pPr>
      <w:r w:rsidRPr="00B31500">
        <w:t>------+-------------+-----------+----------------------------------------------</w:t>
      </w:r>
    </w:p>
    <w:p w14:paraId="3867B8F2" w14:textId="77777777" w:rsidR="00065345" w:rsidRPr="00B31500" w:rsidRDefault="00065345" w:rsidP="00B31500">
      <w:pPr>
        <w:pStyle w:val="CMDOutputRed"/>
      </w:pPr>
    </w:p>
    <w:p w14:paraId="7E2EFD05" w14:textId="77777777" w:rsidR="00065345" w:rsidRPr="00B31500" w:rsidRDefault="00065345" w:rsidP="00B31500">
      <w:pPr>
        <w:pStyle w:val="CMDOutputRed"/>
      </w:pPr>
      <w:r w:rsidRPr="00B31500">
        <w:t>1      Po1(SU)           PAgP   Fa0/21(P) Fa0/22(P)</w:t>
      </w:r>
    </w:p>
    <w:p w14:paraId="6BAD923D" w14:textId="77777777" w:rsidR="00065345" w:rsidRPr="00B31500" w:rsidRDefault="00065345" w:rsidP="00B31500">
      <w:pPr>
        <w:pStyle w:val="CMDOutputRed"/>
      </w:pPr>
      <w:r w:rsidRPr="00B31500">
        <w:t>2      Po2(SU)           LACP   Gig0/1(P) Gig0/2(P)</w:t>
      </w:r>
    </w:p>
    <w:p w14:paraId="7CD01DE0" w14:textId="77777777" w:rsidR="00065345" w:rsidRDefault="00065345" w:rsidP="00065345">
      <w:pPr>
        <w:pStyle w:val="Heading2"/>
      </w:pPr>
      <w:r>
        <w:rPr>
          <w:lang w:eastAsia="zh-CN"/>
        </w:rPr>
        <w:t xml:space="preserve">Configure a Redundant </w:t>
      </w:r>
      <w:r>
        <w:t>EtherChannel Link</w:t>
      </w:r>
    </w:p>
    <w:p w14:paraId="571713FC" w14:textId="77777777" w:rsidR="00065345" w:rsidRPr="005A27D6" w:rsidRDefault="00065345" w:rsidP="00065345">
      <w:pPr>
        <w:pStyle w:val="Heading3"/>
      </w:pPr>
      <w:r>
        <w:t>Configure Port Channel 3.</w:t>
      </w:r>
    </w:p>
    <w:p w14:paraId="2B667CE5" w14:textId="77777777" w:rsidR="00065345" w:rsidRDefault="00065345" w:rsidP="00065345">
      <w:pPr>
        <w:pStyle w:val="BodyTextL25"/>
      </w:pPr>
      <w:r>
        <w:t xml:space="preserve">There are various options for the </w:t>
      </w:r>
      <w:r w:rsidRPr="00D0059C">
        <w:rPr>
          <w:b/>
        </w:rPr>
        <w:t xml:space="preserve">channel-group </w:t>
      </w:r>
      <w:r w:rsidRPr="00DC04A7">
        <w:rPr>
          <w:i/>
        </w:rPr>
        <w:t>number</w:t>
      </w:r>
      <w:r w:rsidRPr="00D0059C">
        <w:rPr>
          <w:b/>
          <w:i/>
        </w:rPr>
        <w:t xml:space="preserve"> </w:t>
      </w:r>
      <w:r w:rsidRPr="00DC04A7">
        <w:rPr>
          <w:b/>
        </w:rPr>
        <w:t>mode</w:t>
      </w:r>
      <w:r>
        <w:t xml:space="preserve"> command:</w:t>
      </w:r>
    </w:p>
    <w:p w14:paraId="15D22892" w14:textId="77777777" w:rsidR="00065345" w:rsidRDefault="00065345" w:rsidP="00065345">
      <w:pPr>
        <w:pStyle w:val="CMD"/>
      </w:pPr>
      <w:r>
        <w:t xml:space="preserve">S2(config)# </w:t>
      </w:r>
      <w:r w:rsidRPr="003F2ECA">
        <w:rPr>
          <w:b/>
        </w:rPr>
        <w:t>interface range f0/23 - 24</w:t>
      </w:r>
    </w:p>
    <w:p w14:paraId="3A6B388A" w14:textId="77777777" w:rsidR="00065345" w:rsidRDefault="00065345" w:rsidP="00065345">
      <w:pPr>
        <w:pStyle w:val="CMD"/>
      </w:pPr>
      <w:r>
        <w:t xml:space="preserve">S2(config-if-range)# </w:t>
      </w:r>
      <w:r w:rsidRPr="008C4E75">
        <w:rPr>
          <w:b/>
        </w:rPr>
        <w:t>channel-group 3 mode ?</w:t>
      </w:r>
    </w:p>
    <w:p w14:paraId="3E64D542" w14:textId="77777777" w:rsidR="00065345" w:rsidRDefault="00065345" w:rsidP="00065345">
      <w:pPr>
        <w:pStyle w:val="CMDOutput"/>
      </w:pPr>
      <w:r>
        <w:t xml:space="preserve">  active     Enable LACP unconditionally</w:t>
      </w:r>
    </w:p>
    <w:p w14:paraId="3D56179F" w14:textId="77777777" w:rsidR="00065345" w:rsidRDefault="00065345" w:rsidP="00065345">
      <w:pPr>
        <w:pStyle w:val="CMDOutput"/>
      </w:pPr>
      <w:r>
        <w:t xml:space="preserve">  auto       Enable PAgP only if a PAgP device is detected</w:t>
      </w:r>
    </w:p>
    <w:p w14:paraId="2AD51604" w14:textId="77777777" w:rsidR="00065345" w:rsidRDefault="00065345" w:rsidP="00065345">
      <w:pPr>
        <w:pStyle w:val="CMDOutput"/>
      </w:pPr>
      <w:r>
        <w:t xml:space="preserve">  desirable  Enable PAgP unconditionally</w:t>
      </w:r>
    </w:p>
    <w:p w14:paraId="4BBA5678" w14:textId="77777777" w:rsidR="00065345" w:rsidRDefault="00065345" w:rsidP="00065345">
      <w:pPr>
        <w:pStyle w:val="CMDOutput"/>
      </w:pPr>
      <w:r>
        <w:t xml:space="preserve">  on         Enable Etherchannel only</w:t>
      </w:r>
    </w:p>
    <w:p w14:paraId="46940A37" w14:textId="77777777" w:rsidR="00065345" w:rsidRDefault="00065345" w:rsidP="00065345">
      <w:pPr>
        <w:pStyle w:val="CMDOutput"/>
      </w:pPr>
      <w:r>
        <w:t xml:space="preserve">  passive    Enable LACP only if a LACP device is detected </w:t>
      </w:r>
    </w:p>
    <w:p w14:paraId="3858CAE7" w14:textId="77777777" w:rsidR="00065345" w:rsidRDefault="00065345" w:rsidP="00065345">
      <w:pPr>
        <w:pStyle w:val="SubStepAlpha"/>
      </w:pPr>
      <w:r>
        <w:t xml:space="preserve">On switch </w:t>
      </w:r>
      <w:r w:rsidRPr="00B83925">
        <w:rPr>
          <w:b/>
        </w:rPr>
        <w:t>S2</w:t>
      </w:r>
      <w:r>
        <w:t xml:space="preserve">, add ports F0/23 and F0/24 to Port Channel 3 with the </w:t>
      </w:r>
      <w:r>
        <w:rPr>
          <w:b/>
        </w:rPr>
        <w:t xml:space="preserve">channel-group 3 mode passive </w:t>
      </w:r>
      <w:r>
        <w:t xml:space="preserve">command. The </w:t>
      </w:r>
      <w:r w:rsidRPr="00D0059C">
        <w:rPr>
          <w:b/>
        </w:rPr>
        <w:t>passive</w:t>
      </w:r>
      <w:r>
        <w:t xml:space="preserve"> option indicates that you want the switch to use LACP only if another LACP device is detected. Statically configure Port Channel 3 as a trunk interface.</w:t>
      </w:r>
    </w:p>
    <w:p w14:paraId="416CE17A" w14:textId="77777777" w:rsidR="00065345" w:rsidRPr="00292F3D" w:rsidRDefault="00065345" w:rsidP="00065345">
      <w:pPr>
        <w:pStyle w:val="CMD"/>
      </w:pPr>
      <w:r w:rsidRPr="00292F3D">
        <w:t xml:space="preserve">S2(config)# </w:t>
      </w:r>
      <w:r w:rsidRPr="00292F3D">
        <w:rPr>
          <w:b/>
        </w:rPr>
        <w:t>interface range f0/23 - 24</w:t>
      </w:r>
    </w:p>
    <w:p w14:paraId="0912CBD5" w14:textId="77777777" w:rsidR="00065345" w:rsidRPr="00292F3D" w:rsidRDefault="00065345" w:rsidP="00065345">
      <w:pPr>
        <w:pStyle w:val="CMD"/>
      </w:pPr>
      <w:r w:rsidRPr="00292F3D">
        <w:t xml:space="preserve">S2(config-if-range)# </w:t>
      </w:r>
      <w:r w:rsidRPr="00292F3D">
        <w:rPr>
          <w:b/>
        </w:rPr>
        <w:t>shutdown</w:t>
      </w:r>
    </w:p>
    <w:p w14:paraId="31225AEF" w14:textId="77777777" w:rsidR="00065345" w:rsidRPr="00292F3D" w:rsidRDefault="00065345" w:rsidP="00065345">
      <w:pPr>
        <w:pStyle w:val="CMD"/>
      </w:pPr>
      <w:r w:rsidRPr="00292F3D">
        <w:t xml:space="preserve">S2(config-if-range)# </w:t>
      </w:r>
      <w:r w:rsidRPr="00292F3D">
        <w:rPr>
          <w:b/>
        </w:rPr>
        <w:t>channel-group 3 mode passive</w:t>
      </w:r>
    </w:p>
    <w:p w14:paraId="0E075147" w14:textId="77777777" w:rsidR="00065345" w:rsidRPr="00292F3D" w:rsidRDefault="00065345" w:rsidP="00065345">
      <w:pPr>
        <w:pStyle w:val="CMD"/>
      </w:pPr>
      <w:r w:rsidRPr="00292F3D">
        <w:t xml:space="preserve">S2(config-if-range)# </w:t>
      </w:r>
      <w:r w:rsidRPr="00292F3D">
        <w:rPr>
          <w:b/>
        </w:rPr>
        <w:t>no shutdown</w:t>
      </w:r>
    </w:p>
    <w:p w14:paraId="49C5CB16" w14:textId="77777777" w:rsidR="00065345" w:rsidRPr="00292F3D" w:rsidRDefault="00065345" w:rsidP="00065345">
      <w:pPr>
        <w:pStyle w:val="CMD"/>
        <w:rPr>
          <w:b/>
        </w:rPr>
      </w:pPr>
      <w:r w:rsidRPr="00292F3D">
        <w:t xml:space="preserve">S2(config-if-range)# </w:t>
      </w:r>
      <w:r w:rsidRPr="00292F3D">
        <w:rPr>
          <w:b/>
        </w:rPr>
        <w:t>interface port-channel 3</w:t>
      </w:r>
    </w:p>
    <w:p w14:paraId="440CF0F8" w14:textId="77777777" w:rsidR="00065345" w:rsidRPr="00292F3D" w:rsidRDefault="00065345" w:rsidP="00065345">
      <w:pPr>
        <w:pStyle w:val="CMD"/>
        <w:rPr>
          <w:rStyle w:val="AnswerGray"/>
          <w:b w:val="0"/>
        </w:rPr>
      </w:pPr>
      <w:r w:rsidRPr="00292F3D">
        <w:t xml:space="preserve">S2(config-if)# </w:t>
      </w:r>
      <w:r w:rsidRPr="00292F3D">
        <w:rPr>
          <w:b/>
        </w:rPr>
        <w:t>switchport mode trunk</w:t>
      </w:r>
    </w:p>
    <w:p w14:paraId="3F853C1A" w14:textId="77777777" w:rsidR="00065345" w:rsidRDefault="00065345" w:rsidP="00065345">
      <w:pPr>
        <w:pStyle w:val="SubStepAlpha"/>
      </w:pPr>
      <w:r>
        <w:lastRenderedPageBreak/>
        <w:t xml:space="preserve">On </w:t>
      </w:r>
      <w:r w:rsidRPr="00B83925">
        <w:rPr>
          <w:b/>
        </w:rPr>
        <w:t>S3</w:t>
      </w:r>
      <w:r>
        <w:t xml:space="preserve">, add ports F0/23 and F0/24 to Port Channel 3 with the </w:t>
      </w:r>
      <w:r>
        <w:rPr>
          <w:b/>
        </w:rPr>
        <w:t xml:space="preserve">channel-group 3 mode active </w:t>
      </w:r>
      <w:r>
        <w:t xml:space="preserve">command. The </w:t>
      </w:r>
      <w:r w:rsidRPr="00D0059C">
        <w:rPr>
          <w:b/>
        </w:rPr>
        <w:t>active</w:t>
      </w:r>
      <w:r>
        <w:t xml:space="preserve"> option indicates that you want the switch to use LACP unconditionally. Statically configure Port Channel 3 as a trunk interface.</w:t>
      </w:r>
    </w:p>
    <w:p w14:paraId="755F7B66" w14:textId="77777777" w:rsidR="00065345" w:rsidRDefault="00065345" w:rsidP="00065345">
      <w:pPr>
        <w:pStyle w:val="Heading3"/>
      </w:pPr>
      <w:r>
        <w:t>Verify Port Channel 3 status.</w:t>
      </w:r>
    </w:p>
    <w:p w14:paraId="6B0DDC9B" w14:textId="77777777" w:rsidR="00065345" w:rsidRDefault="00065345" w:rsidP="00065345">
      <w:pPr>
        <w:pStyle w:val="SubStepAlpha"/>
      </w:pPr>
      <w:r>
        <w:t xml:space="preserve">Use the </w:t>
      </w:r>
      <w:r w:rsidRPr="00D0059C">
        <w:rPr>
          <w:b/>
        </w:rPr>
        <w:t>show</w:t>
      </w:r>
      <w:r>
        <w:t xml:space="preserve"> commands from Part 1 Step 2 to verify the status of Port Channel 3. Look for the protocol used by each port.</w:t>
      </w:r>
    </w:p>
    <w:p w14:paraId="0DD51D86" w14:textId="77777777" w:rsidR="00065345" w:rsidRPr="00B31500" w:rsidRDefault="00065345" w:rsidP="00B31500">
      <w:pPr>
        <w:pStyle w:val="CMDRed"/>
      </w:pPr>
      <w:r w:rsidRPr="00B31500">
        <w:t xml:space="preserve">S2# </w:t>
      </w:r>
      <w:r w:rsidRPr="00B31500">
        <w:rPr>
          <w:b/>
        </w:rPr>
        <w:t>show etherchannel summary</w:t>
      </w:r>
    </w:p>
    <w:p w14:paraId="43DA50DB" w14:textId="77777777" w:rsidR="00065345" w:rsidRPr="00B31500" w:rsidRDefault="00065345" w:rsidP="00B31500">
      <w:pPr>
        <w:pStyle w:val="CMDOutputRed"/>
      </w:pPr>
      <w:r w:rsidRPr="00B31500">
        <w:t>&lt;output omitted&gt;</w:t>
      </w:r>
    </w:p>
    <w:p w14:paraId="295CBDB9" w14:textId="77777777" w:rsidR="00065345" w:rsidRPr="00B31500" w:rsidRDefault="00065345" w:rsidP="00B31500">
      <w:pPr>
        <w:pStyle w:val="CMDOutputRed"/>
      </w:pPr>
      <w:r w:rsidRPr="00B31500">
        <w:t>Number of channel-groups in use: 2</w:t>
      </w:r>
    </w:p>
    <w:p w14:paraId="65E725B7" w14:textId="77777777" w:rsidR="00065345" w:rsidRPr="00B31500" w:rsidRDefault="00065345" w:rsidP="00B31500">
      <w:pPr>
        <w:pStyle w:val="CMDOutputRed"/>
      </w:pPr>
      <w:r w:rsidRPr="00B31500">
        <w:t>Number of aggregators:           2</w:t>
      </w:r>
    </w:p>
    <w:p w14:paraId="6F9ED091" w14:textId="77777777" w:rsidR="00065345" w:rsidRPr="00B31500" w:rsidRDefault="00065345" w:rsidP="00B31500">
      <w:pPr>
        <w:pStyle w:val="CMDOutputRed"/>
      </w:pPr>
      <w:r w:rsidRPr="00B31500">
        <w:t>Group  Port-channel  Protocol    Ports</w:t>
      </w:r>
    </w:p>
    <w:p w14:paraId="3AB44AE1" w14:textId="77777777" w:rsidR="00065345" w:rsidRPr="00B31500" w:rsidRDefault="00065345" w:rsidP="00B31500">
      <w:pPr>
        <w:pStyle w:val="CMDOutputRed"/>
      </w:pPr>
      <w:r w:rsidRPr="00B31500">
        <w:t>------+-------------+-----------+----------------------------------------</w:t>
      </w:r>
    </w:p>
    <w:p w14:paraId="31A96B7C" w14:textId="77777777" w:rsidR="00065345" w:rsidRPr="00B31500" w:rsidRDefault="00065345" w:rsidP="00B31500">
      <w:pPr>
        <w:pStyle w:val="CMDOutputRed"/>
      </w:pPr>
      <w:r w:rsidRPr="00B31500">
        <w:t>2      Po2(SU)           LACP   Gig0/1(P) Gig0/2(P)</w:t>
      </w:r>
    </w:p>
    <w:p w14:paraId="4B8D5467" w14:textId="77777777" w:rsidR="00065345" w:rsidRPr="00B31500" w:rsidRDefault="00065345" w:rsidP="00B31500">
      <w:pPr>
        <w:pStyle w:val="CMDOutputRed"/>
      </w:pPr>
      <w:r w:rsidRPr="00B31500">
        <w:t>3      Po3(SU)           LACP   Fa0/23(P) Fa0/24(P)</w:t>
      </w:r>
    </w:p>
    <w:p w14:paraId="07EBE3E4" w14:textId="77777777" w:rsidR="00065345" w:rsidRDefault="00065345" w:rsidP="00065345">
      <w:pPr>
        <w:pStyle w:val="SubStepAlpha"/>
      </w:pPr>
      <w:r>
        <w:t xml:space="preserve">Creating EtherChannel links does not prevent Spanning Tree from detecting switching loops. View the spanning tree status of the active ports on </w:t>
      </w:r>
      <w:r w:rsidRPr="00AF6C7C">
        <w:rPr>
          <w:b/>
        </w:rPr>
        <w:t>S1</w:t>
      </w:r>
      <w:r>
        <w:t xml:space="preserve">. </w:t>
      </w:r>
    </w:p>
    <w:p w14:paraId="7F924797" w14:textId="77777777" w:rsidR="00065345" w:rsidRDefault="00065345" w:rsidP="00065345">
      <w:pPr>
        <w:pStyle w:val="CMD"/>
      </w:pPr>
      <w:r>
        <w:t xml:space="preserve">S1# </w:t>
      </w:r>
      <w:r w:rsidRPr="00AF6C7C">
        <w:rPr>
          <w:b/>
        </w:rPr>
        <w:t>show spanning-tree active</w:t>
      </w:r>
    </w:p>
    <w:p w14:paraId="29D15AAD" w14:textId="77777777" w:rsidR="009C2878" w:rsidRPr="00D13F1F" w:rsidRDefault="009C2878" w:rsidP="00D13F1F">
      <w:pPr>
        <w:pStyle w:val="CMDOutput"/>
      </w:pPr>
      <w:r w:rsidRPr="00D13F1F">
        <w:t>VLAN0001</w:t>
      </w:r>
    </w:p>
    <w:p w14:paraId="5F906B33" w14:textId="77777777" w:rsidR="009C2878" w:rsidRPr="00D13F1F" w:rsidRDefault="009C2878" w:rsidP="00D13F1F">
      <w:pPr>
        <w:pStyle w:val="CMDOutput"/>
      </w:pPr>
      <w:r w:rsidRPr="00D13F1F">
        <w:t xml:space="preserve">  Spanning tree enabled protocol ieee</w:t>
      </w:r>
    </w:p>
    <w:p w14:paraId="426D60E3" w14:textId="77777777" w:rsidR="009C2878" w:rsidRPr="00D13F1F" w:rsidRDefault="009C2878" w:rsidP="00D13F1F">
      <w:pPr>
        <w:pStyle w:val="CMDOutput"/>
      </w:pPr>
      <w:r w:rsidRPr="00D13F1F">
        <w:t xml:space="preserve">  Root ID    Priority    32769</w:t>
      </w:r>
    </w:p>
    <w:p w14:paraId="792ACABD" w14:textId="77777777" w:rsidR="009C2878" w:rsidRPr="00D13F1F" w:rsidRDefault="009C2878" w:rsidP="00D13F1F">
      <w:pPr>
        <w:pStyle w:val="CMDOutput"/>
      </w:pPr>
      <w:r w:rsidRPr="00D13F1F">
        <w:t xml:space="preserve">             Address     0001.436E.8494</w:t>
      </w:r>
    </w:p>
    <w:p w14:paraId="79B0B289" w14:textId="77777777" w:rsidR="009C2878" w:rsidRPr="00D13F1F" w:rsidRDefault="009C2878" w:rsidP="00D13F1F">
      <w:pPr>
        <w:pStyle w:val="CMDOutput"/>
      </w:pPr>
      <w:r w:rsidRPr="00D13F1F">
        <w:t xml:space="preserve">             Cost        9</w:t>
      </w:r>
    </w:p>
    <w:p w14:paraId="0ABE37F8" w14:textId="77777777" w:rsidR="009C2878" w:rsidRPr="00D13F1F" w:rsidRDefault="009C2878" w:rsidP="00D13F1F">
      <w:pPr>
        <w:pStyle w:val="CMDOutput"/>
      </w:pPr>
      <w:r w:rsidRPr="00D13F1F">
        <w:t xml:space="preserve">             Port        27(Port-channel1)</w:t>
      </w:r>
    </w:p>
    <w:p w14:paraId="3E75E4DC" w14:textId="77777777" w:rsidR="009C2878" w:rsidRPr="00D13F1F" w:rsidRDefault="009C2878" w:rsidP="00D13F1F">
      <w:pPr>
        <w:pStyle w:val="CMDOutput"/>
      </w:pPr>
      <w:r w:rsidRPr="00D13F1F">
        <w:t xml:space="preserve">             Hello Time  2 sec  Max Age 20 sec  Forward Delay 15 sec</w:t>
      </w:r>
    </w:p>
    <w:p w14:paraId="4BD99580" w14:textId="77777777" w:rsidR="009C2878" w:rsidRPr="00D13F1F" w:rsidRDefault="009C2878" w:rsidP="00D13F1F">
      <w:pPr>
        <w:pStyle w:val="CMDOutput"/>
      </w:pPr>
    </w:p>
    <w:p w14:paraId="75493793" w14:textId="77777777" w:rsidR="009C2878" w:rsidRPr="00D13F1F" w:rsidRDefault="009C2878" w:rsidP="00D13F1F">
      <w:pPr>
        <w:pStyle w:val="CMDOutput"/>
      </w:pPr>
      <w:r w:rsidRPr="00D13F1F">
        <w:t xml:space="preserve">  Bridge ID  Priority    32769  (priority 32768 sys-id-ext 1)</w:t>
      </w:r>
    </w:p>
    <w:p w14:paraId="14E5E7B5" w14:textId="77777777" w:rsidR="009C2878" w:rsidRPr="00D13F1F" w:rsidRDefault="009C2878" w:rsidP="00D13F1F">
      <w:pPr>
        <w:pStyle w:val="CMDOutput"/>
      </w:pPr>
      <w:r w:rsidRPr="00D13F1F">
        <w:t xml:space="preserve">             Address     000A.F313.2395</w:t>
      </w:r>
    </w:p>
    <w:p w14:paraId="52F6D468" w14:textId="77777777" w:rsidR="009C2878" w:rsidRPr="00D13F1F" w:rsidRDefault="009C2878" w:rsidP="00D13F1F">
      <w:pPr>
        <w:pStyle w:val="CMDOutput"/>
      </w:pPr>
      <w:r w:rsidRPr="00D13F1F">
        <w:t xml:space="preserve">             Hello Time  2 sec  Max Age 20 sec  Forward Delay 15 sec</w:t>
      </w:r>
    </w:p>
    <w:p w14:paraId="623F88D3" w14:textId="77777777" w:rsidR="009C2878" w:rsidRPr="00D13F1F" w:rsidRDefault="009C2878" w:rsidP="00D13F1F">
      <w:pPr>
        <w:pStyle w:val="CMDOutput"/>
      </w:pPr>
      <w:r w:rsidRPr="00D13F1F">
        <w:t xml:space="preserve">             Aging Time  20</w:t>
      </w:r>
    </w:p>
    <w:p w14:paraId="3A70E7D6" w14:textId="77777777" w:rsidR="009C2878" w:rsidRPr="00D13F1F" w:rsidRDefault="009C2878" w:rsidP="00D13F1F">
      <w:pPr>
        <w:pStyle w:val="CMDOutput"/>
      </w:pPr>
    </w:p>
    <w:p w14:paraId="187AC6C6" w14:textId="77777777" w:rsidR="009C2878" w:rsidRPr="00D13F1F" w:rsidRDefault="009C2878" w:rsidP="00D13F1F">
      <w:pPr>
        <w:pStyle w:val="CMDOutput"/>
      </w:pPr>
      <w:r w:rsidRPr="00D13F1F">
        <w:t>Interface        Role Sts Cost      Prio.Nbr Type</w:t>
      </w:r>
    </w:p>
    <w:p w14:paraId="39285F17" w14:textId="77777777" w:rsidR="009C2878" w:rsidRPr="00D13F1F" w:rsidRDefault="009C2878" w:rsidP="00D13F1F">
      <w:pPr>
        <w:pStyle w:val="CMDOutput"/>
      </w:pPr>
      <w:r w:rsidRPr="00D13F1F">
        <w:t>---------------- ---- --- --------- -------- --------------------------------</w:t>
      </w:r>
    </w:p>
    <w:p w14:paraId="5CD4C1EE" w14:textId="77777777" w:rsidR="009C2878" w:rsidRPr="00D13F1F" w:rsidRDefault="009C2878" w:rsidP="00D13F1F">
      <w:pPr>
        <w:pStyle w:val="CMDOutput"/>
      </w:pPr>
      <w:r w:rsidRPr="00D13F1F">
        <w:t>Po1              Root FWD 9         128.27   Shr</w:t>
      </w:r>
    </w:p>
    <w:p w14:paraId="6920B9B9" w14:textId="77777777" w:rsidR="009C2878" w:rsidRPr="00D13F1F" w:rsidRDefault="009C2878" w:rsidP="00D13F1F">
      <w:pPr>
        <w:pStyle w:val="CMDOutput"/>
      </w:pPr>
      <w:r w:rsidRPr="00D13F1F">
        <w:t>Po2              Altn BLK 3         128.28   Shr</w:t>
      </w:r>
    </w:p>
    <w:p w14:paraId="2781EE7C" w14:textId="77777777" w:rsidR="00065345" w:rsidRDefault="00065345" w:rsidP="00065345">
      <w:pPr>
        <w:pStyle w:val="SubStepAlpha"/>
        <w:numPr>
          <w:ilvl w:val="0"/>
          <w:numId w:val="0"/>
        </w:numPr>
        <w:ind w:left="720"/>
      </w:pPr>
      <w:r>
        <w:t xml:space="preserve">Port Channel 2 is not operative because Spanning Tree Protocol placed some ports into blocking mode. Unfortunately, those ports were the Gigabit ports. In this topology, you can restore these ports by configuring </w:t>
      </w:r>
      <w:r w:rsidRPr="005138D3">
        <w:rPr>
          <w:b/>
        </w:rPr>
        <w:t>S1</w:t>
      </w:r>
      <w:r>
        <w:t xml:space="preserve"> to be </w:t>
      </w:r>
      <w:r w:rsidRPr="00D0059C">
        <w:rPr>
          <w:b/>
        </w:rPr>
        <w:t xml:space="preserve">primary </w:t>
      </w:r>
      <w:r w:rsidRPr="00D0059C">
        <w:t>root</w:t>
      </w:r>
      <w:r>
        <w:t xml:space="preserve"> for VLAN 1. You could also set the priority to </w:t>
      </w:r>
      <w:r w:rsidRPr="00D0059C">
        <w:rPr>
          <w:b/>
        </w:rPr>
        <w:t>24576</w:t>
      </w:r>
      <w:r>
        <w:t>.</w:t>
      </w:r>
    </w:p>
    <w:p w14:paraId="3EA6E3B0" w14:textId="77777777" w:rsidR="00065345" w:rsidRPr="00292F3D" w:rsidRDefault="00065345" w:rsidP="00065345">
      <w:pPr>
        <w:pStyle w:val="CMD"/>
        <w:rPr>
          <w:b/>
        </w:rPr>
      </w:pPr>
      <w:r w:rsidRPr="00292F3D">
        <w:t xml:space="preserve">S1(config)# </w:t>
      </w:r>
      <w:r w:rsidRPr="00292F3D">
        <w:rPr>
          <w:b/>
        </w:rPr>
        <w:t>spanning-tree vlan 1 root primary</w:t>
      </w:r>
    </w:p>
    <w:p w14:paraId="2379AC35" w14:textId="77777777" w:rsidR="00065345" w:rsidRPr="00292F3D" w:rsidRDefault="00065345" w:rsidP="00065345">
      <w:pPr>
        <w:pStyle w:val="BodyTextL50"/>
      </w:pPr>
      <w:r w:rsidRPr="00292F3D">
        <w:t>or</w:t>
      </w:r>
    </w:p>
    <w:p w14:paraId="0DD03BDB" w14:textId="77777777" w:rsidR="00065345" w:rsidRDefault="00065345" w:rsidP="00065345">
      <w:pPr>
        <w:pStyle w:val="CMD"/>
        <w:rPr>
          <w:b/>
        </w:rPr>
      </w:pPr>
      <w:r w:rsidRPr="00AF6C7C">
        <w:t xml:space="preserve">S1(config)# </w:t>
      </w:r>
      <w:r w:rsidRPr="00AF6C7C">
        <w:rPr>
          <w:b/>
        </w:rPr>
        <w:t>spanning-tree vlan 1 priority 24576</w:t>
      </w:r>
    </w:p>
    <w:p w14:paraId="089508CB" w14:textId="77777777" w:rsidR="00174051" w:rsidRDefault="00174051" w:rsidP="00174051">
      <w:pPr>
        <w:pStyle w:val="ConfigWindow"/>
        <w:rPr>
          <w:b/>
        </w:rPr>
      </w:pPr>
      <w:r>
        <w:t>Close configuration window</w:t>
      </w:r>
    </w:p>
    <w:p w14:paraId="587F0B1E" w14:textId="77777777" w:rsidR="00D13F1F" w:rsidRPr="00AF6C7C" w:rsidRDefault="00065345" w:rsidP="00D13F1F">
      <w:pPr>
        <w:pStyle w:val="SubStepAlpha"/>
        <w:numPr>
          <w:ilvl w:val="0"/>
          <w:numId w:val="0"/>
        </w:numPr>
        <w:ind w:left="720"/>
      </w:pPr>
      <w:r>
        <w:t xml:space="preserve">You may have to wait for STP to recalculate the tree topology. Press fast-forward if necessary. Use the </w:t>
      </w:r>
      <w:r w:rsidRPr="00AF6C7C">
        <w:rPr>
          <w:b/>
        </w:rPr>
        <w:t xml:space="preserve">show spanning-tree active </w:t>
      </w:r>
      <w:r w:rsidRPr="00D42F89">
        <w:t>command</w:t>
      </w:r>
      <w:r>
        <w:t xml:space="preserve"> to verify that the Gigabit ports are now in the forwarding state. </w:t>
      </w:r>
    </w:p>
    <w:p w14:paraId="1CDA60A8" w14:textId="77777777" w:rsidR="00065345" w:rsidRPr="009D4AF7" w:rsidRDefault="00065345" w:rsidP="00065345">
      <w:pPr>
        <w:pStyle w:val="Heading1"/>
      </w:pPr>
      <w:r w:rsidRPr="009D4AF7">
        <w:t>EtherChannel Configuration Guidelines and Restrictions</w:t>
      </w:r>
    </w:p>
    <w:p w14:paraId="00BACFF2" w14:textId="77777777" w:rsidR="00065345" w:rsidRDefault="00065345" w:rsidP="00065345">
      <w:pPr>
        <w:pStyle w:val="BodyFormat"/>
      </w:pPr>
      <w:r>
        <w:t>EtherChannel has some specific guidelines that must be followed in order to avoid configuration problems.</w:t>
      </w:r>
    </w:p>
    <w:p w14:paraId="19C83243" w14:textId="77777777" w:rsidR="00065345" w:rsidRDefault="00065345" w:rsidP="00065345">
      <w:pPr>
        <w:pStyle w:val="SubStepNum"/>
      </w:pPr>
      <w:r>
        <w:lastRenderedPageBreak/>
        <w:t>All Ethernet interfaces support EtherChannel up to a maximum of eight interfaces with no requirement that the interfaces be on the same interface module.</w:t>
      </w:r>
    </w:p>
    <w:p w14:paraId="303CE26C" w14:textId="77777777" w:rsidR="00065345" w:rsidRDefault="00065345" w:rsidP="00065345">
      <w:pPr>
        <w:pStyle w:val="SubStepNum"/>
      </w:pPr>
      <w:r>
        <w:t xml:space="preserve">All interfaces within an EtherChannel must operate at the same speed and duplex. </w:t>
      </w:r>
    </w:p>
    <w:p w14:paraId="2AC7236A" w14:textId="77777777" w:rsidR="00065345" w:rsidRDefault="00065345" w:rsidP="00065345">
      <w:pPr>
        <w:pStyle w:val="SubStepNum"/>
      </w:pPr>
      <w:r>
        <w:t>EtherChannel links can function as either single VLAN access ports or as trunk links between switches.</w:t>
      </w:r>
    </w:p>
    <w:p w14:paraId="34A650FE" w14:textId="77777777" w:rsidR="00065345" w:rsidRDefault="00065345" w:rsidP="00065345">
      <w:pPr>
        <w:pStyle w:val="SubStepNum"/>
      </w:pPr>
      <w:r>
        <w:t>All interfaces in a Layer 2 EtherChannel must be members of the same VLAN or be configured as trunks.</w:t>
      </w:r>
    </w:p>
    <w:p w14:paraId="6B7DFA4C" w14:textId="77777777" w:rsidR="00065345" w:rsidRDefault="00065345" w:rsidP="00065345">
      <w:pPr>
        <w:pStyle w:val="SubStepNum"/>
      </w:pPr>
      <w:r>
        <w:t>If configured as trunk links, Layer 2 EtherChannel must have the same native VLAN and have the same VLANs allowed on both switches connected to the trunk.</w:t>
      </w:r>
    </w:p>
    <w:p w14:paraId="5AF82BE2" w14:textId="77777777" w:rsidR="00065345" w:rsidRDefault="00065345" w:rsidP="00065345">
      <w:pPr>
        <w:pStyle w:val="SubStepNum"/>
      </w:pPr>
      <w:r>
        <w:t>When configuring EtherChannel links, all interfaces should be shutdown prior to beginning the EtherChannel configuration.  When configuration is complete, the links can be re-enabled.</w:t>
      </w:r>
    </w:p>
    <w:p w14:paraId="7DB85F7B" w14:textId="77777777" w:rsidR="00065345" w:rsidRDefault="00065345" w:rsidP="00065345">
      <w:pPr>
        <w:pStyle w:val="SubStepNum"/>
      </w:pPr>
      <w:r>
        <w:t>After configuring the EtherChannel, verify that all interfaces are in the up/up state.</w:t>
      </w:r>
    </w:p>
    <w:p w14:paraId="2533DE7B" w14:textId="77777777" w:rsidR="00065345" w:rsidRDefault="00065345" w:rsidP="00065345">
      <w:pPr>
        <w:pStyle w:val="SubStepNum"/>
      </w:pPr>
      <w:r>
        <w:t xml:space="preserve">It is possible to configure an EtherChannel as static, or for it to use either PAgP or LACP to negotiate the EtherChannel connection.  The determination of how an EtherChannel is setup is the value of the </w:t>
      </w:r>
      <w:r w:rsidRPr="009D4AF7">
        <w:rPr>
          <w:b/>
        </w:rPr>
        <w:t xml:space="preserve">channel-group </w:t>
      </w:r>
      <w:r w:rsidRPr="009D4AF7">
        <w:rPr>
          <w:i/>
        </w:rPr>
        <w:t>n</w:t>
      </w:r>
      <w:r>
        <w:rPr>
          <w:i/>
        </w:rPr>
        <w:t>umber</w:t>
      </w:r>
      <w:r w:rsidRPr="009D4AF7">
        <w:rPr>
          <w:b/>
        </w:rPr>
        <w:t xml:space="preserve"> mode</w:t>
      </w:r>
      <w:r>
        <w:t xml:space="preserve"> command.  Valid values are:</w:t>
      </w:r>
    </w:p>
    <w:p w14:paraId="51EAE4A2" w14:textId="77777777" w:rsidR="00065345" w:rsidRDefault="00065345" w:rsidP="00065345">
      <w:pPr>
        <w:pStyle w:val="SubStepNum"/>
        <w:numPr>
          <w:ilvl w:val="0"/>
          <w:numId w:val="0"/>
        </w:numPr>
        <w:ind w:left="1440"/>
      </w:pPr>
      <w:r w:rsidRPr="009D4AF7">
        <w:rPr>
          <w:b/>
        </w:rPr>
        <w:t>active</w:t>
      </w:r>
      <w:r>
        <w:tab/>
      </w:r>
      <w:r>
        <w:tab/>
        <w:t>LACP is enabled unconditionally</w:t>
      </w:r>
    </w:p>
    <w:p w14:paraId="3B51ED6C" w14:textId="77777777" w:rsidR="00065345" w:rsidRDefault="00065345" w:rsidP="00065345">
      <w:pPr>
        <w:pStyle w:val="SubStepNum"/>
        <w:numPr>
          <w:ilvl w:val="0"/>
          <w:numId w:val="0"/>
        </w:numPr>
        <w:ind w:left="1440"/>
      </w:pPr>
      <w:r w:rsidRPr="009D4AF7">
        <w:rPr>
          <w:b/>
        </w:rPr>
        <w:t>passive</w:t>
      </w:r>
      <w:r>
        <w:tab/>
        <w:t>LACP is enabled only if another LACP-capable device is connected.</w:t>
      </w:r>
    </w:p>
    <w:p w14:paraId="510E2884" w14:textId="77777777" w:rsidR="00065345" w:rsidRDefault="00065345" w:rsidP="00065345">
      <w:pPr>
        <w:pStyle w:val="SubStepNum"/>
        <w:numPr>
          <w:ilvl w:val="0"/>
          <w:numId w:val="0"/>
        </w:numPr>
        <w:ind w:left="1440"/>
      </w:pPr>
      <w:r w:rsidRPr="009D4AF7">
        <w:rPr>
          <w:b/>
        </w:rPr>
        <w:t>desirable</w:t>
      </w:r>
      <w:r>
        <w:tab/>
        <w:t>PAgP is enabled unconditionally</w:t>
      </w:r>
    </w:p>
    <w:p w14:paraId="27353974" w14:textId="77777777" w:rsidR="00065345" w:rsidRDefault="00065345" w:rsidP="00065345">
      <w:pPr>
        <w:pStyle w:val="SubStepNum"/>
        <w:numPr>
          <w:ilvl w:val="0"/>
          <w:numId w:val="0"/>
        </w:numPr>
        <w:ind w:left="1440"/>
      </w:pPr>
      <w:r w:rsidRPr="009D4AF7">
        <w:rPr>
          <w:b/>
        </w:rPr>
        <w:t>auto</w:t>
      </w:r>
      <w:r>
        <w:tab/>
      </w:r>
      <w:r>
        <w:tab/>
        <w:t>PAgP is enabled only if another PAgP-capable device is connected.</w:t>
      </w:r>
    </w:p>
    <w:p w14:paraId="3FE9E764" w14:textId="77777777" w:rsidR="00065345" w:rsidRDefault="00065345" w:rsidP="00065345">
      <w:pPr>
        <w:pStyle w:val="SubStepNum"/>
        <w:numPr>
          <w:ilvl w:val="0"/>
          <w:numId w:val="0"/>
        </w:numPr>
        <w:ind w:left="1440"/>
      </w:pPr>
      <w:r>
        <w:rPr>
          <w:b/>
        </w:rPr>
        <w:t>on</w:t>
      </w:r>
      <w:r>
        <w:rPr>
          <w:b/>
        </w:rPr>
        <w:tab/>
      </w:r>
      <w:r>
        <w:rPr>
          <w:b/>
        </w:rPr>
        <w:tab/>
      </w:r>
      <w:r>
        <w:t>EtherChannel is enabled, but without either LACP or PAgP.</w:t>
      </w:r>
    </w:p>
    <w:p w14:paraId="0B5EAF6A" w14:textId="77777777" w:rsidR="00065345" w:rsidRDefault="00065345" w:rsidP="00065345">
      <w:pPr>
        <w:pStyle w:val="SubStepNum"/>
      </w:pPr>
      <w:r>
        <w:t>LAN ports can form an EtherChannel using PAgP if the modes are compatible.  Compatible PAgP modes are:</w:t>
      </w:r>
    </w:p>
    <w:p w14:paraId="4A7C1EF1" w14:textId="77777777" w:rsidR="00065345" w:rsidRPr="009D4AF7" w:rsidRDefault="00065345" w:rsidP="00065345">
      <w:pPr>
        <w:pStyle w:val="SubStepNum"/>
        <w:numPr>
          <w:ilvl w:val="0"/>
          <w:numId w:val="0"/>
        </w:numPr>
        <w:ind w:left="1440"/>
        <w:rPr>
          <w:b/>
        </w:rPr>
      </w:pPr>
      <w:r w:rsidRPr="00D42F89">
        <w:rPr>
          <w:b/>
        </w:rPr>
        <w:t>desirable =&gt; desirable</w:t>
      </w:r>
    </w:p>
    <w:p w14:paraId="16BBEE8D" w14:textId="77777777" w:rsidR="00065345" w:rsidRDefault="00065345" w:rsidP="00065345">
      <w:pPr>
        <w:pStyle w:val="SubStepNum"/>
        <w:numPr>
          <w:ilvl w:val="0"/>
          <w:numId w:val="0"/>
        </w:numPr>
        <w:ind w:left="1440"/>
        <w:rPr>
          <w:b/>
        </w:rPr>
      </w:pPr>
      <w:r w:rsidRPr="00D42F89">
        <w:rPr>
          <w:b/>
        </w:rPr>
        <w:t>desirable =&gt; auto</w:t>
      </w:r>
    </w:p>
    <w:p w14:paraId="42BB5962" w14:textId="77777777" w:rsidR="00065345" w:rsidRDefault="00065345" w:rsidP="00065345">
      <w:pPr>
        <w:pStyle w:val="SubStepNum"/>
        <w:numPr>
          <w:ilvl w:val="0"/>
          <w:numId w:val="0"/>
        </w:numPr>
        <w:ind w:left="1440"/>
      </w:pPr>
      <w:r>
        <w:t xml:space="preserve">If both interfaces are in </w:t>
      </w:r>
      <w:r w:rsidRPr="009D4AF7">
        <w:rPr>
          <w:b/>
        </w:rPr>
        <w:t>auto</w:t>
      </w:r>
      <w:r>
        <w:t xml:space="preserve"> mode, an Etherchannel cannot form.</w:t>
      </w:r>
    </w:p>
    <w:p w14:paraId="2860ED5A" w14:textId="77777777" w:rsidR="00065345" w:rsidRDefault="00065345" w:rsidP="00065345">
      <w:pPr>
        <w:pStyle w:val="SubStepNum"/>
      </w:pPr>
      <w:r>
        <w:t>LAN ports can form an EtherChannel using LACP if the modes are compatible.  Compatible LACP modes are:</w:t>
      </w:r>
    </w:p>
    <w:p w14:paraId="297E6CFD" w14:textId="77777777" w:rsidR="00065345" w:rsidRPr="009D4AF7" w:rsidRDefault="00065345" w:rsidP="00065345">
      <w:pPr>
        <w:pStyle w:val="SubStepNum"/>
        <w:numPr>
          <w:ilvl w:val="0"/>
          <w:numId w:val="0"/>
        </w:numPr>
        <w:ind w:left="1440"/>
        <w:rPr>
          <w:b/>
        </w:rPr>
      </w:pPr>
      <w:r w:rsidRPr="00D42F89">
        <w:rPr>
          <w:b/>
        </w:rPr>
        <w:t>active =&gt; active</w:t>
      </w:r>
    </w:p>
    <w:p w14:paraId="7227F0D6" w14:textId="77777777" w:rsidR="00065345" w:rsidRPr="009D4AF7" w:rsidRDefault="00065345" w:rsidP="00065345">
      <w:pPr>
        <w:pStyle w:val="SubStepNum"/>
        <w:numPr>
          <w:ilvl w:val="0"/>
          <w:numId w:val="0"/>
        </w:numPr>
        <w:ind w:left="1440"/>
        <w:rPr>
          <w:b/>
        </w:rPr>
      </w:pPr>
      <w:r w:rsidRPr="00D42F89">
        <w:rPr>
          <w:b/>
        </w:rPr>
        <w:t>active =&gt; passive</w:t>
      </w:r>
    </w:p>
    <w:p w14:paraId="014F3429" w14:textId="77777777" w:rsidR="00065345" w:rsidRPr="00D42F89" w:rsidRDefault="00065345" w:rsidP="00065345">
      <w:pPr>
        <w:pStyle w:val="SubStepNum"/>
        <w:numPr>
          <w:ilvl w:val="0"/>
          <w:numId w:val="0"/>
        </w:numPr>
        <w:ind w:left="1440"/>
      </w:pPr>
      <w:r>
        <w:t xml:space="preserve">If both interfaces are in </w:t>
      </w:r>
      <w:r w:rsidRPr="009D4AF7">
        <w:rPr>
          <w:b/>
        </w:rPr>
        <w:t>passive</w:t>
      </w:r>
      <w:r>
        <w:t xml:space="preserve"> mode, an EtherChannel cannot form using LACP.</w:t>
      </w:r>
    </w:p>
    <w:p w14:paraId="5690CA75" w14:textId="77777777" w:rsidR="00065345" w:rsidRPr="00D42F89" w:rsidRDefault="00065345" w:rsidP="00065345">
      <w:pPr>
        <w:pStyle w:val="SubStepNum"/>
      </w:pPr>
      <w:r>
        <w:t>Channel-group numbers are local to the individual switch.  Although this activity uses the same Channel-group number on either end of the EtherChannel connection, it is not a requirement.  Channel-group 1 (interface po1) on one switch can form an EtherChannel with Channel-group 5 (interface po5) on another switch.</w:t>
      </w:r>
    </w:p>
    <w:p w14:paraId="0BB3C1E0" w14:textId="77777777" w:rsidR="00065345" w:rsidRDefault="00C8336E" w:rsidP="00C8336E">
      <w:pPr>
        <w:pStyle w:val="ConfigWindow"/>
      </w:pPr>
      <w:r>
        <w:t>End of document</w:t>
      </w:r>
    </w:p>
    <w:p w14:paraId="0A216560" w14:textId="77777777" w:rsidR="00D13F1F" w:rsidRDefault="00D13F1F" w:rsidP="00D13F1F">
      <w:pPr>
        <w:pStyle w:val="Heading1"/>
        <w:rPr>
          <w:rStyle w:val="LabSectionGray"/>
        </w:rPr>
      </w:pPr>
      <w:r w:rsidRPr="00D13F1F">
        <w:rPr>
          <w:rStyle w:val="LabSectionGray"/>
        </w:rPr>
        <w:t>Answer Script</w:t>
      </w:r>
    </w:p>
    <w:p w14:paraId="3E3AD3CA" w14:textId="77777777" w:rsidR="00D13F1F" w:rsidRPr="00D13F1F" w:rsidRDefault="00D13F1F" w:rsidP="00D13F1F">
      <w:pPr>
        <w:pStyle w:val="Heading1"/>
        <w:rPr>
          <w:rStyle w:val="LabSectionGray"/>
        </w:rPr>
      </w:pPr>
      <w:r w:rsidRPr="00D13F1F">
        <w:rPr>
          <w:rStyle w:val="LabSectionGray"/>
        </w:rPr>
        <w:t>Switch S1</w:t>
      </w:r>
    </w:p>
    <w:p w14:paraId="71DBC3E5" w14:textId="77777777" w:rsidR="00D13F1F" w:rsidRPr="00D13F1F" w:rsidRDefault="00D13F1F" w:rsidP="00D13F1F">
      <w:pPr>
        <w:pStyle w:val="DevConfigs"/>
        <w:rPr>
          <w:rStyle w:val="DevConfigGray"/>
        </w:rPr>
      </w:pPr>
      <w:r w:rsidRPr="00D13F1F">
        <w:rPr>
          <w:rStyle w:val="DevConfigGray"/>
        </w:rPr>
        <w:t>enable</w:t>
      </w:r>
    </w:p>
    <w:p w14:paraId="16F72E64" w14:textId="77777777" w:rsidR="00D13F1F" w:rsidRDefault="00D13F1F" w:rsidP="00D13F1F">
      <w:pPr>
        <w:pStyle w:val="DevConfigs"/>
        <w:rPr>
          <w:rStyle w:val="DevConfigGray"/>
        </w:rPr>
      </w:pPr>
      <w:r w:rsidRPr="00D13F1F">
        <w:rPr>
          <w:rStyle w:val="DevConfigGray"/>
        </w:rPr>
        <w:t>config terminal</w:t>
      </w:r>
    </w:p>
    <w:p w14:paraId="23BB7218" w14:textId="77777777" w:rsidR="00D50D5E" w:rsidRPr="00D13F1F" w:rsidRDefault="00D50D5E" w:rsidP="00D13F1F">
      <w:pPr>
        <w:pStyle w:val="DevConfigs"/>
        <w:rPr>
          <w:rStyle w:val="DevConfigGray"/>
        </w:rPr>
      </w:pPr>
      <w:r>
        <w:rPr>
          <w:rStyle w:val="DevConfigGray"/>
        </w:rPr>
        <w:t>hostname S1</w:t>
      </w:r>
    </w:p>
    <w:p w14:paraId="6914CC4C" w14:textId="77777777" w:rsidR="00D13F1F" w:rsidRDefault="00D13F1F" w:rsidP="00D13F1F">
      <w:pPr>
        <w:pStyle w:val="DevConfigs"/>
        <w:rPr>
          <w:rStyle w:val="DevConfigGray"/>
        </w:rPr>
      </w:pPr>
      <w:r w:rsidRPr="00D13F1F">
        <w:rPr>
          <w:rStyle w:val="DevConfigGray"/>
        </w:rPr>
        <w:t>interface range f0/21 – 22</w:t>
      </w:r>
    </w:p>
    <w:p w14:paraId="5DEE67AF" w14:textId="77777777" w:rsidR="00D50D5E" w:rsidRPr="00D13F1F" w:rsidRDefault="00D50D5E" w:rsidP="00D13F1F">
      <w:pPr>
        <w:pStyle w:val="DevConfigs"/>
        <w:rPr>
          <w:rStyle w:val="DevConfigGray"/>
        </w:rPr>
      </w:pPr>
      <w:r>
        <w:rPr>
          <w:rStyle w:val="DevConfigGray"/>
        </w:rPr>
        <w:t xml:space="preserve"> switchport mode trunk</w:t>
      </w:r>
    </w:p>
    <w:p w14:paraId="1E0C89E1" w14:textId="77777777" w:rsidR="00D13F1F" w:rsidRPr="00D13F1F" w:rsidRDefault="00D13F1F" w:rsidP="00D13F1F">
      <w:pPr>
        <w:pStyle w:val="DevConfigs"/>
        <w:rPr>
          <w:rStyle w:val="DevConfigGray"/>
        </w:rPr>
      </w:pPr>
      <w:r w:rsidRPr="00D13F1F">
        <w:rPr>
          <w:rStyle w:val="DevConfigGray"/>
        </w:rPr>
        <w:lastRenderedPageBreak/>
        <w:t xml:space="preserve"> shutdown</w:t>
      </w:r>
    </w:p>
    <w:p w14:paraId="62124664" w14:textId="77777777" w:rsidR="00D13F1F" w:rsidRPr="00D13F1F" w:rsidRDefault="00D13F1F" w:rsidP="00D13F1F">
      <w:pPr>
        <w:pStyle w:val="DevConfigs"/>
        <w:rPr>
          <w:rStyle w:val="DevConfigGray"/>
        </w:rPr>
      </w:pPr>
      <w:r w:rsidRPr="00D13F1F">
        <w:rPr>
          <w:rStyle w:val="DevConfigGray"/>
        </w:rPr>
        <w:t xml:space="preserve"> channel-group 1 mode desirable</w:t>
      </w:r>
    </w:p>
    <w:p w14:paraId="7223595E" w14:textId="77777777" w:rsidR="00D13F1F" w:rsidRPr="00D13F1F" w:rsidRDefault="00D13F1F" w:rsidP="00D13F1F">
      <w:pPr>
        <w:pStyle w:val="DevConfigs"/>
        <w:rPr>
          <w:rStyle w:val="DevConfigGray"/>
        </w:rPr>
      </w:pPr>
      <w:r w:rsidRPr="00D13F1F">
        <w:rPr>
          <w:rStyle w:val="DevConfigGray"/>
        </w:rPr>
        <w:t xml:space="preserve"> no shutdown</w:t>
      </w:r>
    </w:p>
    <w:p w14:paraId="512872B1" w14:textId="77777777" w:rsidR="00D13F1F" w:rsidRPr="00D13F1F" w:rsidRDefault="00D13F1F" w:rsidP="00D13F1F">
      <w:pPr>
        <w:pStyle w:val="DevConfigs"/>
        <w:rPr>
          <w:rStyle w:val="DevConfigGray"/>
        </w:rPr>
      </w:pPr>
      <w:r w:rsidRPr="00D13F1F">
        <w:rPr>
          <w:rStyle w:val="DevConfigGray"/>
        </w:rPr>
        <w:t>interface port-channel 1</w:t>
      </w:r>
    </w:p>
    <w:p w14:paraId="17C4E0C5" w14:textId="77777777" w:rsidR="00D13F1F" w:rsidRPr="00D13F1F" w:rsidRDefault="00D13F1F" w:rsidP="00D13F1F">
      <w:pPr>
        <w:pStyle w:val="DevConfigs"/>
        <w:rPr>
          <w:rStyle w:val="DevConfigGray"/>
        </w:rPr>
      </w:pPr>
      <w:r w:rsidRPr="00D13F1F">
        <w:rPr>
          <w:rStyle w:val="DevConfigGray"/>
        </w:rPr>
        <w:t xml:space="preserve"> switchport mode trunk</w:t>
      </w:r>
    </w:p>
    <w:p w14:paraId="76EFB1B1" w14:textId="77777777" w:rsidR="00D13F1F" w:rsidRDefault="00D13F1F" w:rsidP="00D13F1F">
      <w:pPr>
        <w:pStyle w:val="DevConfigs"/>
        <w:rPr>
          <w:rStyle w:val="DevConfigGray"/>
        </w:rPr>
      </w:pPr>
      <w:r w:rsidRPr="00D13F1F">
        <w:rPr>
          <w:rStyle w:val="DevConfigGray"/>
        </w:rPr>
        <w:t>interface range g0/1 - 2</w:t>
      </w:r>
    </w:p>
    <w:p w14:paraId="6480C21E" w14:textId="77777777" w:rsidR="00D50D5E" w:rsidRPr="00D13F1F" w:rsidRDefault="00D50D5E" w:rsidP="00D50D5E">
      <w:pPr>
        <w:pStyle w:val="DevConfigs"/>
        <w:rPr>
          <w:rStyle w:val="DevConfigGray"/>
        </w:rPr>
      </w:pPr>
      <w:r>
        <w:rPr>
          <w:rStyle w:val="DevConfigGray"/>
        </w:rPr>
        <w:t xml:space="preserve"> switchport mode trunk</w:t>
      </w:r>
    </w:p>
    <w:p w14:paraId="3AA3EB9D" w14:textId="77777777" w:rsidR="00D13F1F" w:rsidRPr="00D13F1F" w:rsidRDefault="00D13F1F" w:rsidP="00D13F1F">
      <w:pPr>
        <w:pStyle w:val="DevConfigs"/>
        <w:rPr>
          <w:rStyle w:val="DevConfigGray"/>
        </w:rPr>
      </w:pPr>
      <w:r w:rsidRPr="00D13F1F">
        <w:rPr>
          <w:rStyle w:val="DevConfigGray"/>
        </w:rPr>
        <w:t xml:space="preserve"> shutdown</w:t>
      </w:r>
    </w:p>
    <w:p w14:paraId="3D92C365" w14:textId="77777777" w:rsidR="00D13F1F" w:rsidRPr="00D13F1F" w:rsidRDefault="00D13F1F" w:rsidP="00D13F1F">
      <w:pPr>
        <w:pStyle w:val="DevConfigs"/>
        <w:rPr>
          <w:rStyle w:val="DevConfigGray"/>
        </w:rPr>
      </w:pPr>
      <w:r w:rsidRPr="00D13F1F">
        <w:rPr>
          <w:rStyle w:val="DevConfigGray"/>
        </w:rPr>
        <w:t xml:space="preserve"> channel-group 2 mode active</w:t>
      </w:r>
    </w:p>
    <w:p w14:paraId="425EDFF8" w14:textId="77777777" w:rsidR="00D13F1F" w:rsidRPr="00D13F1F" w:rsidRDefault="00D13F1F" w:rsidP="00D13F1F">
      <w:pPr>
        <w:pStyle w:val="DevConfigs"/>
        <w:rPr>
          <w:rStyle w:val="DevConfigGray"/>
        </w:rPr>
      </w:pPr>
      <w:r w:rsidRPr="00D13F1F">
        <w:rPr>
          <w:rStyle w:val="DevConfigGray"/>
        </w:rPr>
        <w:t xml:space="preserve"> no shutdown</w:t>
      </w:r>
    </w:p>
    <w:p w14:paraId="4CC3049C" w14:textId="77777777" w:rsidR="00D13F1F" w:rsidRPr="00D13F1F" w:rsidRDefault="00D13F1F" w:rsidP="00D13F1F">
      <w:pPr>
        <w:pStyle w:val="DevConfigs"/>
        <w:rPr>
          <w:rStyle w:val="DevConfigGray"/>
        </w:rPr>
      </w:pPr>
      <w:r w:rsidRPr="00D13F1F">
        <w:rPr>
          <w:rStyle w:val="DevConfigGray"/>
        </w:rPr>
        <w:t>interface port-channel 2</w:t>
      </w:r>
    </w:p>
    <w:p w14:paraId="7094B481" w14:textId="77777777" w:rsidR="00D13F1F" w:rsidRDefault="00D13F1F" w:rsidP="00D13F1F">
      <w:pPr>
        <w:pStyle w:val="DevConfigs"/>
        <w:rPr>
          <w:rStyle w:val="DevConfigGray"/>
        </w:rPr>
      </w:pPr>
      <w:r w:rsidRPr="00D13F1F">
        <w:rPr>
          <w:rStyle w:val="DevConfigGray"/>
        </w:rPr>
        <w:t xml:space="preserve"> switchport mode trunk</w:t>
      </w:r>
    </w:p>
    <w:p w14:paraId="13DD9EEB" w14:textId="77777777" w:rsidR="00D50D5E" w:rsidRPr="00D50D5E" w:rsidRDefault="00D50D5E" w:rsidP="00D50D5E">
      <w:pPr>
        <w:pStyle w:val="DevConfigs"/>
        <w:rPr>
          <w:rStyle w:val="DevConfigGray"/>
        </w:rPr>
      </w:pPr>
      <w:r w:rsidRPr="00D50D5E">
        <w:rPr>
          <w:rStyle w:val="DevConfigGray"/>
        </w:rPr>
        <w:t>spanning-tree vlan 1 root primary</w:t>
      </w:r>
    </w:p>
    <w:p w14:paraId="38266022" w14:textId="77777777" w:rsidR="00D50D5E" w:rsidRPr="00D13F1F" w:rsidRDefault="00D50D5E" w:rsidP="00D13F1F">
      <w:pPr>
        <w:pStyle w:val="DevConfigs"/>
        <w:rPr>
          <w:rStyle w:val="DevConfigGray"/>
        </w:rPr>
      </w:pPr>
      <w:r>
        <w:rPr>
          <w:rStyle w:val="DevConfigGray"/>
        </w:rPr>
        <w:t>end</w:t>
      </w:r>
    </w:p>
    <w:p w14:paraId="3342CC1F" w14:textId="77777777" w:rsidR="00D13F1F" w:rsidRDefault="00D13F1F" w:rsidP="00D13F1F">
      <w:pPr>
        <w:pStyle w:val="Heading1"/>
        <w:rPr>
          <w:rStyle w:val="LabSectionGray"/>
        </w:rPr>
      </w:pPr>
      <w:r w:rsidRPr="00D13F1F">
        <w:rPr>
          <w:rStyle w:val="LabSectionGray"/>
        </w:rPr>
        <w:t>Switch S2</w:t>
      </w:r>
    </w:p>
    <w:p w14:paraId="249D9DF3" w14:textId="77777777" w:rsidR="00D13F1F" w:rsidRPr="00D13F1F" w:rsidRDefault="00D13F1F" w:rsidP="00D13F1F">
      <w:pPr>
        <w:pStyle w:val="DevConfigs"/>
        <w:rPr>
          <w:rStyle w:val="DevConfigGray"/>
        </w:rPr>
      </w:pPr>
      <w:r w:rsidRPr="00D13F1F">
        <w:rPr>
          <w:rStyle w:val="DevConfigGray"/>
        </w:rPr>
        <w:t>enable</w:t>
      </w:r>
    </w:p>
    <w:p w14:paraId="4DC14134" w14:textId="77777777" w:rsidR="00D13F1F" w:rsidRDefault="00D13F1F" w:rsidP="00D13F1F">
      <w:pPr>
        <w:pStyle w:val="DevConfigs"/>
        <w:rPr>
          <w:rStyle w:val="DevConfigGray"/>
        </w:rPr>
      </w:pPr>
      <w:r w:rsidRPr="00D13F1F">
        <w:rPr>
          <w:rStyle w:val="DevConfigGray"/>
        </w:rPr>
        <w:t>config terminal</w:t>
      </w:r>
    </w:p>
    <w:p w14:paraId="09EF3E23" w14:textId="77777777" w:rsidR="00D50D5E" w:rsidRPr="00D13F1F" w:rsidRDefault="00D50D5E" w:rsidP="00D13F1F">
      <w:pPr>
        <w:pStyle w:val="DevConfigs"/>
        <w:rPr>
          <w:rStyle w:val="DevConfigGray"/>
        </w:rPr>
      </w:pPr>
      <w:r>
        <w:rPr>
          <w:rStyle w:val="DevConfigGray"/>
        </w:rPr>
        <w:t>hostname S2</w:t>
      </w:r>
    </w:p>
    <w:p w14:paraId="3A2F7AD0" w14:textId="77777777" w:rsidR="00D13F1F" w:rsidRDefault="00D13F1F" w:rsidP="00D13F1F">
      <w:pPr>
        <w:pStyle w:val="DevConfigs"/>
        <w:rPr>
          <w:rStyle w:val="DevConfigGray"/>
        </w:rPr>
      </w:pPr>
      <w:r w:rsidRPr="00D13F1F">
        <w:rPr>
          <w:rStyle w:val="DevConfigGray"/>
        </w:rPr>
        <w:t>interface range g0/1 - 2</w:t>
      </w:r>
    </w:p>
    <w:p w14:paraId="4A875CF2" w14:textId="77777777" w:rsidR="00D50D5E" w:rsidRPr="00D13F1F" w:rsidRDefault="00D50D5E" w:rsidP="00D50D5E">
      <w:pPr>
        <w:pStyle w:val="DevConfigs"/>
        <w:rPr>
          <w:rStyle w:val="DevConfigGray"/>
        </w:rPr>
      </w:pPr>
      <w:r>
        <w:rPr>
          <w:rStyle w:val="DevConfigGray"/>
        </w:rPr>
        <w:t xml:space="preserve"> switchport mode trunk</w:t>
      </w:r>
    </w:p>
    <w:p w14:paraId="46059285" w14:textId="77777777" w:rsidR="00D13F1F" w:rsidRPr="00D13F1F" w:rsidRDefault="00D13F1F" w:rsidP="00D13F1F">
      <w:pPr>
        <w:pStyle w:val="DevConfigs"/>
        <w:rPr>
          <w:rStyle w:val="DevConfigGray"/>
        </w:rPr>
      </w:pPr>
      <w:r w:rsidRPr="00D13F1F">
        <w:rPr>
          <w:rStyle w:val="DevConfigGray"/>
        </w:rPr>
        <w:t xml:space="preserve"> shutdown</w:t>
      </w:r>
    </w:p>
    <w:p w14:paraId="5ED2D3A7" w14:textId="77777777" w:rsidR="00D13F1F" w:rsidRPr="00D13F1F" w:rsidRDefault="00D13F1F" w:rsidP="00D13F1F">
      <w:pPr>
        <w:pStyle w:val="DevConfigs"/>
        <w:rPr>
          <w:rStyle w:val="DevConfigGray"/>
        </w:rPr>
      </w:pPr>
      <w:r w:rsidRPr="00D13F1F">
        <w:rPr>
          <w:rStyle w:val="DevConfigGray"/>
        </w:rPr>
        <w:t xml:space="preserve"> channel-group 2 mode active</w:t>
      </w:r>
    </w:p>
    <w:p w14:paraId="590E979E" w14:textId="77777777" w:rsidR="00D13F1F" w:rsidRPr="00D13F1F" w:rsidRDefault="00D13F1F" w:rsidP="00D13F1F">
      <w:pPr>
        <w:pStyle w:val="DevConfigs"/>
        <w:rPr>
          <w:rStyle w:val="DevConfigGray"/>
        </w:rPr>
      </w:pPr>
      <w:r w:rsidRPr="00D13F1F">
        <w:rPr>
          <w:rStyle w:val="DevConfigGray"/>
        </w:rPr>
        <w:t xml:space="preserve"> no shutdown</w:t>
      </w:r>
    </w:p>
    <w:p w14:paraId="1FDB5C18" w14:textId="77777777" w:rsidR="00D13F1F" w:rsidRPr="00D13F1F" w:rsidRDefault="00D13F1F" w:rsidP="00D13F1F">
      <w:pPr>
        <w:pStyle w:val="DevConfigs"/>
        <w:rPr>
          <w:rStyle w:val="DevConfigGray"/>
        </w:rPr>
      </w:pPr>
      <w:r w:rsidRPr="00D13F1F">
        <w:rPr>
          <w:rStyle w:val="DevConfigGray"/>
        </w:rPr>
        <w:t>interface port-channel 2</w:t>
      </w:r>
    </w:p>
    <w:p w14:paraId="3D68DA70" w14:textId="77777777" w:rsidR="00D13F1F" w:rsidRDefault="00D13F1F" w:rsidP="00D13F1F">
      <w:pPr>
        <w:pStyle w:val="DevConfigs"/>
        <w:rPr>
          <w:rStyle w:val="DevConfigGray"/>
        </w:rPr>
      </w:pPr>
      <w:r w:rsidRPr="00D13F1F">
        <w:rPr>
          <w:rStyle w:val="DevConfigGray"/>
        </w:rPr>
        <w:t xml:space="preserve"> switchport mode trunk</w:t>
      </w:r>
    </w:p>
    <w:p w14:paraId="7A90CCBB" w14:textId="77777777" w:rsidR="00D13F1F" w:rsidRPr="00D13F1F" w:rsidRDefault="00D13F1F" w:rsidP="00D13F1F">
      <w:pPr>
        <w:pStyle w:val="DevConfigs"/>
        <w:rPr>
          <w:rStyle w:val="DevConfigGray"/>
        </w:rPr>
      </w:pPr>
      <w:r w:rsidRPr="00D13F1F">
        <w:rPr>
          <w:rStyle w:val="DevConfigGray"/>
        </w:rPr>
        <w:t>interface range f0/23 - 24</w:t>
      </w:r>
    </w:p>
    <w:p w14:paraId="200B1E2B" w14:textId="77777777" w:rsidR="00D50D5E" w:rsidRPr="00D13F1F" w:rsidRDefault="00D13F1F" w:rsidP="00D50D5E">
      <w:pPr>
        <w:pStyle w:val="DevConfigs"/>
        <w:rPr>
          <w:rStyle w:val="DevConfigGray"/>
        </w:rPr>
      </w:pPr>
      <w:r w:rsidRPr="00D13F1F">
        <w:rPr>
          <w:rStyle w:val="DevConfigGray"/>
        </w:rPr>
        <w:t xml:space="preserve"> </w:t>
      </w:r>
      <w:r w:rsidR="00D50D5E">
        <w:rPr>
          <w:rStyle w:val="DevConfigGray"/>
        </w:rPr>
        <w:t>switchport mode trunk</w:t>
      </w:r>
    </w:p>
    <w:p w14:paraId="65911164" w14:textId="77777777" w:rsidR="00D13F1F" w:rsidRPr="00D13F1F" w:rsidRDefault="00D50D5E" w:rsidP="00D13F1F">
      <w:pPr>
        <w:pStyle w:val="DevConfigs"/>
        <w:rPr>
          <w:rStyle w:val="DevConfigGray"/>
        </w:rPr>
      </w:pPr>
      <w:r>
        <w:rPr>
          <w:rStyle w:val="DevConfigGray"/>
        </w:rPr>
        <w:t xml:space="preserve"> </w:t>
      </w:r>
      <w:r w:rsidR="00D13F1F" w:rsidRPr="00D13F1F">
        <w:rPr>
          <w:rStyle w:val="DevConfigGray"/>
        </w:rPr>
        <w:t>shutdown</w:t>
      </w:r>
    </w:p>
    <w:p w14:paraId="095504E5" w14:textId="77777777" w:rsidR="00D13F1F" w:rsidRPr="00D13F1F" w:rsidRDefault="00D13F1F" w:rsidP="00D13F1F">
      <w:pPr>
        <w:pStyle w:val="DevConfigs"/>
        <w:rPr>
          <w:rStyle w:val="DevConfigGray"/>
        </w:rPr>
      </w:pPr>
      <w:r w:rsidRPr="00D13F1F">
        <w:rPr>
          <w:rStyle w:val="DevConfigGray"/>
        </w:rPr>
        <w:t xml:space="preserve"> channel-group 3 mode passive</w:t>
      </w:r>
    </w:p>
    <w:p w14:paraId="1DA97752" w14:textId="77777777" w:rsidR="00D13F1F" w:rsidRPr="00D13F1F" w:rsidRDefault="00D13F1F" w:rsidP="00D13F1F">
      <w:pPr>
        <w:pStyle w:val="DevConfigs"/>
        <w:rPr>
          <w:rStyle w:val="DevConfigGray"/>
        </w:rPr>
      </w:pPr>
      <w:r w:rsidRPr="00D13F1F">
        <w:rPr>
          <w:rStyle w:val="DevConfigGray"/>
        </w:rPr>
        <w:t xml:space="preserve"> no shutdown</w:t>
      </w:r>
    </w:p>
    <w:p w14:paraId="09534C20" w14:textId="77777777" w:rsidR="00D13F1F" w:rsidRPr="00D13F1F" w:rsidRDefault="00D13F1F" w:rsidP="00D13F1F">
      <w:pPr>
        <w:pStyle w:val="DevConfigs"/>
        <w:rPr>
          <w:rStyle w:val="DevConfigGray"/>
        </w:rPr>
      </w:pPr>
      <w:r w:rsidRPr="00D13F1F">
        <w:rPr>
          <w:rStyle w:val="DevConfigGray"/>
        </w:rPr>
        <w:t>interface port-channel 3</w:t>
      </w:r>
    </w:p>
    <w:p w14:paraId="5B9C181A" w14:textId="77777777" w:rsidR="00D13F1F" w:rsidRDefault="00D13F1F" w:rsidP="00D13F1F">
      <w:pPr>
        <w:pStyle w:val="DevConfigs"/>
        <w:rPr>
          <w:rStyle w:val="DevConfigGray"/>
        </w:rPr>
      </w:pPr>
      <w:r w:rsidRPr="00D13F1F">
        <w:rPr>
          <w:rStyle w:val="DevConfigGray"/>
        </w:rPr>
        <w:t xml:space="preserve"> switchport mode trunk</w:t>
      </w:r>
    </w:p>
    <w:p w14:paraId="0E558B4B" w14:textId="77777777" w:rsidR="00D50D5E" w:rsidRPr="00D13F1F" w:rsidRDefault="00D50D5E" w:rsidP="00D13F1F">
      <w:pPr>
        <w:pStyle w:val="DevConfigs"/>
        <w:rPr>
          <w:rStyle w:val="DevConfigGray"/>
        </w:rPr>
      </w:pPr>
      <w:r>
        <w:rPr>
          <w:rStyle w:val="DevConfigGray"/>
        </w:rPr>
        <w:t xml:space="preserve"> end</w:t>
      </w:r>
    </w:p>
    <w:p w14:paraId="02CD7AAA" w14:textId="77777777" w:rsidR="00D13F1F" w:rsidRPr="00D13F1F" w:rsidRDefault="00D13F1F" w:rsidP="00D13F1F">
      <w:pPr>
        <w:pStyle w:val="Heading1"/>
        <w:rPr>
          <w:rStyle w:val="LabSectionGray"/>
        </w:rPr>
      </w:pPr>
      <w:r w:rsidRPr="00D13F1F">
        <w:rPr>
          <w:rStyle w:val="LabSectionGray"/>
        </w:rPr>
        <w:t>Switch S3</w:t>
      </w:r>
    </w:p>
    <w:p w14:paraId="1FE78B00" w14:textId="77777777" w:rsidR="00D13F1F" w:rsidRPr="00D13F1F" w:rsidRDefault="00D13F1F" w:rsidP="00D13F1F">
      <w:pPr>
        <w:pStyle w:val="DevConfigs"/>
        <w:rPr>
          <w:rStyle w:val="DevConfigGray"/>
        </w:rPr>
      </w:pPr>
      <w:r w:rsidRPr="00D13F1F">
        <w:rPr>
          <w:rStyle w:val="DevConfigGray"/>
        </w:rPr>
        <w:t>enable</w:t>
      </w:r>
    </w:p>
    <w:p w14:paraId="10CC3E2C" w14:textId="77777777" w:rsidR="00D13F1F" w:rsidRDefault="00D13F1F" w:rsidP="00D13F1F">
      <w:pPr>
        <w:pStyle w:val="DevConfigs"/>
        <w:rPr>
          <w:rStyle w:val="DevConfigGray"/>
        </w:rPr>
      </w:pPr>
      <w:r w:rsidRPr="00D13F1F">
        <w:rPr>
          <w:rStyle w:val="DevConfigGray"/>
        </w:rPr>
        <w:t>config terminal</w:t>
      </w:r>
    </w:p>
    <w:p w14:paraId="0679C6D3" w14:textId="77777777" w:rsidR="00D50D5E" w:rsidRPr="00D13F1F" w:rsidRDefault="00D50D5E" w:rsidP="00D13F1F">
      <w:pPr>
        <w:pStyle w:val="DevConfigs"/>
        <w:rPr>
          <w:rStyle w:val="DevConfigGray"/>
        </w:rPr>
      </w:pPr>
      <w:r>
        <w:rPr>
          <w:rStyle w:val="DevConfigGray"/>
        </w:rPr>
        <w:t>hostname S3</w:t>
      </w:r>
    </w:p>
    <w:p w14:paraId="08CD3FE8" w14:textId="77777777" w:rsidR="00D13F1F" w:rsidRDefault="00D13F1F" w:rsidP="00D13F1F">
      <w:pPr>
        <w:pStyle w:val="DevConfigs"/>
        <w:rPr>
          <w:rStyle w:val="DevConfigGray"/>
        </w:rPr>
      </w:pPr>
      <w:r w:rsidRPr="00D13F1F">
        <w:rPr>
          <w:rStyle w:val="DevConfigGray"/>
        </w:rPr>
        <w:t>interface range f0/21 – 22</w:t>
      </w:r>
    </w:p>
    <w:p w14:paraId="4519640C" w14:textId="77777777" w:rsidR="00D50D5E" w:rsidRPr="00D13F1F" w:rsidRDefault="00D50D5E" w:rsidP="00D50D5E">
      <w:pPr>
        <w:pStyle w:val="DevConfigs"/>
        <w:rPr>
          <w:rStyle w:val="DevConfigGray"/>
        </w:rPr>
      </w:pPr>
      <w:r>
        <w:rPr>
          <w:rStyle w:val="DevConfigGray"/>
        </w:rPr>
        <w:t xml:space="preserve"> switchport mode trunk</w:t>
      </w:r>
    </w:p>
    <w:p w14:paraId="7A20061C" w14:textId="77777777" w:rsidR="00D13F1F" w:rsidRPr="00D13F1F" w:rsidRDefault="00D13F1F" w:rsidP="00D13F1F">
      <w:pPr>
        <w:pStyle w:val="DevConfigs"/>
        <w:rPr>
          <w:rStyle w:val="DevConfigGray"/>
        </w:rPr>
      </w:pPr>
      <w:r w:rsidRPr="00D13F1F">
        <w:rPr>
          <w:rStyle w:val="DevConfigGray"/>
        </w:rPr>
        <w:t xml:space="preserve"> shutdown</w:t>
      </w:r>
    </w:p>
    <w:p w14:paraId="399753A3" w14:textId="77777777" w:rsidR="00D13F1F" w:rsidRPr="00D13F1F" w:rsidRDefault="00D13F1F" w:rsidP="00D13F1F">
      <w:pPr>
        <w:pStyle w:val="DevConfigs"/>
        <w:rPr>
          <w:rStyle w:val="DevConfigGray"/>
        </w:rPr>
      </w:pPr>
      <w:r w:rsidRPr="00D13F1F">
        <w:rPr>
          <w:rStyle w:val="DevConfigGray"/>
        </w:rPr>
        <w:t xml:space="preserve"> channel-group 1 mode desirable</w:t>
      </w:r>
    </w:p>
    <w:p w14:paraId="7D706A9B" w14:textId="77777777" w:rsidR="00D13F1F" w:rsidRPr="00D13F1F" w:rsidRDefault="00D13F1F" w:rsidP="00D13F1F">
      <w:pPr>
        <w:pStyle w:val="DevConfigs"/>
        <w:rPr>
          <w:rStyle w:val="DevConfigGray"/>
        </w:rPr>
      </w:pPr>
      <w:r w:rsidRPr="00D13F1F">
        <w:rPr>
          <w:rStyle w:val="DevConfigGray"/>
        </w:rPr>
        <w:t xml:space="preserve"> no shutdown</w:t>
      </w:r>
    </w:p>
    <w:p w14:paraId="5CB6A6B5" w14:textId="77777777" w:rsidR="00D13F1F" w:rsidRPr="00D13F1F" w:rsidRDefault="00D13F1F" w:rsidP="00D13F1F">
      <w:pPr>
        <w:pStyle w:val="DevConfigs"/>
        <w:rPr>
          <w:rStyle w:val="DevConfigGray"/>
        </w:rPr>
      </w:pPr>
      <w:r w:rsidRPr="00D13F1F">
        <w:rPr>
          <w:rStyle w:val="DevConfigGray"/>
        </w:rPr>
        <w:t>interface port-channel 1</w:t>
      </w:r>
    </w:p>
    <w:p w14:paraId="662644E5" w14:textId="77777777" w:rsidR="00D13F1F" w:rsidRPr="00D13F1F" w:rsidRDefault="00D13F1F" w:rsidP="00D13F1F">
      <w:pPr>
        <w:pStyle w:val="DevConfigs"/>
        <w:rPr>
          <w:rStyle w:val="DevConfigGray"/>
        </w:rPr>
      </w:pPr>
      <w:r w:rsidRPr="00D13F1F">
        <w:rPr>
          <w:rStyle w:val="DevConfigGray"/>
        </w:rPr>
        <w:t xml:space="preserve"> switchport mode trunk</w:t>
      </w:r>
    </w:p>
    <w:p w14:paraId="652DE88B" w14:textId="77777777" w:rsidR="00D13F1F" w:rsidRPr="00D13F1F" w:rsidRDefault="00D13F1F" w:rsidP="00D13F1F">
      <w:pPr>
        <w:pStyle w:val="DevConfigs"/>
        <w:rPr>
          <w:rStyle w:val="DevConfigGray"/>
        </w:rPr>
      </w:pPr>
      <w:r w:rsidRPr="00D13F1F">
        <w:rPr>
          <w:rStyle w:val="DevConfigGray"/>
        </w:rPr>
        <w:t>interface range f0/23 - 24</w:t>
      </w:r>
    </w:p>
    <w:p w14:paraId="2D3F1728" w14:textId="77777777" w:rsidR="00D50D5E" w:rsidRPr="00D13F1F" w:rsidRDefault="00D50D5E" w:rsidP="00D50D5E">
      <w:pPr>
        <w:pStyle w:val="DevConfigs"/>
        <w:rPr>
          <w:rStyle w:val="DevConfigGray"/>
        </w:rPr>
      </w:pPr>
      <w:r>
        <w:rPr>
          <w:rStyle w:val="DevConfigGray"/>
        </w:rPr>
        <w:t xml:space="preserve"> switchport mode trunk</w:t>
      </w:r>
    </w:p>
    <w:p w14:paraId="68681A44" w14:textId="77777777" w:rsidR="00D13F1F" w:rsidRPr="00D13F1F" w:rsidRDefault="00D13F1F" w:rsidP="00D13F1F">
      <w:pPr>
        <w:pStyle w:val="DevConfigs"/>
        <w:rPr>
          <w:rStyle w:val="DevConfigGray"/>
        </w:rPr>
      </w:pPr>
      <w:r w:rsidRPr="00D13F1F">
        <w:rPr>
          <w:rStyle w:val="DevConfigGray"/>
        </w:rPr>
        <w:t xml:space="preserve"> shutdown</w:t>
      </w:r>
    </w:p>
    <w:p w14:paraId="7CC4A081" w14:textId="77777777" w:rsidR="00D13F1F" w:rsidRPr="00D13F1F" w:rsidRDefault="00D13F1F" w:rsidP="00D13F1F">
      <w:pPr>
        <w:pStyle w:val="DevConfigs"/>
        <w:rPr>
          <w:rStyle w:val="DevConfigGray"/>
        </w:rPr>
      </w:pPr>
      <w:r w:rsidRPr="00D13F1F">
        <w:rPr>
          <w:rStyle w:val="DevConfigGray"/>
        </w:rPr>
        <w:lastRenderedPageBreak/>
        <w:t xml:space="preserve"> channel-group 3 mode active</w:t>
      </w:r>
    </w:p>
    <w:p w14:paraId="1E4E7418" w14:textId="77777777" w:rsidR="00D13F1F" w:rsidRPr="00D13F1F" w:rsidRDefault="00D13F1F" w:rsidP="00D13F1F">
      <w:pPr>
        <w:pStyle w:val="DevConfigs"/>
        <w:rPr>
          <w:rStyle w:val="DevConfigGray"/>
        </w:rPr>
      </w:pPr>
      <w:r w:rsidRPr="00D13F1F">
        <w:rPr>
          <w:rStyle w:val="DevConfigGray"/>
        </w:rPr>
        <w:t xml:space="preserve"> no shutdown</w:t>
      </w:r>
    </w:p>
    <w:p w14:paraId="42C880AE" w14:textId="77777777" w:rsidR="00D13F1F" w:rsidRPr="00D13F1F" w:rsidRDefault="00D13F1F" w:rsidP="00D13F1F">
      <w:pPr>
        <w:pStyle w:val="DevConfigs"/>
        <w:rPr>
          <w:rStyle w:val="DevConfigGray"/>
        </w:rPr>
      </w:pPr>
      <w:r w:rsidRPr="00D13F1F">
        <w:rPr>
          <w:rStyle w:val="DevConfigGray"/>
        </w:rPr>
        <w:t>interface port-channel 3</w:t>
      </w:r>
    </w:p>
    <w:p w14:paraId="20FD6363" w14:textId="77777777" w:rsidR="00D13F1F" w:rsidRDefault="00D13F1F" w:rsidP="00D13F1F">
      <w:pPr>
        <w:pStyle w:val="DevConfigs"/>
        <w:rPr>
          <w:rStyle w:val="DevConfigGray"/>
        </w:rPr>
      </w:pPr>
      <w:r w:rsidRPr="00D13F1F">
        <w:rPr>
          <w:rStyle w:val="DevConfigGray"/>
        </w:rPr>
        <w:t xml:space="preserve"> switchport mode trunk</w:t>
      </w:r>
    </w:p>
    <w:p w14:paraId="33DA8E14" w14:textId="77777777" w:rsidR="00D50D5E" w:rsidRPr="00D13F1F" w:rsidRDefault="00D50D5E" w:rsidP="00D13F1F">
      <w:pPr>
        <w:pStyle w:val="DevConfigs"/>
        <w:rPr>
          <w:rStyle w:val="DevConfigGray"/>
        </w:rPr>
      </w:pPr>
      <w:r>
        <w:rPr>
          <w:rStyle w:val="DevConfigGray"/>
        </w:rPr>
        <w:t>end</w:t>
      </w:r>
    </w:p>
    <w:sectPr w:rsidR="00D50D5E" w:rsidRPr="00D13F1F"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9C99B" w14:textId="77777777" w:rsidR="00951A49" w:rsidRDefault="00951A49" w:rsidP="00710659">
      <w:pPr>
        <w:spacing w:after="0" w:line="240" w:lineRule="auto"/>
      </w:pPr>
      <w:r>
        <w:separator/>
      </w:r>
    </w:p>
    <w:p w14:paraId="072810D6" w14:textId="77777777" w:rsidR="00951A49" w:rsidRDefault="00951A49"/>
  </w:endnote>
  <w:endnote w:type="continuationSeparator" w:id="0">
    <w:p w14:paraId="3FB36FD9" w14:textId="77777777" w:rsidR="00951A49" w:rsidRDefault="00951A49" w:rsidP="00710659">
      <w:pPr>
        <w:spacing w:after="0" w:line="240" w:lineRule="auto"/>
      </w:pPr>
      <w:r>
        <w:continuationSeparator/>
      </w:r>
    </w:p>
    <w:p w14:paraId="61D6A2D5" w14:textId="77777777" w:rsidR="00951A49" w:rsidRDefault="00951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C18CD"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t xml:space="preserve"> - </w:t>
    </w:r>
    <w:r>
      <w:fldChar w:fldCharType="begin"/>
    </w:r>
    <w:r>
      <w:instrText xml:space="preserve"> SAVEDATE  \@ "yyyy"  \* MERGEFORMAT </w:instrText>
    </w:r>
    <w:r>
      <w:fldChar w:fldCharType="separate"/>
    </w:r>
    <w:r w:rsidR="007302B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0C565"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302B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F6CC9" w14:textId="77777777" w:rsidR="00951A49" w:rsidRDefault="00951A49" w:rsidP="00710659">
      <w:pPr>
        <w:spacing w:after="0" w:line="240" w:lineRule="auto"/>
      </w:pPr>
      <w:r>
        <w:separator/>
      </w:r>
    </w:p>
    <w:p w14:paraId="2B9D24E7" w14:textId="77777777" w:rsidR="00951A49" w:rsidRDefault="00951A49"/>
  </w:footnote>
  <w:footnote w:type="continuationSeparator" w:id="0">
    <w:p w14:paraId="1FD75EE6" w14:textId="77777777" w:rsidR="00951A49" w:rsidRDefault="00951A49" w:rsidP="00710659">
      <w:pPr>
        <w:spacing w:after="0" w:line="240" w:lineRule="auto"/>
      </w:pPr>
      <w:r>
        <w:continuationSeparator/>
      </w:r>
    </w:p>
    <w:p w14:paraId="246068B6" w14:textId="77777777" w:rsidR="00951A49" w:rsidRDefault="00951A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p w14:paraId="6D9904DF" w14:textId="77777777" w:rsidR="00926CB2" w:rsidRDefault="00AD5352" w:rsidP="008402F2">
        <w:pPr>
          <w:pStyle w:val="PageHead"/>
        </w:pPr>
        <w:r>
          <w:t>Packet Tracer - Configure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23DC" w14:textId="77777777" w:rsidR="00926CB2" w:rsidRDefault="00882B63" w:rsidP="006C3FCF">
    <w:pPr>
      <w:ind w:left="-288"/>
    </w:pPr>
    <w:r>
      <w:rPr>
        <w:noProof/>
      </w:rPr>
      <w:drawing>
        <wp:inline distT="0" distB="0" distL="0" distR="0" wp14:anchorId="1D7C9707" wp14:editId="4FBA9D3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72A2822"/>
    <w:styleLink w:val="PartStepSubStepList"/>
    <w:lvl w:ilvl="0">
      <w:start w:val="1"/>
      <w:numFmt w:val="decimal"/>
      <w:lvlText w:val="Part %1:"/>
      <w:lvlJc w:val="left"/>
      <w:pPr>
        <w:tabs>
          <w:tab w:val="num" w:pos="1080"/>
        </w:tabs>
        <w:ind w:left="1080" w:hanging="1080"/>
      </w:pPr>
      <w:rPr>
        <w:rFonts w:ascii="Arial" w:hAnsi="Arial" w:hint="default"/>
        <w:b/>
        <w:i w:val="0"/>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6"/>
  </w:num>
  <w:num w:numId="11">
    <w:abstractNumId w:val="6"/>
    <w:lvlOverride w:ilvl="0">
      <w:startOverride w:val="1"/>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39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3F8"/>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0BF"/>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2B9"/>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49"/>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0C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F3A0"/>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3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13F1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65345"/>
    <w:pPr>
      <w:numPr>
        <w:numId w:val="12"/>
      </w:numPr>
    </w:pPr>
  </w:style>
  <w:style w:type="paragraph" w:customStyle="1" w:styleId="BodyFormat">
    <w:name w:val="Body Format"/>
    <w:basedOn w:val="Normal"/>
    <w:link w:val="BodyFormatChar"/>
    <w:qFormat/>
    <w:rsid w:val="00065345"/>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65345"/>
    <w:rPr>
      <w:rFonts w:eastAsia="Times New Roman"/>
      <w:szCs w:val="24"/>
    </w:rPr>
  </w:style>
  <w:style w:type="character" w:customStyle="1" w:styleId="apple-style-span">
    <w:name w:val="apple-style-span"/>
    <w:basedOn w:val="DefaultParagraphFont"/>
    <w:rsid w:val="00065345"/>
  </w:style>
  <w:style w:type="character" w:customStyle="1" w:styleId="apple-converted-space">
    <w:name w:val="apple-converted-space"/>
    <w:basedOn w:val="DefaultParagraphFont"/>
    <w:rsid w:val="0006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E6"/>
    <w:rsid w:val="000203CD"/>
    <w:rsid w:val="0031496F"/>
    <w:rsid w:val="00435020"/>
    <w:rsid w:val="00E84C59"/>
    <w:rsid w:val="00F5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DBCA5-41C6-463B-AFB7-2C107FAA8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8</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Packet Tracer - Configure EtherChannel</vt:lpstr>
    </vt:vector>
  </TitlesOfParts>
  <Company>Cisco Systems, Inc.</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EtherChannel</dc:title>
  <dc:creator>SP</dc:creator>
  <dc:description>2017</dc:description>
  <cp:lastModifiedBy>Noris Binti Ismail</cp:lastModifiedBy>
  <cp:revision>4</cp:revision>
  <dcterms:created xsi:type="dcterms:W3CDTF">2019-10-28T00:56:00Z</dcterms:created>
  <dcterms:modified xsi:type="dcterms:W3CDTF">2020-10-07T06:56:00Z</dcterms:modified>
</cp:coreProperties>
</file>