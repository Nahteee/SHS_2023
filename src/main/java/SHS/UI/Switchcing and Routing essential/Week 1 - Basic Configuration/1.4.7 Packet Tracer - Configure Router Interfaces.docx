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CAD30D" w14:textId="03212AE9" w:rsidR="004D36D7" w:rsidRPr="00FD4A68" w:rsidRDefault="00F21ECD" w:rsidP="00376F28">
      <w:pPr>
        <w:pStyle w:val="Title"/>
        <w:rPr>
          <w:rStyle w:val="LabTitleInstVersred"/>
          <w:b/>
          <w:color w:val="auto"/>
        </w:rPr>
      </w:pPr>
      <w:r w:rsidRPr="00F21ECD">
        <w:rPr>
          <w:b w:val="0"/>
        </w:rPr>
        <w:t xml:space="preserve">1.4.7 </w:t>
      </w: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0EC8EA85ECA84204ACD81363FB87B60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6E27E8">
            <w:t>Packet Tracer - Configure Router Interfaces</w:t>
          </w:r>
        </w:sdtContent>
      </w:sdt>
      <w:r w:rsidR="004D36D7" w:rsidRPr="00FD4A68">
        <w:t xml:space="preserve"> </w:t>
      </w:r>
    </w:p>
    <w:p w14:paraId="085BD4D2" w14:textId="77777777" w:rsidR="0037681D" w:rsidRDefault="0037681D" w:rsidP="0037681D">
      <w:pPr>
        <w:pStyle w:val="Heading1"/>
        <w:numPr>
          <w:ilvl w:val="0"/>
          <w:numId w:val="3"/>
        </w:numPr>
      </w:pPr>
      <w:r w:rsidRPr="00BB73FF">
        <w:t>Addressing Table</w:t>
      </w:r>
    </w:p>
    <w:tbl>
      <w:tblPr>
        <w:tblStyle w:val="LabTableStyle"/>
        <w:tblW w:w="9990" w:type="dxa"/>
        <w:tblLook w:val="01E0" w:firstRow="1" w:lastRow="1" w:firstColumn="1" w:lastColumn="1" w:noHBand="0" w:noVBand="0"/>
        <w:tblDescription w:val="This table shows the addressing for the Device, Interface, IP Address / Prefix and default gateway."/>
      </w:tblPr>
      <w:tblGrid>
        <w:gridCol w:w="2014"/>
        <w:gridCol w:w="1856"/>
        <w:gridCol w:w="3510"/>
        <w:gridCol w:w="2610"/>
      </w:tblGrid>
      <w:tr w:rsidR="0037681D" w14:paraId="101321BD" w14:textId="77777777" w:rsidTr="00313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</w:trPr>
        <w:tc>
          <w:tcPr>
            <w:tcW w:w="2014" w:type="dxa"/>
          </w:tcPr>
          <w:p w14:paraId="4600329D" w14:textId="77777777" w:rsidR="0037681D" w:rsidRDefault="00376F28" w:rsidP="00AF01C7">
            <w:pPr>
              <w:pStyle w:val="TableHeading"/>
            </w:pPr>
            <w:r>
              <w:t>Device</w:t>
            </w:r>
          </w:p>
        </w:tc>
        <w:tc>
          <w:tcPr>
            <w:tcW w:w="1856" w:type="dxa"/>
          </w:tcPr>
          <w:p w14:paraId="10A27EF7" w14:textId="77777777" w:rsidR="0037681D" w:rsidRDefault="00376F28" w:rsidP="00AF01C7">
            <w:pPr>
              <w:pStyle w:val="TableHeading"/>
            </w:pPr>
            <w:r>
              <w:t>Interface</w:t>
            </w:r>
          </w:p>
        </w:tc>
        <w:tc>
          <w:tcPr>
            <w:tcW w:w="3510" w:type="dxa"/>
          </w:tcPr>
          <w:p w14:paraId="44ED799C" w14:textId="77777777" w:rsidR="0037681D" w:rsidRDefault="0037681D" w:rsidP="00AF01C7">
            <w:pPr>
              <w:pStyle w:val="TableHeading"/>
            </w:pPr>
            <w:r>
              <w:t>IP Address/Prefix</w:t>
            </w:r>
          </w:p>
        </w:tc>
        <w:tc>
          <w:tcPr>
            <w:tcW w:w="2610" w:type="dxa"/>
          </w:tcPr>
          <w:p w14:paraId="655F3222" w14:textId="77777777" w:rsidR="0037681D" w:rsidRDefault="00376F28" w:rsidP="00AF01C7">
            <w:pPr>
              <w:pStyle w:val="TableHeading"/>
            </w:pPr>
            <w:r>
              <w:t>Default Gateway</w:t>
            </w:r>
          </w:p>
        </w:tc>
      </w:tr>
      <w:tr w:rsidR="00376F28" w:rsidRPr="004F3821" w14:paraId="4FA4212F" w14:textId="77777777" w:rsidTr="00313E49">
        <w:trPr>
          <w:trHeight w:val="323"/>
        </w:trPr>
        <w:tc>
          <w:tcPr>
            <w:tcW w:w="2014" w:type="dxa"/>
          </w:tcPr>
          <w:p w14:paraId="49020BE7" w14:textId="77777777" w:rsidR="00376F28" w:rsidRPr="004F3821" w:rsidRDefault="00376F28" w:rsidP="00AF01C7">
            <w:pPr>
              <w:pStyle w:val="TableText"/>
            </w:pPr>
            <w:r w:rsidRPr="004F3821">
              <w:t>R1</w:t>
            </w:r>
          </w:p>
        </w:tc>
        <w:tc>
          <w:tcPr>
            <w:tcW w:w="1856" w:type="dxa"/>
          </w:tcPr>
          <w:p w14:paraId="6E8F7841" w14:textId="77777777" w:rsidR="00376F28" w:rsidRPr="004F3821" w:rsidRDefault="00376F28" w:rsidP="00AF01C7">
            <w:pPr>
              <w:pStyle w:val="TableText"/>
            </w:pPr>
            <w:r w:rsidRPr="004F3821">
              <w:t>G0/0</w:t>
            </w:r>
          </w:p>
        </w:tc>
        <w:tc>
          <w:tcPr>
            <w:tcW w:w="3510" w:type="dxa"/>
          </w:tcPr>
          <w:p w14:paraId="11053F91" w14:textId="77777777" w:rsidR="00376F28" w:rsidRPr="004F3821" w:rsidRDefault="00376F28" w:rsidP="00AF01C7">
            <w:pPr>
              <w:pStyle w:val="TableText"/>
            </w:pPr>
            <w:r w:rsidRPr="004F3821">
              <w:t>172.16.20.1</w:t>
            </w:r>
            <w:r>
              <w:t xml:space="preserve"> /25</w:t>
            </w:r>
          </w:p>
        </w:tc>
        <w:tc>
          <w:tcPr>
            <w:tcW w:w="2610" w:type="dxa"/>
          </w:tcPr>
          <w:p w14:paraId="11644B29" w14:textId="77777777" w:rsidR="00376F28" w:rsidRPr="004F3821" w:rsidRDefault="00376F28" w:rsidP="00AF01C7">
            <w:pPr>
              <w:pStyle w:val="TableText"/>
            </w:pPr>
            <w:r w:rsidRPr="004F3821">
              <w:t>N/A</w:t>
            </w:r>
          </w:p>
        </w:tc>
      </w:tr>
      <w:tr w:rsidR="00376F28" w:rsidRPr="004F3821" w14:paraId="275598D9" w14:textId="77777777" w:rsidTr="00313E49">
        <w:trPr>
          <w:trHeight w:val="323"/>
        </w:trPr>
        <w:tc>
          <w:tcPr>
            <w:tcW w:w="2014" w:type="dxa"/>
          </w:tcPr>
          <w:p w14:paraId="6699F83D" w14:textId="77777777" w:rsidR="00376F28" w:rsidRPr="004F3821" w:rsidRDefault="00376F28" w:rsidP="00BB30C8">
            <w:pPr>
              <w:pStyle w:val="ConfigWindow"/>
            </w:pPr>
            <w:r w:rsidRPr="004F3821">
              <w:t>R1</w:t>
            </w:r>
          </w:p>
        </w:tc>
        <w:tc>
          <w:tcPr>
            <w:tcW w:w="1856" w:type="dxa"/>
          </w:tcPr>
          <w:p w14:paraId="3BD53924" w14:textId="77777777" w:rsidR="00376F28" w:rsidRPr="004F3821" w:rsidRDefault="00376F28" w:rsidP="00AF01C7">
            <w:pPr>
              <w:pStyle w:val="TableText"/>
            </w:pPr>
            <w:r w:rsidRPr="004F3821">
              <w:t>G0/1</w:t>
            </w:r>
          </w:p>
        </w:tc>
        <w:tc>
          <w:tcPr>
            <w:tcW w:w="3510" w:type="dxa"/>
          </w:tcPr>
          <w:p w14:paraId="7DFDF304" w14:textId="77777777" w:rsidR="00376F28" w:rsidRPr="004F3821" w:rsidRDefault="00376F28" w:rsidP="00AF01C7">
            <w:pPr>
              <w:pStyle w:val="TableText"/>
            </w:pPr>
            <w:r w:rsidRPr="004F3821">
              <w:t>172.16.20.129</w:t>
            </w:r>
            <w:r>
              <w:t xml:space="preserve"> /25</w:t>
            </w:r>
          </w:p>
        </w:tc>
        <w:tc>
          <w:tcPr>
            <w:tcW w:w="2610" w:type="dxa"/>
          </w:tcPr>
          <w:p w14:paraId="1260D199" w14:textId="77777777" w:rsidR="00376F28" w:rsidRPr="004F3821" w:rsidRDefault="00376F28" w:rsidP="00AF01C7">
            <w:pPr>
              <w:pStyle w:val="TableText"/>
            </w:pPr>
            <w:r w:rsidRPr="004F3821">
              <w:t>N/A</w:t>
            </w:r>
          </w:p>
        </w:tc>
      </w:tr>
      <w:tr w:rsidR="00376F28" w:rsidRPr="004F3821" w14:paraId="329B1F6C" w14:textId="77777777" w:rsidTr="00313E49">
        <w:trPr>
          <w:trHeight w:val="323"/>
        </w:trPr>
        <w:tc>
          <w:tcPr>
            <w:tcW w:w="2014" w:type="dxa"/>
          </w:tcPr>
          <w:p w14:paraId="19D59480" w14:textId="77777777" w:rsidR="00376F28" w:rsidRPr="004F3821" w:rsidRDefault="00376F28" w:rsidP="00BB30C8">
            <w:pPr>
              <w:pStyle w:val="ConfigWindow"/>
            </w:pPr>
            <w:r w:rsidRPr="004F3821">
              <w:t>R1</w:t>
            </w:r>
          </w:p>
        </w:tc>
        <w:tc>
          <w:tcPr>
            <w:tcW w:w="1856" w:type="dxa"/>
          </w:tcPr>
          <w:p w14:paraId="31AEB9E8" w14:textId="77777777" w:rsidR="00376F28" w:rsidRPr="004F3821" w:rsidRDefault="00376F28" w:rsidP="00AF01C7">
            <w:pPr>
              <w:pStyle w:val="TableText"/>
            </w:pPr>
            <w:r w:rsidRPr="004F3821">
              <w:t>S0/0/0</w:t>
            </w:r>
          </w:p>
        </w:tc>
        <w:tc>
          <w:tcPr>
            <w:tcW w:w="3510" w:type="dxa"/>
          </w:tcPr>
          <w:p w14:paraId="171ED718" w14:textId="77777777" w:rsidR="00376F28" w:rsidRPr="004F3821" w:rsidRDefault="00376F28" w:rsidP="00AF01C7">
            <w:pPr>
              <w:pStyle w:val="TableText"/>
            </w:pPr>
            <w:r w:rsidRPr="004F3821">
              <w:t>209.165.200.225</w:t>
            </w:r>
            <w:r>
              <w:t xml:space="preserve"> /30</w:t>
            </w:r>
          </w:p>
        </w:tc>
        <w:tc>
          <w:tcPr>
            <w:tcW w:w="2610" w:type="dxa"/>
          </w:tcPr>
          <w:p w14:paraId="152E7715" w14:textId="77777777" w:rsidR="00376F28" w:rsidRPr="004F3821" w:rsidRDefault="00376F28" w:rsidP="00AF01C7">
            <w:pPr>
              <w:pStyle w:val="TableText"/>
            </w:pPr>
            <w:r w:rsidRPr="004F3821">
              <w:t>N/A</w:t>
            </w:r>
          </w:p>
        </w:tc>
      </w:tr>
      <w:tr w:rsidR="00376F28" w:rsidRPr="004F3821" w14:paraId="535CDCDF" w14:textId="77777777" w:rsidTr="00313E49">
        <w:trPr>
          <w:trHeight w:val="323"/>
        </w:trPr>
        <w:tc>
          <w:tcPr>
            <w:tcW w:w="2014" w:type="dxa"/>
          </w:tcPr>
          <w:p w14:paraId="04112DF5" w14:textId="77777777" w:rsidR="00376F28" w:rsidRPr="004F3821" w:rsidRDefault="00376F28" w:rsidP="00AF01C7">
            <w:pPr>
              <w:pStyle w:val="TableText"/>
            </w:pPr>
            <w:r w:rsidRPr="004F3821">
              <w:t>PC1</w:t>
            </w:r>
          </w:p>
        </w:tc>
        <w:tc>
          <w:tcPr>
            <w:tcW w:w="1856" w:type="dxa"/>
          </w:tcPr>
          <w:p w14:paraId="221CBA91" w14:textId="77777777" w:rsidR="00376F28" w:rsidRPr="004F3821" w:rsidRDefault="00376F28" w:rsidP="00AF01C7">
            <w:pPr>
              <w:pStyle w:val="TableText"/>
            </w:pPr>
            <w:r w:rsidRPr="004F3821">
              <w:t>NIC</w:t>
            </w:r>
          </w:p>
        </w:tc>
        <w:tc>
          <w:tcPr>
            <w:tcW w:w="3510" w:type="dxa"/>
          </w:tcPr>
          <w:p w14:paraId="432E06BF" w14:textId="77777777" w:rsidR="00376F28" w:rsidRPr="004F3821" w:rsidRDefault="00376F28" w:rsidP="00AF01C7">
            <w:pPr>
              <w:pStyle w:val="TableText"/>
            </w:pPr>
            <w:r w:rsidRPr="004F3821">
              <w:t>172.16.20.10</w:t>
            </w:r>
            <w:r>
              <w:t xml:space="preserve"> /25</w:t>
            </w:r>
          </w:p>
        </w:tc>
        <w:tc>
          <w:tcPr>
            <w:tcW w:w="2610" w:type="dxa"/>
          </w:tcPr>
          <w:p w14:paraId="57C59E75" w14:textId="77777777" w:rsidR="00376F28" w:rsidRPr="004F3821" w:rsidRDefault="00376F28" w:rsidP="00AF01C7">
            <w:pPr>
              <w:pStyle w:val="TableText"/>
            </w:pPr>
            <w:r w:rsidRPr="004F3821">
              <w:t>172.16.20.1</w:t>
            </w:r>
          </w:p>
        </w:tc>
      </w:tr>
      <w:tr w:rsidR="00376F28" w:rsidRPr="004F3821" w14:paraId="2EA5C1D8" w14:textId="77777777" w:rsidTr="00313E49">
        <w:trPr>
          <w:trHeight w:val="323"/>
        </w:trPr>
        <w:tc>
          <w:tcPr>
            <w:tcW w:w="2014" w:type="dxa"/>
          </w:tcPr>
          <w:p w14:paraId="2C924635" w14:textId="77777777" w:rsidR="00376F28" w:rsidRPr="004F3821" w:rsidRDefault="00376F28" w:rsidP="00AF01C7">
            <w:pPr>
              <w:pStyle w:val="TableText"/>
            </w:pPr>
            <w:r w:rsidRPr="004F3821">
              <w:t>PC2</w:t>
            </w:r>
          </w:p>
        </w:tc>
        <w:tc>
          <w:tcPr>
            <w:tcW w:w="1856" w:type="dxa"/>
          </w:tcPr>
          <w:p w14:paraId="029C2803" w14:textId="77777777" w:rsidR="00376F28" w:rsidRPr="004F3821" w:rsidRDefault="00376F28" w:rsidP="00AF01C7">
            <w:pPr>
              <w:pStyle w:val="TableText"/>
            </w:pPr>
            <w:r w:rsidRPr="004F3821">
              <w:t>NIC</w:t>
            </w:r>
          </w:p>
        </w:tc>
        <w:tc>
          <w:tcPr>
            <w:tcW w:w="3510" w:type="dxa"/>
          </w:tcPr>
          <w:p w14:paraId="3BB7BCE1" w14:textId="77777777" w:rsidR="00376F28" w:rsidRPr="004F3821" w:rsidRDefault="00376F28" w:rsidP="00AF01C7">
            <w:pPr>
              <w:pStyle w:val="TableText"/>
            </w:pPr>
            <w:r w:rsidRPr="004F3821">
              <w:t>172.16.20.138</w:t>
            </w:r>
            <w:r>
              <w:t xml:space="preserve"> /25</w:t>
            </w:r>
          </w:p>
        </w:tc>
        <w:tc>
          <w:tcPr>
            <w:tcW w:w="2610" w:type="dxa"/>
          </w:tcPr>
          <w:p w14:paraId="12D5C9A7" w14:textId="77777777" w:rsidR="00376F28" w:rsidRPr="004F3821" w:rsidRDefault="00376F28" w:rsidP="00AF01C7">
            <w:pPr>
              <w:pStyle w:val="TableText"/>
            </w:pPr>
            <w:r w:rsidRPr="004F3821">
              <w:t>172.16.20.129</w:t>
            </w:r>
          </w:p>
        </w:tc>
      </w:tr>
      <w:tr w:rsidR="0037681D" w:rsidRPr="004F3821" w14:paraId="43B47EF7" w14:textId="77777777" w:rsidTr="00313E49">
        <w:trPr>
          <w:trHeight w:val="323"/>
        </w:trPr>
        <w:tc>
          <w:tcPr>
            <w:tcW w:w="2014" w:type="dxa"/>
          </w:tcPr>
          <w:p w14:paraId="280A3B76" w14:textId="77777777" w:rsidR="0037681D" w:rsidRPr="004F3821" w:rsidRDefault="0037681D" w:rsidP="00AF01C7">
            <w:pPr>
              <w:pStyle w:val="TableText"/>
            </w:pPr>
            <w:r w:rsidRPr="004F3821">
              <w:t>R2</w:t>
            </w:r>
          </w:p>
        </w:tc>
        <w:tc>
          <w:tcPr>
            <w:tcW w:w="1856" w:type="dxa"/>
          </w:tcPr>
          <w:p w14:paraId="2B97D5FD" w14:textId="77777777" w:rsidR="0037681D" w:rsidRPr="004F3821" w:rsidRDefault="0037681D" w:rsidP="00AF01C7">
            <w:pPr>
              <w:pStyle w:val="TableText"/>
            </w:pPr>
            <w:r w:rsidRPr="004F3821">
              <w:t>G0/0</w:t>
            </w:r>
          </w:p>
        </w:tc>
        <w:tc>
          <w:tcPr>
            <w:tcW w:w="3510" w:type="dxa"/>
          </w:tcPr>
          <w:p w14:paraId="7AF9269E" w14:textId="77777777" w:rsidR="0037681D" w:rsidRPr="004F3821" w:rsidRDefault="0037681D" w:rsidP="00AF01C7">
            <w:pPr>
              <w:pStyle w:val="TableText"/>
            </w:pPr>
            <w:r>
              <w:t>2001:</w:t>
            </w:r>
            <w:r w:rsidR="00BB30C8">
              <w:t>db</w:t>
            </w:r>
            <w:r w:rsidRPr="004F3821">
              <w:t>8:</w:t>
            </w:r>
            <w:r w:rsidR="00BB30C8">
              <w:t>c</w:t>
            </w:r>
            <w:r w:rsidRPr="004F3821">
              <w:t>0</w:t>
            </w:r>
            <w:r w:rsidR="00BB30C8">
              <w:t>de</w:t>
            </w:r>
            <w:r w:rsidRPr="004F3821">
              <w:t>:12::1/64</w:t>
            </w:r>
          </w:p>
        </w:tc>
        <w:tc>
          <w:tcPr>
            <w:tcW w:w="2610" w:type="dxa"/>
          </w:tcPr>
          <w:p w14:paraId="434B8830" w14:textId="77777777" w:rsidR="0037681D" w:rsidRPr="004F3821" w:rsidRDefault="0037681D" w:rsidP="00AF01C7">
            <w:pPr>
              <w:pStyle w:val="TableText"/>
            </w:pPr>
            <w:r w:rsidRPr="004F3821">
              <w:t>N/A</w:t>
            </w:r>
          </w:p>
        </w:tc>
      </w:tr>
      <w:tr w:rsidR="0037681D" w:rsidRPr="004F3821" w14:paraId="7DEC0107" w14:textId="77777777" w:rsidTr="00313E49">
        <w:trPr>
          <w:trHeight w:val="323"/>
        </w:trPr>
        <w:tc>
          <w:tcPr>
            <w:tcW w:w="2014" w:type="dxa"/>
          </w:tcPr>
          <w:p w14:paraId="7E77A849" w14:textId="77777777" w:rsidR="0037681D" w:rsidRPr="004F3821" w:rsidRDefault="008314C4" w:rsidP="0007601A">
            <w:pPr>
              <w:pStyle w:val="ConfigWindow"/>
            </w:pPr>
            <w:r>
              <w:t>R2</w:t>
            </w:r>
          </w:p>
        </w:tc>
        <w:tc>
          <w:tcPr>
            <w:tcW w:w="1856" w:type="dxa"/>
          </w:tcPr>
          <w:p w14:paraId="4F800190" w14:textId="77777777" w:rsidR="0037681D" w:rsidRPr="004F3821" w:rsidRDefault="0037681D" w:rsidP="00AF01C7">
            <w:pPr>
              <w:pStyle w:val="TableText"/>
            </w:pPr>
            <w:r w:rsidRPr="004F3821">
              <w:t>G0/1</w:t>
            </w:r>
          </w:p>
        </w:tc>
        <w:tc>
          <w:tcPr>
            <w:tcW w:w="3510" w:type="dxa"/>
          </w:tcPr>
          <w:p w14:paraId="7CC8D3B1" w14:textId="77777777" w:rsidR="0037681D" w:rsidRPr="004F3821" w:rsidRDefault="0037681D" w:rsidP="00AF01C7">
            <w:pPr>
              <w:pStyle w:val="TableText"/>
            </w:pPr>
            <w:r>
              <w:t>2001:</w:t>
            </w:r>
            <w:r w:rsidR="00BB30C8">
              <w:t>db</w:t>
            </w:r>
            <w:r w:rsidRPr="004F3821">
              <w:t>8:</w:t>
            </w:r>
            <w:r w:rsidR="00BB30C8">
              <w:t>c</w:t>
            </w:r>
            <w:r w:rsidRPr="004F3821">
              <w:t>0</w:t>
            </w:r>
            <w:r w:rsidR="00BB30C8">
              <w:t>d</w:t>
            </w:r>
            <w:r w:rsidR="004E0747">
              <w:t>e</w:t>
            </w:r>
            <w:r w:rsidRPr="004F3821">
              <w:t>:13::1/64</w:t>
            </w:r>
          </w:p>
        </w:tc>
        <w:tc>
          <w:tcPr>
            <w:tcW w:w="2610" w:type="dxa"/>
          </w:tcPr>
          <w:p w14:paraId="3F6E1A19" w14:textId="77777777" w:rsidR="0037681D" w:rsidRPr="004F3821" w:rsidRDefault="0037681D" w:rsidP="00AF01C7">
            <w:pPr>
              <w:pStyle w:val="TableText"/>
            </w:pPr>
            <w:r w:rsidRPr="004F3821">
              <w:t>N/A</w:t>
            </w:r>
          </w:p>
        </w:tc>
      </w:tr>
      <w:tr w:rsidR="0037681D" w:rsidRPr="004F3821" w14:paraId="532D823E" w14:textId="77777777" w:rsidTr="00313E49">
        <w:trPr>
          <w:trHeight w:val="323"/>
        </w:trPr>
        <w:tc>
          <w:tcPr>
            <w:tcW w:w="2014" w:type="dxa"/>
          </w:tcPr>
          <w:p w14:paraId="61F0627A" w14:textId="77777777" w:rsidR="0037681D" w:rsidRPr="004F3821" w:rsidRDefault="008314C4" w:rsidP="0007601A">
            <w:pPr>
              <w:pStyle w:val="ConfigWindow"/>
            </w:pPr>
            <w:r>
              <w:t>R2</w:t>
            </w:r>
          </w:p>
        </w:tc>
        <w:tc>
          <w:tcPr>
            <w:tcW w:w="1856" w:type="dxa"/>
          </w:tcPr>
          <w:p w14:paraId="5DFEC2C0" w14:textId="77777777" w:rsidR="0037681D" w:rsidRPr="004F3821" w:rsidRDefault="0037681D" w:rsidP="00AF01C7">
            <w:pPr>
              <w:pStyle w:val="TableText"/>
            </w:pPr>
            <w:r w:rsidRPr="004F3821">
              <w:t>S0/0/1</w:t>
            </w:r>
          </w:p>
        </w:tc>
        <w:tc>
          <w:tcPr>
            <w:tcW w:w="3510" w:type="dxa"/>
          </w:tcPr>
          <w:p w14:paraId="11823730" w14:textId="77777777" w:rsidR="0037681D" w:rsidRPr="004F3821" w:rsidRDefault="0037681D" w:rsidP="00AF01C7">
            <w:pPr>
              <w:pStyle w:val="TableText"/>
            </w:pPr>
            <w:r>
              <w:t>2001:</w:t>
            </w:r>
            <w:r w:rsidR="008314C4">
              <w:t>db</w:t>
            </w:r>
            <w:r w:rsidRPr="004F3821">
              <w:t>8:</w:t>
            </w:r>
            <w:r w:rsidR="008314C4">
              <w:t>c</w:t>
            </w:r>
            <w:r w:rsidRPr="004F3821">
              <w:t>0</w:t>
            </w:r>
            <w:r w:rsidR="008314C4">
              <w:t>de</w:t>
            </w:r>
            <w:r w:rsidRPr="004F3821">
              <w:t>:11::1/64</w:t>
            </w:r>
          </w:p>
        </w:tc>
        <w:tc>
          <w:tcPr>
            <w:tcW w:w="2610" w:type="dxa"/>
          </w:tcPr>
          <w:p w14:paraId="4B8BF471" w14:textId="77777777" w:rsidR="0037681D" w:rsidRPr="004F3821" w:rsidRDefault="0037681D" w:rsidP="00AF01C7">
            <w:pPr>
              <w:pStyle w:val="TableText"/>
            </w:pPr>
            <w:r w:rsidRPr="004F3821">
              <w:t>N/A</w:t>
            </w:r>
          </w:p>
        </w:tc>
      </w:tr>
      <w:tr w:rsidR="0037681D" w:rsidRPr="004F3821" w14:paraId="3B31B06B" w14:textId="77777777" w:rsidTr="00313E49">
        <w:trPr>
          <w:trHeight w:val="323"/>
        </w:trPr>
        <w:tc>
          <w:tcPr>
            <w:tcW w:w="2014" w:type="dxa"/>
          </w:tcPr>
          <w:p w14:paraId="13EA73A5" w14:textId="77777777" w:rsidR="0037681D" w:rsidRPr="004F3821" w:rsidRDefault="008314C4" w:rsidP="0007601A">
            <w:pPr>
              <w:pStyle w:val="ConfigWindow"/>
            </w:pPr>
            <w:r>
              <w:t>R2</w:t>
            </w:r>
          </w:p>
        </w:tc>
        <w:tc>
          <w:tcPr>
            <w:tcW w:w="1856" w:type="dxa"/>
          </w:tcPr>
          <w:p w14:paraId="246342BB" w14:textId="77777777" w:rsidR="0037681D" w:rsidRPr="004F3821" w:rsidRDefault="008314C4" w:rsidP="008314C4">
            <w:pPr>
              <w:pStyle w:val="ConfigWindow"/>
            </w:pPr>
            <w:r>
              <w:t>S0/0/1</w:t>
            </w:r>
          </w:p>
        </w:tc>
        <w:tc>
          <w:tcPr>
            <w:tcW w:w="3510" w:type="dxa"/>
          </w:tcPr>
          <w:p w14:paraId="0F03C5D8" w14:textId="77777777" w:rsidR="0037681D" w:rsidRPr="004F3821" w:rsidRDefault="008314C4" w:rsidP="00AF01C7">
            <w:pPr>
              <w:pStyle w:val="TableText"/>
            </w:pPr>
            <w:r>
              <w:t>fe</w:t>
            </w:r>
            <w:r w:rsidR="0037681D">
              <w:t>80::2</w:t>
            </w:r>
          </w:p>
        </w:tc>
        <w:tc>
          <w:tcPr>
            <w:tcW w:w="2610" w:type="dxa"/>
          </w:tcPr>
          <w:p w14:paraId="1EC9B501" w14:textId="77777777" w:rsidR="0037681D" w:rsidRPr="004F3821" w:rsidRDefault="0037681D" w:rsidP="00AF01C7">
            <w:pPr>
              <w:pStyle w:val="TableText"/>
            </w:pPr>
            <w:r w:rsidRPr="004F3821">
              <w:t>N/A</w:t>
            </w:r>
          </w:p>
        </w:tc>
      </w:tr>
      <w:tr w:rsidR="0037681D" w:rsidRPr="004F3821" w14:paraId="4E71E0FE" w14:textId="77777777" w:rsidTr="00313E49">
        <w:trPr>
          <w:trHeight w:val="323"/>
        </w:trPr>
        <w:tc>
          <w:tcPr>
            <w:tcW w:w="2014" w:type="dxa"/>
          </w:tcPr>
          <w:p w14:paraId="7C49D687" w14:textId="77777777" w:rsidR="0037681D" w:rsidRPr="004F3821" w:rsidRDefault="0037681D" w:rsidP="00AF01C7">
            <w:pPr>
              <w:pStyle w:val="TableText"/>
            </w:pPr>
            <w:r w:rsidRPr="004F3821">
              <w:t>PC3</w:t>
            </w:r>
          </w:p>
        </w:tc>
        <w:tc>
          <w:tcPr>
            <w:tcW w:w="1856" w:type="dxa"/>
          </w:tcPr>
          <w:p w14:paraId="37B7FB32" w14:textId="77777777" w:rsidR="0037681D" w:rsidRPr="004F3821" w:rsidRDefault="0037681D" w:rsidP="00AF01C7">
            <w:pPr>
              <w:pStyle w:val="TableText"/>
            </w:pPr>
            <w:r w:rsidRPr="004F3821">
              <w:t>NIC</w:t>
            </w:r>
          </w:p>
        </w:tc>
        <w:tc>
          <w:tcPr>
            <w:tcW w:w="3510" w:type="dxa"/>
          </w:tcPr>
          <w:p w14:paraId="282C7446" w14:textId="77777777" w:rsidR="0037681D" w:rsidRPr="004F3821" w:rsidRDefault="0037681D" w:rsidP="00AF01C7">
            <w:pPr>
              <w:pStyle w:val="TableText"/>
            </w:pPr>
            <w:r>
              <w:t>2001:</w:t>
            </w:r>
            <w:r w:rsidR="008314C4">
              <w:t>db</w:t>
            </w:r>
            <w:r w:rsidRPr="004F3821">
              <w:t>8:</w:t>
            </w:r>
            <w:r w:rsidR="008314C4">
              <w:t>c</w:t>
            </w:r>
            <w:r w:rsidRPr="004F3821">
              <w:t>0</w:t>
            </w:r>
            <w:r w:rsidR="008314C4">
              <w:t>de</w:t>
            </w:r>
            <w:r w:rsidRPr="004F3821">
              <w:t>:12::</w:t>
            </w:r>
            <w:r w:rsidR="008314C4">
              <w:t>a</w:t>
            </w:r>
            <w:r w:rsidRPr="004F3821">
              <w:t>/64</w:t>
            </w:r>
          </w:p>
        </w:tc>
        <w:tc>
          <w:tcPr>
            <w:tcW w:w="2610" w:type="dxa"/>
          </w:tcPr>
          <w:p w14:paraId="4C75635E" w14:textId="77777777" w:rsidR="0037681D" w:rsidRPr="004F3821" w:rsidRDefault="008314C4" w:rsidP="00AF01C7">
            <w:pPr>
              <w:pStyle w:val="TableText"/>
            </w:pPr>
            <w:r>
              <w:t>fe</w:t>
            </w:r>
            <w:r w:rsidR="0037681D">
              <w:t>80::2</w:t>
            </w:r>
          </w:p>
        </w:tc>
      </w:tr>
      <w:tr w:rsidR="0037681D" w:rsidRPr="004F3821" w14:paraId="42E42902" w14:textId="77777777" w:rsidTr="00313E49">
        <w:trPr>
          <w:trHeight w:val="323"/>
        </w:trPr>
        <w:tc>
          <w:tcPr>
            <w:tcW w:w="2014" w:type="dxa"/>
          </w:tcPr>
          <w:p w14:paraId="01D153EF" w14:textId="77777777" w:rsidR="0037681D" w:rsidRPr="004F3821" w:rsidRDefault="0037681D" w:rsidP="00AF01C7">
            <w:pPr>
              <w:pStyle w:val="TableText"/>
            </w:pPr>
            <w:r w:rsidRPr="004F3821">
              <w:t>PC4</w:t>
            </w:r>
          </w:p>
        </w:tc>
        <w:tc>
          <w:tcPr>
            <w:tcW w:w="1856" w:type="dxa"/>
          </w:tcPr>
          <w:p w14:paraId="568D9B44" w14:textId="77777777" w:rsidR="0037681D" w:rsidRPr="004F3821" w:rsidRDefault="0037681D" w:rsidP="00AF01C7">
            <w:pPr>
              <w:pStyle w:val="TableText"/>
            </w:pPr>
            <w:r w:rsidRPr="004F3821">
              <w:t>NIC</w:t>
            </w:r>
          </w:p>
        </w:tc>
        <w:tc>
          <w:tcPr>
            <w:tcW w:w="3510" w:type="dxa"/>
          </w:tcPr>
          <w:p w14:paraId="118A5653" w14:textId="77777777" w:rsidR="0037681D" w:rsidRPr="004F3821" w:rsidRDefault="0037681D" w:rsidP="00AF01C7">
            <w:pPr>
              <w:pStyle w:val="TableText"/>
            </w:pPr>
            <w:r>
              <w:t>2001:</w:t>
            </w:r>
            <w:r w:rsidR="008314C4">
              <w:t>db</w:t>
            </w:r>
            <w:r w:rsidRPr="004F3821">
              <w:t>8:</w:t>
            </w:r>
            <w:r w:rsidR="008314C4">
              <w:t>c</w:t>
            </w:r>
            <w:r w:rsidRPr="004F3821">
              <w:t>0</w:t>
            </w:r>
            <w:r w:rsidR="008314C4">
              <w:t>de</w:t>
            </w:r>
            <w:r w:rsidRPr="004F3821">
              <w:t>:13::</w:t>
            </w:r>
            <w:r w:rsidR="008314C4">
              <w:t>a</w:t>
            </w:r>
            <w:r w:rsidRPr="004F3821">
              <w:t>/64</w:t>
            </w:r>
          </w:p>
        </w:tc>
        <w:tc>
          <w:tcPr>
            <w:tcW w:w="2610" w:type="dxa"/>
          </w:tcPr>
          <w:p w14:paraId="031E77BC" w14:textId="77777777" w:rsidR="0037681D" w:rsidRPr="004F3821" w:rsidRDefault="008314C4" w:rsidP="00AF01C7">
            <w:pPr>
              <w:pStyle w:val="TableText"/>
            </w:pPr>
            <w:r>
              <w:t>fe</w:t>
            </w:r>
            <w:r w:rsidR="0037681D">
              <w:t>80::2</w:t>
            </w:r>
          </w:p>
        </w:tc>
      </w:tr>
    </w:tbl>
    <w:p w14:paraId="46061708" w14:textId="77777777" w:rsidR="0037681D" w:rsidRPr="00BB73FF" w:rsidRDefault="0037681D" w:rsidP="0037681D">
      <w:pPr>
        <w:pStyle w:val="Heading1"/>
        <w:numPr>
          <w:ilvl w:val="0"/>
          <w:numId w:val="3"/>
        </w:numPr>
      </w:pPr>
      <w:r w:rsidRPr="00BB73FF">
        <w:t>Objective</w:t>
      </w:r>
      <w:r>
        <w:t>s</w:t>
      </w:r>
    </w:p>
    <w:p w14:paraId="72AE6E90" w14:textId="77777777" w:rsidR="0037681D" w:rsidRDefault="0037681D" w:rsidP="0037681D">
      <w:pPr>
        <w:pStyle w:val="BodyTextL25Bold"/>
      </w:pPr>
      <w:r>
        <w:t>Part 1: Configure IPv4 Addressing and Verify Connectivity</w:t>
      </w:r>
    </w:p>
    <w:p w14:paraId="28D4704B" w14:textId="77777777" w:rsidR="0037681D" w:rsidRDefault="0037681D" w:rsidP="0037681D">
      <w:pPr>
        <w:pStyle w:val="BodyTextL25Bold"/>
      </w:pPr>
      <w:r>
        <w:t>Part 2: Configure IPv6 Addressing and Verify Connectivity</w:t>
      </w:r>
    </w:p>
    <w:p w14:paraId="78E4A8F6" w14:textId="77777777" w:rsidR="0037681D" w:rsidRDefault="0037681D" w:rsidP="0037681D">
      <w:pPr>
        <w:pStyle w:val="Heading1"/>
        <w:numPr>
          <w:ilvl w:val="0"/>
          <w:numId w:val="3"/>
        </w:numPr>
      </w:pPr>
      <w:r>
        <w:t>Background</w:t>
      </w:r>
    </w:p>
    <w:p w14:paraId="7732DCA6" w14:textId="77777777" w:rsidR="0037681D" w:rsidRDefault="0037681D" w:rsidP="0037681D">
      <w:pPr>
        <w:pStyle w:val="BodyTextL25"/>
      </w:pPr>
      <w:r>
        <w:t>Routers R1 and R2 each have two LANs. Your task is to configure the appropriate addressing on each device and verify connectivity between the LANs.</w:t>
      </w:r>
    </w:p>
    <w:p w14:paraId="7547D319" w14:textId="77777777" w:rsidR="0037681D" w:rsidRDefault="0037681D" w:rsidP="0037681D">
      <w:pPr>
        <w:pStyle w:val="BodyTextL25"/>
      </w:pPr>
      <w:r w:rsidRPr="003C18FF">
        <w:rPr>
          <w:b/>
        </w:rPr>
        <w:t>Note</w:t>
      </w:r>
      <w:r w:rsidRPr="003C18FF">
        <w:t xml:space="preserve">: The user EXEC password is </w:t>
      </w:r>
      <w:r w:rsidRPr="003C18FF">
        <w:rPr>
          <w:b/>
        </w:rPr>
        <w:t>cisco</w:t>
      </w:r>
      <w:r w:rsidRPr="003C18FF">
        <w:t xml:space="preserve">. The privileged EXEC password is </w:t>
      </w:r>
      <w:r w:rsidRPr="003C18FF">
        <w:rPr>
          <w:b/>
        </w:rPr>
        <w:t>class</w:t>
      </w:r>
      <w:r w:rsidRPr="003C18FF">
        <w:t>.</w:t>
      </w:r>
    </w:p>
    <w:p w14:paraId="5F7A5D97" w14:textId="77777777" w:rsidR="0037681D" w:rsidRDefault="0037681D" w:rsidP="0037681D">
      <w:pPr>
        <w:pStyle w:val="Heading1"/>
        <w:numPr>
          <w:ilvl w:val="0"/>
          <w:numId w:val="3"/>
        </w:numPr>
      </w:pPr>
      <w:r>
        <w:t>Instructions</w:t>
      </w:r>
    </w:p>
    <w:p w14:paraId="74655F44" w14:textId="77777777" w:rsidR="0037681D" w:rsidRDefault="0037681D" w:rsidP="0037681D">
      <w:pPr>
        <w:pStyle w:val="Heading2"/>
      </w:pPr>
      <w:r>
        <w:t>Configure IPv4 Addressing and Verify Connectivity</w:t>
      </w:r>
    </w:p>
    <w:p w14:paraId="7004A5BE" w14:textId="77777777" w:rsidR="0037681D" w:rsidRPr="0021366A" w:rsidRDefault="0037681D" w:rsidP="0037681D">
      <w:pPr>
        <w:pStyle w:val="Heading3"/>
      </w:pPr>
      <w:r>
        <w:t>Assign IPv4 addresses to R1 and LAN devices.</w:t>
      </w:r>
    </w:p>
    <w:p w14:paraId="7D57558B" w14:textId="77777777" w:rsidR="0037681D" w:rsidRDefault="0037681D" w:rsidP="0037681D">
      <w:pPr>
        <w:pStyle w:val="BodyTextL25"/>
      </w:pPr>
      <w:r>
        <w:t xml:space="preserve">Referring to the </w:t>
      </w:r>
      <w:r>
        <w:rPr>
          <w:b/>
        </w:rPr>
        <w:t>Addressing Table</w:t>
      </w:r>
      <w:r>
        <w:t xml:space="preserve">, configure IP addressing for </w:t>
      </w:r>
      <w:r w:rsidRPr="00D401B9">
        <w:rPr>
          <w:b/>
        </w:rPr>
        <w:t>R1</w:t>
      </w:r>
      <w:r>
        <w:t xml:space="preserve"> </w:t>
      </w:r>
      <w:r w:rsidRPr="004F3821">
        <w:t>LAN interfaces</w:t>
      </w:r>
      <w:r>
        <w:t xml:space="preserve">, </w:t>
      </w:r>
      <w:r w:rsidRPr="00D401B9">
        <w:rPr>
          <w:b/>
        </w:rPr>
        <w:t>PC1</w:t>
      </w:r>
      <w:r>
        <w:t xml:space="preserve"> and </w:t>
      </w:r>
      <w:r w:rsidRPr="00D401B9">
        <w:rPr>
          <w:b/>
        </w:rPr>
        <w:t>PC2</w:t>
      </w:r>
      <w:r>
        <w:t>. The serial interface has already configured.</w:t>
      </w:r>
    </w:p>
    <w:p w14:paraId="1A79A883" w14:textId="77777777" w:rsidR="0037681D" w:rsidRDefault="0037681D" w:rsidP="0037681D">
      <w:pPr>
        <w:pStyle w:val="Heading3"/>
      </w:pPr>
      <w:r>
        <w:t>Verify connectivity.</w:t>
      </w:r>
    </w:p>
    <w:p w14:paraId="48427C89" w14:textId="77777777" w:rsidR="0037681D" w:rsidRPr="00D401B9" w:rsidRDefault="0037681D" w:rsidP="0037681D">
      <w:pPr>
        <w:pStyle w:val="BodyTextL25"/>
      </w:pPr>
      <w:r w:rsidRPr="00D401B9">
        <w:rPr>
          <w:b/>
        </w:rPr>
        <w:t>PC1</w:t>
      </w:r>
      <w:r>
        <w:t xml:space="preserve"> and </w:t>
      </w:r>
      <w:r w:rsidRPr="00D401B9">
        <w:rPr>
          <w:b/>
        </w:rPr>
        <w:t>PC2</w:t>
      </w:r>
      <w:r>
        <w:t xml:space="preserve"> should be able to ping each other and the </w:t>
      </w:r>
      <w:r>
        <w:rPr>
          <w:b/>
        </w:rPr>
        <w:t>Dual Stack Server</w:t>
      </w:r>
      <w:r>
        <w:t>.</w:t>
      </w:r>
    </w:p>
    <w:p w14:paraId="39B07088" w14:textId="77777777" w:rsidR="0037681D" w:rsidRDefault="0037681D" w:rsidP="0037681D">
      <w:pPr>
        <w:pStyle w:val="Heading2"/>
      </w:pPr>
      <w:r>
        <w:lastRenderedPageBreak/>
        <w:t>Configure IPv6 Addressing and Verify Connectivity</w:t>
      </w:r>
    </w:p>
    <w:p w14:paraId="40D9E64D" w14:textId="77777777" w:rsidR="0037681D" w:rsidRPr="0021366A" w:rsidRDefault="0037681D" w:rsidP="0037681D">
      <w:pPr>
        <w:pStyle w:val="Heading3"/>
      </w:pPr>
      <w:r>
        <w:t>Assign IPv6 addresses to R2 and LAN devices.</w:t>
      </w:r>
    </w:p>
    <w:p w14:paraId="0264EA19" w14:textId="77777777" w:rsidR="0037681D" w:rsidRDefault="0037681D" w:rsidP="0037681D">
      <w:pPr>
        <w:pStyle w:val="BodyTextL25"/>
      </w:pPr>
      <w:r>
        <w:t xml:space="preserve">Referring to the </w:t>
      </w:r>
      <w:r>
        <w:rPr>
          <w:b/>
        </w:rPr>
        <w:t>Addressing Table</w:t>
      </w:r>
      <w:r>
        <w:t xml:space="preserve">, configure IP addressing for </w:t>
      </w:r>
      <w:r w:rsidRPr="00D27BF1">
        <w:rPr>
          <w:b/>
        </w:rPr>
        <w:t>R</w:t>
      </w:r>
      <w:r>
        <w:rPr>
          <w:b/>
        </w:rPr>
        <w:t>2 LAN interfaces</w:t>
      </w:r>
      <w:r>
        <w:t xml:space="preserve">, </w:t>
      </w:r>
      <w:r w:rsidRPr="00D401B9">
        <w:rPr>
          <w:b/>
        </w:rPr>
        <w:t>PC</w:t>
      </w:r>
      <w:r>
        <w:rPr>
          <w:b/>
        </w:rPr>
        <w:t>3</w:t>
      </w:r>
      <w:r>
        <w:t xml:space="preserve"> and </w:t>
      </w:r>
      <w:r w:rsidRPr="00D401B9">
        <w:rPr>
          <w:b/>
        </w:rPr>
        <w:t>PC</w:t>
      </w:r>
      <w:r>
        <w:rPr>
          <w:b/>
        </w:rPr>
        <w:t>4</w:t>
      </w:r>
      <w:r>
        <w:t>. The serial interface is already configured.</w:t>
      </w:r>
    </w:p>
    <w:p w14:paraId="7475778D" w14:textId="77777777" w:rsidR="0037681D" w:rsidRDefault="0037681D" w:rsidP="0037681D">
      <w:pPr>
        <w:pStyle w:val="Heading3"/>
      </w:pPr>
      <w:r>
        <w:t>Verify connectivity.</w:t>
      </w:r>
    </w:p>
    <w:p w14:paraId="59785E73" w14:textId="77777777" w:rsidR="0037681D" w:rsidRDefault="0037681D" w:rsidP="008314C4">
      <w:pPr>
        <w:pStyle w:val="BodyTextL25"/>
      </w:pPr>
      <w:r w:rsidRPr="00D401B9">
        <w:rPr>
          <w:b/>
        </w:rPr>
        <w:t>PC</w:t>
      </w:r>
      <w:r>
        <w:rPr>
          <w:b/>
        </w:rPr>
        <w:t>3</w:t>
      </w:r>
      <w:r>
        <w:t xml:space="preserve"> and </w:t>
      </w:r>
      <w:r w:rsidRPr="00D401B9">
        <w:rPr>
          <w:b/>
        </w:rPr>
        <w:t>PC</w:t>
      </w:r>
      <w:r>
        <w:rPr>
          <w:b/>
        </w:rPr>
        <w:t>4</w:t>
      </w:r>
      <w:r>
        <w:t xml:space="preserve"> should be able to ping each other and the </w:t>
      </w:r>
      <w:r>
        <w:rPr>
          <w:b/>
        </w:rPr>
        <w:t>Dual Stack Server</w:t>
      </w:r>
      <w:r>
        <w:t>.</w:t>
      </w:r>
    </w:p>
    <w:p w14:paraId="79CC46DA" w14:textId="77777777" w:rsidR="008314C4" w:rsidRDefault="008314C4" w:rsidP="008314C4">
      <w:pPr>
        <w:pStyle w:val="ConfigWindow"/>
      </w:pPr>
      <w:r>
        <w:t>End of document</w:t>
      </w:r>
    </w:p>
    <w:p w14:paraId="2CC71AAC" w14:textId="77777777" w:rsidR="0078721F" w:rsidRDefault="0078721F" w:rsidP="00A72212">
      <w:pPr>
        <w:pStyle w:val="Heading1"/>
        <w:rPr>
          <w:rStyle w:val="LabSectionGray"/>
        </w:rPr>
      </w:pPr>
      <w:r w:rsidRPr="00A72212">
        <w:rPr>
          <w:rStyle w:val="LabSectionGray"/>
        </w:rPr>
        <w:t>Final confi</w:t>
      </w:r>
      <w:r w:rsidR="00A72212" w:rsidRPr="00A72212">
        <w:rPr>
          <w:rStyle w:val="LabSectionGray"/>
        </w:rPr>
        <w:t>guration</w:t>
      </w:r>
    </w:p>
    <w:p w14:paraId="6D570D87" w14:textId="77777777" w:rsidR="00A72212" w:rsidRPr="00A72212" w:rsidRDefault="00A72212" w:rsidP="00A72212">
      <w:pPr>
        <w:pStyle w:val="Heading1"/>
        <w:rPr>
          <w:rStyle w:val="LabSectionGray"/>
        </w:rPr>
      </w:pPr>
      <w:r w:rsidRPr="00A72212">
        <w:rPr>
          <w:rStyle w:val="LabSectionGray"/>
        </w:rPr>
        <w:t>Router R1</w:t>
      </w:r>
    </w:p>
    <w:p w14:paraId="3FAED41A" w14:textId="77777777" w:rsidR="00A72212" w:rsidRPr="00A72212" w:rsidRDefault="00A72212" w:rsidP="00A72212">
      <w:pPr>
        <w:pStyle w:val="DevConfigs"/>
        <w:rPr>
          <w:rStyle w:val="DevConfigGray"/>
        </w:rPr>
      </w:pPr>
      <w:r w:rsidRPr="00A72212">
        <w:rPr>
          <w:rStyle w:val="DevConfigGray"/>
        </w:rPr>
        <w:t>interface GigabitEthernet0/0</w:t>
      </w:r>
    </w:p>
    <w:p w14:paraId="310BBE31" w14:textId="77777777" w:rsidR="00A72212" w:rsidRPr="00A72212" w:rsidRDefault="00A72212" w:rsidP="00A72212">
      <w:pPr>
        <w:pStyle w:val="DevConfigs"/>
        <w:rPr>
          <w:rStyle w:val="DevConfigGray"/>
        </w:rPr>
      </w:pPr>
      <w:r w:rsidRPr="00A72212">
        <w:rPr>
          <w:rStyle w:val="DevConfigGray"/>
        </w:rPr>
        <w:t xml:space="preserve"> ip address 172.16.20.1 255.255.255.128</w:t>
      </w:r>
    </w:p>
    <w:p w14:paraId="2A8C21FD" w14:textId="77777777" w:rsidR="00A72212" w:rsidRPr="00A72212" w:rsidRDefault="00A72212" w:rsidP="00A72212">
      <w:pPr>
        <w:pStyle w:val="DevConfigs"/>
        <w:rPr>
          <w:rStyle w:val="DevConfigGray"/>
        </w:rPr>
      </w:pPr>
      <w:r w:rsidRPr="00A72212">
        <w:rPr>
          <w:rStyle w:val="DevConfigGray"/>
        </w:rPr>
        <w:t xml:space="preserve"> </w:t>
      </w:r>
      <w:r>
        <w:rPr>
          <w:rStyle w:val="DevConfigGray"/>
        </w:rPr>
        <w:t>no shutdown</w:t>
      </w:r>
    </w:p>
    <w:p w14:paraId="5D00A5A0" w14:textId="77777777" w:rsidR="00A72212" w:rsidRPr="00A72212" w:rsidRDefault="00A72212" w:rsidP="00A72212">
      <w:pPr>
        <w:pStyle w:val="DevConfigs"/>
        <w:rPr>
          <w:rStyle w:val="DevConfigGray"/>
        </w:rPr>
      </w:pPr>
      <w:r w:rsidRPr="00A72212">
        <w:rPr>
          <w:rStyle w:val="DevConfigGray"/>
        </w:rPr>
        <w:t>interface GigabitEthernet0/1</w:t>
      </w:r>
    </w:p>
    <w:p w14:paraId="7CDEC63C" w14:textId="77777777" w:rsidR="00A72212" w:rsidRPr="00A72212" w:rsidRDefault="00A72212" w:rsidP="00A72212">
      <w:pPr>
        <w:pStyle w:val="DevConfigs"/>
        <w:rPr>
          <w:rStyle w:val="DevConfigGray"/>
        </w:rPr>
      </w:pPr>
      <w:r w:rsidRPr="00A72212">
        <w:rPr>
          <w:rStyle w:val="DevConfigGray"/>
        </w:rPr>
        <w:t xml:space="preserve"> ip address 172.16.20.129 255.255.255.128</w:t>
      </w:r>
    </w:p>
    <w:p w14:paraId="0967E735" w14:textId="77777777" w:rsidR="00A72212" w:rsidRPr="00A72212" w:rsidRDefault="00A72212" w:rsidP="00A72212">
      <w:pPr>
        <w:pStyle w:val="DevConfigs"/>
        <w:rPr>
          <w:rStyle w:val="DevConfigGray"/>
        </w:rPr>
      </w:pPr>
      <w:r>
        <w:rPr>
          <w:rStyle w:val="DevConfigGray"/>
        </w:rPr>
        <w:t xml:space="preserve"> no shutdown</w:t>
      </w:r>
    </w:p>
    <w:p w14:paraId="721D9605" w14:textId="77777777" w:rsidR="00A72212" w:rsidRPr="00A72212" w:rsidRDefault="00A72212" w:rsidP="00A72212">
      <w:pPr>
        <w:pStyle w:val="DevConfigs"/>
        <w:rPr>
          <w:rStyle w:val="DevConfigGray"/>
        </w:rPr>
      </w:pPr>
      <w:r w:rsidRPr="00A72212">
        <w:rPr>
          <w:rStyle w:val="DevConfigGray"/>
        </w:rPr>
        <w:t>interface Serial0/0/0</w:t>
      </w:r>
    </w:p>
    <w:p w14:paraId="74113FBD" w14:textId="77777777" w:rsidR="00A72212" w:rsidRPr="00A72212" w:rsidRDefault="00A72212" w:rsidP="00A72212">
      <w:pPr>
        <w:pStyle w:val="DevConfigs"/>
        <w:rPr>
          <w:rStyle w:val="DevConfigGray"/>
        </w:rPr>
      </w:pPr>
      <w:r w:rsidRPr="00A72212">
        <w:rPr>
          <w:rStyle w:val="DevConfigGray"/>
        </w:rPr>
        <w:t xml:space="preserve"> ip address 209.165.200.225 255.255.255.252</w:t>
      </w:r>
    </w:p>
    <w:p w14:paraId="54C734AA" w14:textId="77777777" w:rsidR="00A72212" w:rsidRPr="00A72212" w:rsidRDefault="00A72212" w:rsidP="00A72212">
      <w:pPr>
        <w:pStyle w:val="DevConfigs"/>
        <w:rPr>
          <w:rStyle w:val="DevConfigGray"/>
        </w:rPr>
      </w:pPr>
      <w:r w:rsidRPr="00A72212">
        <w:rPr>
          <w:rStyle w:val="DevConfigGray"/>
        </w:rPr>
        <w:t xml:space="preserve"> </w:t>
      </w:r>
      <w:r>
        <w:rPr>
          <w:rStyle w:val="DevConfigGray"/>
        </w:rPr>
        <w:t>no shutdown</w:t>
      </w:r>
    </w:p>
    <w:p w14:paraId="793C3319" w14:textId="77777777" w:rsidR="00A72212" w:rsidRPr="00A72212" w:rsidRDefault="00A72212" w:rsidP="00A72212">
      <w:pPr>
        <w:pStyle w:val="Heading1"/>
        <w:rPr>
          <w:rStyle w:val="LabSectionGray"/>
        </w:rPr>
      </w:pPr>
      <w:r w:rsidRPr="00A72212">
        <w:rPr>
          <w:rStyle w:val="LabSectionGray"/>
        </w:rPr>
        <w:t>Router R2</w:t>
      </w:r>
    </w:p>
    <w:p w14:paraId="15814204" w14:textId="77777777" w:rsidR="00A72212" w:rsidRPr="00A72212" w:rsidRDefault="00A72212" w:rsidP="00A72212">
      <w:pPr>
        <w:pStyle w:val="DevConfigs"/>
        <w:rPr>
          <w:rStyle w:val="DevConfigGray"/>
        </w:rPr>
      </w:pPr>
      <w:r w:rsidRPr="00A72212">
        <w:rPr>
          <w:rStyle w:val="DevConfigGray"/>
        </w:rPr>
        <w:t>interface GigabitEthernet0/0</w:t>
      </w:r>
    </w:p>
    <w:p w14:paraId="1ACE57B7" w14:textId="77777777" w:rsidR="00A72212" w:rsidRDefault="00A72212" w:rsidP="00A72212">
      <w:pPr>
        <w:pStyle w:val="DevConfigs"/>
        <w:rPr>
          <w:rStyle w:val="DevConfigGray"/>
        </w:rPr>
      </w:pPr>
      <w:r w:rsidRPr="00A72212">
        <w:rPr>
          <w:rStyle w:val="DevConfigGray"/>
        </w:rPr>
        <w:t>ipv6 address 2001:DB8:C0DE:12::1/64</w:t>
      </w:r>
    </w:p>
    <w:p w14:paraId="7907CD29" w14:textId="77777777" w:rsidR="00A72212" w:rsidRPr="00A72212" w:rsidRDefault="00A72212" w:rsidP="00A72212">
      <w:pPr>
        <w:pStyle w:val="DevConfigs"/>
        <w:rPr>
          <w:rStyle w:val="DevConfigGray"/>
        </w:rPr>
      </w:pPr>
      <w:r>
        <w:rPr>
          <w:rStyle w:val="DevConfigGray"/>
        </w:rPr>
        <w:t xml:space="preserve"> no shutdown</w:t>
      </w:r>
    </w:p>
    <w:p w14:paraId="3B569B40" w14:textId="77777777" w:rsidR="00A72212" w:rsidRPr="00A72212" w:rsidRDefault="00A72212" w:rsidP="00A72212">
      <w:pPr>
        <w:pStyle w:val="DevConfigs"/>
        <w:rPr>
          <w:rStyle w:val="DevConfigGray"/>
        </w:rPr>
      </w:pPr>
      <w:r w:rsidRPr="00A72212">
        <w:rPr>
          <w:rStyle w:val="DevConfigGray"/>
        </w:rPr>
        <w:t>interface GigabitEthernet0/1</w:t>
      </w:r>
    </w:p>
    <w:p w14:paraId="048EBBBF" w14:textId="77777777" w:rsidR="00A72212" w:rsidRPr="00A72212" w:rsidRDefault="00A72212" w:rsidP="00A72212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r w:rsidRPr="00A72212">
        <w:rPr>
          <w:rStyle w:val="DevConfigGray"/>
        </w:rPr>
        <w:t>ipv6 address 2001:DB8:C0DE:13::1/64</w:t>
      </w:r>
    </w:p>
    <w:p w14:paraId="72C54B87" w14:textId="77777777" w:rsidR="00A72212" w:rsidRPr="00A72212" w:rsidRDefault="00A72212" w:rsidP="00A72212">
      <w:pPr>
        <w:pStyle w:val="DevConfigs"/>
        <w:rPr>
          <w:rStyle w:val="DevConfigGray"/>
        </w:rPr>
      </w:pPr>
      <w:r>
        <w:rPr>
          <w:rStyle w:val="DevConfigGray"/>
        </w:rPr>
        <w:t xml:space="preserve"> no shutdown</w:t>
      </w:r>
    </w:p>
    <w:p w14:paraId="15EF5C47" w14:textId="77777777" w:rsidR="00A72212" w:rsidRPr="00A72212" w:rsidRDefault="00A72212" w:rsidP="00A72212">
      <w:pPr>
        <w:pStyle w:val="DevConfigs"/>
        <w:rPr>
          <w:rStyle w:val="DevConfigGray"/>
        </w:rPr>
      </w:pPr>
      <w:r w:rsidRPr="00A72212">
        <w:rPr>
          <w:rStyle w:val="DevConfigGray"/>
        </w:rPr>
        <w:t>interface Serial0/0/1</w:t>
      </w:r>
    </w:p>
    <w:p w14:paraId="1AB3C85E" w14:textId="77777777" w:rsidR="00A72212" w:rsidRPr="00A72212" w:rsidRDefault="00A72212" w:rsidP="00A72212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r w:rsidRPr="00A72212">
        <w:rPr>
          <w:rStyle w:val="DevConfigGray"/>
        </w:rPr>
        <w:t>ipv6 address FE80::2 link-local</w:t>
      </w:r>
    </w:p>
    <w:p w14:paraId="7E1A76F1" w14:textId="77777777" w:rsidR="00A72212" w:rsidRPr="00A72212" w:rsidRDefault="00A72212" w:rsidP="00A72212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r w:rsidRPr="00A72212">
        <w:rPr>
          <w:rStyle w:val="DevConfigGray"/>
        </w:rPr>
        <w:t>ipv6 address 2001:DB8:C0DE:11::1/64</w:t>
      </w:r>
    </w:p>
    <w:p w14:paraId="5851EF9D" w14:textId="77777777" w:rsidR="00A72212" w:rsidRPr="00A72212" w:rsidRDefault="00A72212" w:rsidP="00A72212">
      <w:pPr>
        <w:pStyle w:val="DevConfigs"/>
        <w:rPr>
          <w:rStyle w:val="DevConfigGray"/>
        </w:rPr>
      </w:pPr>
      <w:r>
        <w:rPr>
          <w:rStyle w:val="DevConfigGray"/>
        </w:rPr>
        <w:t xml:space="preserve"> no shutdown</w:t>
      </w:r>
    </w:p>
    <w:sectPr w:rsidR="00A72212" w:rsidRPr="00A72212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D46F55" w14:textId="77777777" w:rsidR="000F1EB1" w:rsidRDefault="000F1EB1" w:rsidP="00710659">
      <w:pPr>
        <w:spacing w:after="0" w:line="240" w:lineRule="auto"/>
      </w:pPr>
      <w:r>
        <w:separator/>
      </w:r>
    </w:p>
    <w:p w14:paraId="66BFF7CD" w14:textId="77777777" w:rsidR="000F1EB1" w:rsidRDefault="000F1EB1"/>
  </w:endnote>
  <w:endnote w:type="continuationSeparator" w:id="0">
    <w:p w14:paraId="261089A9" w14:textId="77777777" w:rsidR="000F1EB1" w:rsidRDefault="000F1EB1" w:rsidP="00710659">
      <w:pPr>
        <w:spacing w:after="0" w:line="240" w:lineRule="auto"/>
      </w:pPr>
      <w:r>
        <w:continuationSeparator/>
      </w:r>
    </w:p>
    <w:p w14:paraId="637DDC5A" w14:textId="77777777" w:rsidR="000F1EB1" w:rsidRDefault="000F1EB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1A45C9" w14:textId="77777777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6E27E8"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F21ECD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716ADB" w14:textId="77777777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6E27E8">
          <w:t>2013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F21ECD">
      <w:rPr>
        <w:noProof/>
      </w:rPr>
      <w:t>2019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B2E76D" w14:textId="77777777" w:rsidR="000F1EB1" w:rsidRDefault="000F1EB1" w:rsidP="00710659">
      <w:pPr>
        <w:spacing w:after="0" w:line="240" w:lineRule="auto"/>
      </w:pPr>
      <w:r>
        <w:separator/>
      </w:r>
    </w:p>
    <w:p w14:paraId="5165084E" w14:textId="77777777" w:rsidR="000F1EB1" w:rsidRDefault="000F1EB1"/>
  </w:footnote>
  <w:footnote w:type="continuationSeparator" w:id="0">
    <w:p w14:paraId="0DBAE546" w14:textId="77777777" w:rsidR="000F1EB1" w:rsidRDefault="000F1EB1" w:rsidP="00710659">
      <w:pPr>
        <w:spacing w:after="0" w:line="240" w:lineRule="auto"/>
      </w:pPr>
      <w:r>
        <w:continuationSeparator/>
      </w:r>
    </w:p>
    <w:p w14:paraId="55FA6EB8" w14:textId="77777777" w:rsidR="000F1EB1" w:rsidRDefault="000F1EB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Title"/>
      <w:tag w:val=""/>
      <w:id w:val="-1711953976"/>
      <w:placeholder>
        <w:docPart w:val="0EC8EA85ECA84204ACD81363FB87B60C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795B9AD" w14:textId="77777777" w:rsidR="00926CB2" w:rsidRDefault="006E27E8" w:rsidP="008402F2">
        <w:pPr>
          <w:pStyle w:val="PageHead"/>
        </w:pPr>
        <w:r>
          <w:t>Packet Tracer - Configure Router Interfaces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2B3A1B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2FBFFC7C" wp14:editId="7345FE68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6"/>
  </w:num>
  <w:num w:numId="2">
    <w:abstractNumId w:val="4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81D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01A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4936"/>
    <w:rsid w:val="000B7DE5"/>
    <w:rsid w:val="000C2118"/>
    <w:rsid w:val="000C6425"/>
    <w:rsid w:val="000C6E6E"/>
    <w:rsid w:val="000C7B7D"/>
    <w:rsid w:val="000D55B4"/>
    <w:rsid w:val="000E65F0"/>
    <w:rsid w:val="000F072C"/>
    <w:rsid w:val="000F1EB1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89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05324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539B1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E3940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3E49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7681D"/>
    <w:rsid w:val="00376F28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A78EA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0747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16B1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5F7648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27E8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21F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314C4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108E"/>
    <w:rsid w:val="00A72212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30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12E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93571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1ECD"/>
    <w:rsid w:val="00F2229D"/>
    <w:rsid w:val="00F25ABB"/>
    <w:rsid w:val="00F266F0"/>
    <w:rsid w:val="00F26F62"/>
    <w:rsid w:val="00F27963"/>
    <w:rsid w:val="00F30103"/>
    <w:rsid w:val="00F30446"/>
    <w:rsid w:val="00F37BB3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4A910A"/>
  <w15:docId w15:val="{FFC1C3D1-56FE-4747-85D6-F77D8FC3C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490807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D531D0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semiHidden/>
    <w:unhideWhenUsed/>
    <w:qFormat/>
    <w:rsid w:val="00D531D0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531D0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semiHidden/>
    <w:rsid w:val="00D531D0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2E3940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numbering" w:customStyle="1" w:styleId="PartStepSubStepList">
    <w:name w:val="Part_Step_SubStep_List"/>
    <w:basedOn w:val="NoList"/>
    <w:uiPriority w:val="99"/>
    <w:rsid w:val="0037681D"/>
    <w:pPr>
      <w:numPr>
        <w:numId w:val="10"/>
      </w:numPr>
    </w:pPr>
  </w:style>
  <w:style w:type="paragraph" w:styleId="NormalWeb">
    <w:name w:val="Normal (Web)"/>
    <w:basedOn w:val="Normal"/>
    <w:uiPriority w:val="99"/>
    <w:semiHidden/>
    <w:unhideWhenUsed/>
    <w:rsid w:val="00A7221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61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EC8EA85ECA84204ACD81363FB87B6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C4FDA1-81B6-4B93-BBEB-EF2B3D7BE750}"/>
      </w:docPartPr>
      <w:docPartBody>
        <w:p w:rsidR="00462BBB" w:rsidRDefault="008C3A3D">
          <w:pPr>
            <w:pStyle w:val="0EC8EA85ECA84204ACD81363FB87B60C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A3D"/>
    <w:rsid w:val="00272B00"/>
    <w:rsid w:val="00462BBB"/>
    <w:rsid w:val="007A0E01"/>
    <w:rsid w:val="008C3A3D"/>
    <w:rsid w:val="00A6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EC8EA85ECA84204ACD81363FB87B60C">
    <w:name w:val="0EC8EA85ECA84204ACD81363FB87B6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D4FC90-B744-4ACE-B757-ED523449E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15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Configure Router Interfaces</vt:lpstr>
    </vt:vector>
  </TitlesOfParts>
  <Company>Cisco Systems, Inc.</Company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Configure Router Interfaces</dc:title>
  <dc:creator>SP</dc:creator>
  <dc:description>2013</dc:description>
  <cp:lastModifiedBy>Noris Binti Ismail</cp:lastModifiedBy>
  <cp:revision>6</cp:revision>
  <dcterms:created xsi:type="dcterms:W3CDTF">2019-10-15T18:13:00Z</dcterms:created>
  <dcterms:modified xsi:type="dcterms:W3CDTF">2020-09-07T09:29:00Z</dcterms:modified>
</cp:coreProperties>
</file>