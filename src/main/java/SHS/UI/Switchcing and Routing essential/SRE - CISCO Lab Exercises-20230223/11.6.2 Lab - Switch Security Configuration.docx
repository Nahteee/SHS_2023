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1376" w14:textId="2AF70A33" w:rsidR="004D36D7" w:rsidRPr="00FD4A68" w:rsidRDefault="004A580E" w:rsidP="0007130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25CD4E9A9E04DE5B30157AE42E831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71307">
            <w:t>Lab - Switch Security Configuration</w:t>
          </w:r>
        </w:sdtContent>
      </w:sdt>
      <w:r w:rsidR="004D36D7" w:rsidRPr="00FD4A68">
        <w:t xml:space="preserve"> </w:t>
      </w:r>
    </w:p>
    <w:p w14:paraId="1DA8EE63" w14:textId="77777777" w:rsidR="00D778DF" w:rsidRPr="00E70096" w:rsidRDefault="00D778DF">
      <w:pPr>
        <w:pStyle w:val="Heading1"/>
      </w:pPr>
      <w:r w:rsidRPr="00E70096">
        <w:t>Topology</w:t>
      </w:r>
    </w:p>
    <w:p w14:paraId="7AF085DD" w14:textId="35E1B87F" w:rsidR="00FC3BCE" w:rsidRDefault="00FC3BCE" w:rsidP="00D778DF">
      <w:pPr>
        <w:pStyle w:val="Visual"/>
      </w:pPr>
      <w:r>
        <w:rPr>
          <w:noProof/>
        </w:rPr>
        <w:drawing>
          <wp:inline distT="0" distB="0" distL="0" distR="0" wp14:anchorId="28101824" wp14:editId="10C3CB8C">
            <wp:extent cx="3206750" cy="2981325"/>
            <wp:effectExtent l="0" t="0" r="0" b="9525"/>
            <wp:docPr id="1" name="Picture 1" descr="The topology has 1 router, 2 switches and 2 PCs. The router R1 has 2 interfaces: Lo0 and G0/0/1. R1 G0/0/1 is connected F0/5 on S1. S1 F0/6 is connected to PC-A. S1 F0/1 is connected S2 F0/1. S2 F0/18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BB286" w14:textId="77777777" w:rsidR="00D778DF" w:rsidRPr="00E70096" w:rsidRDefault="00D778DF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 / VLAN, IP Address and Subnet Mask."/>
      </w:tblPr>
      <w:tblGrid>
        <w:gridCol w:w="2157"/>
        <w:gridCol w:w="2520"/>
        <w:gridCol w:w="2610"/>
        <w:gridCol w:w="2518"/>
      </w:tblGrid>
      <w:tr w:rsidR="00D778DF" w14:paraId="2D9A7632" w14:textId="77777777" w:rsidTr="00673BEF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0C8D21" w14:textId="77777777" w:rsidR="00D778DF" w:rsidRPr="00E87D62" w:rsidRDefault="00E70096" w:rsidP="00773A50">
            <w:pPr>
              <w:pStyle w:val="TableHeading"/>
            </w:pPr>
            <w:r>
              <w:t>Device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8F0BA6" w14:textId="77777777" w:rsidR="00D778DF" w:rsidRPr="00E87D62" w:rsidRDefault="00D778DF" w:rsidP="00773A50">
            <w:pPr>
              <w:pStyle w:val="TableHeading"/>
            </w:pPr>
            <w:r w:rsidRPr="00E87D62">
              <w:t>Interface</w:t>
            </w:r>
            <w:r w:rsidR="00257DD8">
              <w:t xml:space="preserve"> / VLAN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BE9EEA" w14:textId="77777777" w:rsidR="00D778DF" w:rsidRPr="00E87D62" w:rsidRDefault="00D778DF" w:rsidP="00773A50">
            <w:pPr>
              <w:pStyle w:val="TableHeading"/>
            </w:pPr>
            <w:r w:rsidRPr="00E87D62">
              <w:t>IP Address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E37F61" w14:textId="77777777" w:rsidR="00D778DF" w:rsidRPr="00E87D62" w:rsidRDefault="00D778DF" w:rsidP="00773A50">
            <w:pPr>
              <w:pStyle w:val="TableHeading"/>
            </w:pPr>
            <w:r w:rsidRPr="00E87D62">
              <w:t>Subnet Mask</w:t>
            </w:r>
          </w:p>
        </w:tc>
      </w:tr>
      <w:tr w:rsidR="00271C4F" w14:paraId="50C95D5B" w14:textId="77777777" w:rsidTr="00673BEF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19B51A5B" w14:textId="7F44EAD2" w:rsidR="00271C4F" w:rsidRPr="008B68E7" w:rsidRDefault="00271C4F" w:rsidP="00773A50">
            <w:pPr>
              <w:pStyle w:val="TableText"/>
            </w:pPr>
            <w:r>
              <w:t>R1</w:t>
            </w:r>
          </w:p>
        </w:tc>
        <w:tc>
          <w:tcPr>
            <w:tcW w:w="2520" w:type="dxa"/>
            <w:vAlign w:val="bottom"/>
          </w:tcPr>
          <w:p w14:paraId="53C0E5C1" w14:textId="11F16990" w:rsidR="00271C4F" w:rsidRPr="008B68E7" w:rsidRDefault="00271C4F" w:rsidP="00071307">
            <w:pPr>
              <w:pStyle w:val="TableText"/>
            </w:pPr>
            <w:r>
              <w:t>G0/0/1</w:t>
            </w:r>
          </w:p>
        </w:tc>
        <w:tc>
          <w:tcPr>
            <w:tcW w:w="2610" w:type="dxa"/>
            <w:vAlign w:val="bottom"/>
          </w:tcPr>
          <w:p w14:paraId="2A3B0F02" w14:textId="77777777" w:rsidR="00271C4F" w:rsidRPr="008B68E7" w:rsidRDefault="00271C4F" w:rsidP="00773A50">
            <w:pPr>
              <w:pStyle w:val="TableText"/>
            </w:pPr>
            <w:r w:rsidRPr="008B68E7">
              <w:t>192.168.1</w:t>
            </w:r>
            <w:r>
              <w:t>0</w:t>
            </w:r>
            <w:r w:rsidRPr="008B68E7">
              <w:t>.1</w:t>
            </w:r>
          </w:p>
        </w:tc>
        <w:tc>
          <w:tcPr>
            <w:tcW w:w="2518" w:type="dxa"/>
            <w:vAlign w:val="bottom"/>
          </w:tcPr>
          <w:p w14:paraId="36BB76CD" w14:textId="77777777" w:rsidR="00271C4F" w:rsidRPr="008B68E7" w:rsidRDefault="00271C4F" w:rsidP="00773A50">
            <w:pPr>
              <w:pStyle w:val="TableText"/>
            </w:pPr>
            <w:r w:rsidRPr="008B68E7">
              <w:t>255.255.255.0</w:t>
            </w:r>
          </w:p>
        </w:tc>
      </w:tr>
      <w:tr w:rsidR="00D778DF" w14:paraId="2FA38FBD" w14:textId="77777777" w:rsidTr="00673BEF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580F3F74" w14:textId="756B62BF" w:rsidR="00D778DF" w:rsidRPr="008B68E7" w:rsidRDefault="00265A08" w:rsidP="00673BEF">
            <w:pPr>
              <w:pStyle w:val="ConfigWindow"/>
            </w:pPr>
            <w:r>
              <w:t>R1</w:t>
            </w:r>
          </w:p>
        </w:tc>
        <w:tc>
          <w:tcPr>
            <w:tcW w:w="2520" w:type="dxa"/>
            <w:vAlign w:val="bottom"/>
          </w:tcPr>
          <w:p w14:paraId="5C022559" w14:textId="77777777" w:rsidR="00D778DF" w:rsidRPr="008B68E7" w:rsidRDefault="00271C4F" w:rsidP="008B68E7">
            <w:pPr>
              <w:pStyle w:val="TableText"/>
            </w:pPr>
            <w:r>
              <w:t>Loopback 0</w:t>
            </w:r>
          </w:p>
        </w:tc>
        <w:tc>
          <w:tcPr>
            <w:tcW w:w="2610" w:type="dxa"/>
            <w:vAlign w:val="bottom"/>
          </w:tcPr>
          <w:p w14:paraId="595FA9DD" w14:textId="77777777" w:rsidR="00D778DF" w:rsidRPr="008B68E7" w:rsidRDefault="00271C4F" w:rsidP="00777861">
            <w:pPr>
              <w:pStyle w:val="TableText"/>
            </w:pPr>
            <w:r>
              <w:t>10.</w:t>
            </w:r>
            <w:r w:rsidR="00777861">
              <w:t>1</w:t>
            </w:r>
            <w:r>
              <w:t>0.1.1</w:t>
            </w:r>
          </w:p>
        </w:tc>
        <w:tc>
          <w:tcPr>
            <w:tcW w:w="2518" w:type="dxa"/>
            <w:vAlign w:val="bottom"/>
          </w:tcPr>
          <w:p w14:paraId="460457A8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D778DF" w14:paraId="56A514D6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30CE18FB" w14:textId="77777777" w:rsidR="00D778DF" w:rsidRPr="008B68E7" w:rsidRDefault="00265A08" w:rsidP="008B68E7">
            <w:pPr>
              <w:pStyle w:val="TableText"/>
            </w:pPr>
            <w:r>
              <w:t>S1</w:t>
            </w:r>
          </w:p>
        </w:tc>
        <w:tc>
          <w:tcPr>
            <w:tcW w:w="2520" w:type="dxa"/>
            <w:vAlign w:val="bottom"/>
          </w:tcPr>
          <w:p w14:paraId="6DA12E6C" w14:textId="33B82463" w:rsidR="00D778DF" w:rsidRPr="008B68E7" w:rsidRDefault="00265A08" w:rsidP="008B68E7">
            <w:pPr>
              <w:pStyle w:val="TableText"/>
            </w:pPr>
            <w:r>
              <w:t>VLAN 10</w:t>
            </w:r>
          </w:p>
        </w:tc>
        <w:tc>
          <w:tcPr>
            <w:tcW w:w="2610" w:type="dxa"/>
            <w:vAlign w:val="bottom"/>
          </w:tcPr>
          <w:p w14:paraId="5B7ECBE3" w14:textId="77777777" w:rsidR="00D778DF" w:rsidRPr="008B68E7" w:rsidRDefault="00D778DF" w:rsidP="00265A08">
            <w:pPr>
              <w:pStyle w:val="TableText"/>
            </w:pPr>
            <w:r w:rsidRPr="008B68E7">
              <w:t>192.168.1</w:t>
            </w:r>
            <w:r w:rsidR="00265A08">
              <w:t>0.201</w:t>
            </w:r>
          </w:p>
        </w:tc>
        <w:tc>
          <w:tcPr>
            <w:tcW w:w="2518" w:type="dxa"/>
            <w:vAlign w:val="bottom"/>
          </w:tcPr>
          <w:p w14:paraId="2A60979C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D778DF" w14:paraId="267198FF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161D356E" w14:textId="77777777" w:rsidR="00D778DF" w:rsidRPr="008B68E7" w:rsidRDefault="00265A08" w:rsidP="008B68E7">
            <w:pPr>
              <w:pStyle w:val="TableText"/>
            </w:pPr>
            <w:r>
              <w:t>S2</w:t>
            </w:r>
          </w:p>
        </w:tc>
        <w:tc>
          <w:tcPr>
            <w:tcW w:w="2520" w:type="dxa"/>
            <w:vAlign w:val="bottom"/>
          </w:tcPr>
          <w:p w14:paraId="79976EB6" w14:textId="3A58AC21" w:rsidR="00D778DF" w:rsidRPr="008B68E7" w:rsidRDefault="00D778DF" w:rsidP="006D3F70">
            <w:pPr>
              <w:pStyle w:val="TableText"/>
            </w:pPr>
            <w:r w:rsidRPr="008B68E7">
              <w:t>VLAN 1</w:t>
            </w:r>
            <w:r w:rsidR="00265A08">
              <w:t>0</w:t>
            </w:r>
          </w:p>
        </w:tc>
        <w:tc>
          <w:tcPr>
            <w:tcW w:w="2610" w:type="dxa"/>
            <w:vAlign w:val="bottom"/>
          </w:tcPr>
          <w:p w14:paraId="417F2D56" w14:textId="77777777" w:rsidR="00D778DF" w:rsidRPr="008B68E7" w:rsidRDefault="00D778DF" w:rsidP="00265A08">
            <w:pPr>
              <w:pStyle w:val="TableText"/>
            </w:pPr>
            <w:r w:rsidRPr="008B68E7">
              <w:t>192.168.1</w:t>
            </w:r>
            <w:r w:rsidR="00265A08">
              <w:t>0.202</w:t>
            </w:r>
          </w:p>
        </w:tc>
        <w:tc>
          <w:tcPr>
            <w:tcW w:w="2518" w:type="dxa"/>
            <w:vAlign w:val="bottom"/>
          </w:tcPr>
          <w:p w14:paraId="46FB0167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265A08" w14:paraId="1ED315AB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6F073A89" w14:textId="77777777" w:rsidR="00265A08" w:rsidRDefault="00265A08" w:rsidP="008B68E7">
            <w:pPr>
              <w:pStyle w:val="TableText"/>
            </w:pPr>
            <w:r>
              <w:t>PC – A</w:t>
            </w:r>
          </w:p>
        </w:tc>
        <w:tc>
          <w:tcPr>
            <w:tcW w:w="2520" w:type="dxa"/>
            <w:vAlign w:val="bottom"/>
          </w:tcPr>
          <w:p w14:paraId="035D9A0D" w14:textId="76D0305F" w:rsidR="00265A08" w:rsidRPr="008B68E7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38EB9700" w14:textId="4B78FEA0" w:rsidR="00265A08" w:rsidRPr="008B68E7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410CB045" w14:textId="77777777" w:rsidR="00265A08" w:rsidRPr="008B68E7" w:rsidRDefault="0023470D" w:rsidP="008B68E7">
            <w:pPr>
              <w:pStyle w:val="TableText"/>
            </w:pPr>
            <w:r w:rsidRPr="008B68E7">
              <w:t>255.255.255.0</w:t>
            </w:r>
          </w:p>
        </w:tc>
      </w:tr>
      <w:tr w:rsidR="00265A08" w14:paraId="4CC097E5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22F3095B" w14:textId="77777777" w:rsidR="00265A08" w:rsidRDefault="00265A08" w:rsidP="008B68E7">
            <w:pPr>
              <w:pStyle w:val="TableText"/>
            </w:pPr>
            <w:r>
              <w:t>PC – B</w:t>
            </w:r>
          </w:p>
        </w:tc>
        <w:tc>
          <w:tcPr>
            <w:tcW w:w="2520" w:type="dxa"/>
            <w:vAlign w:val="bottom"/>
          </w:tcPr>
          <w:p w14:paraId="60BA9F6E" w14:textId="7BCD1324" w:rsidR="00265A08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728321B7" w14:textId="754AA6D4" w:rsidR="00265A08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2BB152C2" w14:textId="77777777" w:rsidR="00265A08" w:rsidRPr="008B68E7" w:rsidRDefault="0023470D" w:rsidP="008B68E7">
            <w:pPr>
              <w:pStyle w:val="TableText"/>
            </w:pPr>
            <w:r w:rsidRPr="008B68E7">
              <w:t>255.255.255.0</w:t>
            </w:r>
          </w:p>
        </w:tc>
      </w:tr>
    </w:tbl>
    <w:p w14:paraId="1390079B" w14:textId="77777777" w:rsidR="00D778DF" w:rsidRDefault="00D778DF">
      <w:pPr>
        <w:pStyle w:val="Heading1"/>
      </w:pPr>
      <w:r w:rsidRPr="00E70096">
        <w:t>Objectives</w:t>
      </w:r>
    </w:p>
    <w:p w14:paraId="17808FDD" w14:textId="4BEF12D8" w:rsidR="00257DD8" w:rsidRPr="004C0909" w:rsidRDefault="00257DD8" w:rsidP="00257DD8">
      <w:pPr>
        <w:pStyle w:val="BodyTextL25Bold"/>
      </w:pPr>
      <w:r>
        <w:t xml:space="preserve">Part 1: </w:t>
      </w:r>
      <w:r w:rsidR="00A464CD">
        <w:t>Configure the Network Devices.</w:t>
      </w:r>
    </w:p>
    <w:p w14:paraId="5A8E2E03" w14:textId="77B2F2F9" w:rsidR="00257DD8" w:rsidRDefault="00A464CD" w:rsidP="00257DD8">
      <w:pPr>
        <w:pStyle w:val="Bulletlevel1"/>
        <w:spacing w:before="60" w:after="60" w:line="276" w:lineRule="auto"/>
      </w:pPr>
      <w:r>
        <w:t xml:space="preserve">Cable the </w:t>
      </w:r>
      <w:r w:rsidR="00687E98">
        <w:t>n</w:t>
      </w:r>
      <w:r>
        <w:t>etwork.</w:t>
      </w:r>
    </w:p>
    <w:p w14:paraId="586190E3" w14:textId="4FAC79C9" w:rsidR="00A464CD" w:rsidRDefault="00A464CD" w:rsidP="00257DD8">
      <w:pPr>
        <w:pStyle w:val="Bulletlevel1"/>
        <w:spacing w:before="60" w:after="60" w:line="276" w:lineRule="auto"/>
      </w:pPr>
      <w:r>
        <w:t>Configure R1.</w:t>
      </w:r>
    </w:p>
    <w:p w14:paraId="26C8FDF8" w14:textId="2FF71569" w:rsidR="00A464CD" w:rsidRPr="006E6581" w:rsidRDefault="00A464CD" w:rsidP="00257DD8">
      <w:pPr>
        <w:pStyle w:val="Bulletlevel1"/>
        <w:spacing w:before="60" w:after="60" w:line="276" w:lineRule="auto"/>
      </w:pPr>
      <w:r>
        <w:t>Configure and verify basic switch settings.</w:t>
      </w:r>
    </w:p>
    <w:p w14:paraId="1B881DFB" w14:textId="1B462DD5" w:rsidR="00257DD8" w:rsidRDefault="00257DD8" w:rsidP="00257DD8">
      <w:pPr>
        <w:pStyle w:val="BodyTextL25Bold"/>
      </w:pPr>
      <w:r>
        <w:t xml:space="preserve">Part 2: </w:t>
      </w:r>
      <w:r w:rsidR="00A464CD">
        <w:t>Configure VLANs on Switches.</w:t>
      </w:r>
    </w:p>
    <w:p w14:paraId="5AE65372" w14:textId="7DBE9B0B" w:rsidR="00D2127B" w:rsidRDefault="00A464CD" w:rsidP="0048611C">
      <w:pPr>
        <w:pStyle w:val="Bulletlevel1"/>
        <w:spacing w:before="60" w:after="60" w:line="276" w:lineRule="auto"/>
      </w:pPr>
      <w:r>
        <w:t>Configure VLAN 10.</w:t>
      </w:r>
    </w:p>
    <w:p w14:paraId="48A713BA" w14:textId="2755304E" w:rsidR="00A464CD" w:rsidRDefault="00A464CD" w:rsidP="0048611C">
      <w:pPr>
        <w:pStyle w:val="Bulletlevel1"/>
        <w:spacing w:before="60" w:after="60" w:line="276" w:lineRule="auto"/>
      </w:pPr>
      <w:r>
        <w:lastRenderedPageBreak/>
        <w:t>Configure the SVI for VLAN 10.</w:t>
      </w:r>
    </w:p>
    <w:p w14:paraId="0A2AE13A" w14:textId="20E1D05A" w:rsidR="00A464CD" w:rsidRDefault="00A464CD" w:rsidP="0048611C">
      <w:pPr>
        <w:pStyle w:val="Bulletlevel1"/>
        <w:spacing w:before="60" w:after="60" w:line="276" w:lineRule="auto"/>
      </w:pPr>
      <w:r>
        <w:t>Configure VLAN 333 with the name Native on S1 and S2.</w:t>
      </w:r>
    </w:p>
    <w:p w14:paraId="1202DFCB" w14:textId="1B533F55" w:rsidR="00A464CD" w:rsidRDefault="00A464CD" w:rsidP="0048611C">
      <w:pPr>
        <w:pStyle w:val="Bulletlevel1"/>
        <w:spacing w:before="60" w:after="60" w:line="276" w:lineRule="auto"/>
      </w:pPr>
      <w:r>
        <w:t>Configure VLAN 999 with the name ParkingLot on S1 and S2.</w:t>
      </w:r>
    </w:p>
    <w:p w14:paraId="511C2936" w14:textId="1E399D12" w:rsidR="00257DD8" w:rsidRDefault="00257DD8" w:rsidP="00257DD8">
      <w:pPr>
        <w:pStyle w:val="BodyTextL25Bold"/>
      </w:pPr>
      <w:r>
        <w:t xml:space="preserve">Part 3: </w:t>
      </w:r>
      <w:r w:rsidR="00A464CD">
        <w:t>Configure Switch Security.</w:t>
      </w:r>
    </w:p>
    <w:p w14:paraId="694703E7" w14:textId="3EF16054" w:rsidR="00271C4F" w:rsidRDefault="00A464CD" w:rsidP="00075EA9">
      <w:pPr>
        <w:pStyle w:val="Bulletlevel1"/>
      </w:pPr>
      <w:r>
        <w:t>Implement 802.1Q trunking.</w:t>
      </w:r>
    </w:p>
    <w:p w14:paraId="0FBC7076" w14:textId="7E7AF181" w:rsidR="00A464CD" w:rsidRDefault="00A464CD" w:rsidP="00075EA9">
      <w:pPr>
        <w:pStyle w:val="Bulletlevel1"/>
      </w:pPr>
      <w:r>
        <w:t>Configure access ports.</w:t>
      </w:r>
    </w:p>
    <w:p w14:paraId="4D8FEF1A" w14:textId="7B1BFFC1" w:rsidR="00A464CD" w:rsidRDefault="00A464CD" w:rsidP="00075EA9">
      <w:pPr>
        <w:pStyle w:val="Bulletlevel1"/>
      </w:pPr>
      <w:r>
        <w:t>Secure and disable unused switchports.</w:t>
      </w:r>
    </w:p>
    <w:p w14:paraId="0510032B" w14:textId="0126EB7A" w:rsidR="00A464CD" w:rsidRDefault="00A464CD" w:rsidP="005D429D">
      <w:pPr>
        <w:pStyle w:val="Bulletlevel1"/>
      </w:pPr>
      <w:r>
        <w:t>Document and implement port security features.</w:t>
      </w:r>
    </w:p>
    <w:p w14:paraId="4D246031" w14:textId="4368D510" w:rsidR="00A464CD" w:rsidRDefault="00A464CD" w:rsidP="00503D0D">
      <w:pPr>
        <w:pStyle w:val="Bulletlevel1"/>
      </w:pPr>
      <w:r>
        <w:t>Implement DHCP snooping security.</w:t>
      </w:r>
    </w:p>
    <w:p w14:paraId="27C29005" w14:textId="4FA5F4EF" w:rsidR="00A464CD" w:rsidRDefault="00A464CD">
      <w:pPr>
        <w:pStyle w:val="Bulletlevel1"/>
      </w:pPr>
      <w:r>
        <w:t xml:space="preserve">Implement </w:t>
      </w:r>
      <w:r w:rsidR="00D05380">
        <w:t xml:space="preserve">PortFast and </w:t>
      </w:r>
      <w:r>
        <w:t>BPDU guard.</w:t>
      </w:r>
    </w:p>
    <w:p w14:paraId="5E2C4A8E" w14:textId="1886F440" w:rsidR="006948EF" w:rsidRPr="004C0909" w:rsidRDefault="00A464CD">
      <w:pPr>
        <w:pStyle w:val="Bulletlevel1"/>
      </w:pPr>
      <w:r>
        <w:t>Verify end-to-end-connectivity.</w:t>
      </w:r>
    </w:p>
    <w:p w14:paraId="643514F5" w14:textId="77777777" w:rsidR="00D778DF" w:rsidRDefault="00D778DF">
      <w:pPr>
        <w:pStyle w:val="Heading1"/>
      </w:pPr>
      <w:r w:rsidRPr="00E70096">
        <w:t>Background / Scenario</w:t>
      </w:r>
    </w:p>
    <w:p w14:paraId="6371E001" w14:textId="77777777" w:rsidR="00257DD8" w:rsidRDefault="00257DD8" w:rsidP="00D778DF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lab to review previously covered </w:t>
      </w:r>
      <w:r w:rsidR="00AA76F2">
        <w:rPr>
          <w:rFonts w:eastAsia="Arial"/>
        </w:rPr>
        <w:t>Layer 2 security features</w:t>
      </w:r>
      <w:r w:rsidRPr="00015580">
        <w:rPr>
          <w:rFonts w:eastAsia="Arial"/>
        </w:rPr>
        <w:t>.</w:t>
      </w:r>
    </w:p>
    <w:p w14:paraId="64200AD2" w14:textId="77777777" w:rsidR="00071307" w:rsidRDefault="00071307" w:rsidP="00071307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>
        <w:rPr>
          <w:rFonts w:eastAsia="Arial"/>
        </w:rPr>
        <w:t xml:space="preserve">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 xml:space="preserve">4221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6.9.3 (universalk9 </w:t>
      </w:r>
      <w:r w:rsidRPr="00A86660">
        <w:rPr>
          <w:rFonts w:eastAsia="Arial"/>
        </w:rPr>
        <w:t xml:space="preserve">image). The </w:t>
      </w:r>
      <w:r>
        <w:rPr>
          <w:rFonts w:eastAsia="Arial"/>
        </w:rPr>
        <w:t xml:space="preserve">switches used in the 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287BC42E" w14:textId="3137780A" w:rsidR="00D778DF" w:rsidRPr="00683036" w:rsidRDefault="00D778DF" w:rsidP="00D778D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</w:t>
      </w:r>
      <w:r w:rsidR="00626325">
        <w:t>lecturer.</w:t>
      </w:r>
    </w:p>
    <w:p w14:paraId="2F21D208" w14:textId="77777777" w:rsidR="00D778DF" w:rsidRDefault="00D778DF" w:rsidP="00457934">
      <w:pPr>
        <w:pStyle w:val="InstNoteRedL25"/>
      </w:pPr>
      <w:r>
        <w:rPr>
          <w:b/>
        </w:rPr>
        <w:t>Instructor N</w:t>
      </w:r>
      <w:r w:rsidRPr="00683036">
        <w:rPr>
          <w:b/>
        </w:rPr>
        <w:t>ote</w:t>
      </w:r>
      <w:r w:rsidRPr="00683036">
        <w:t>: Refer to the Instructor Lab Manual for the procedures to initialize and reload devices.</w:t>
      </w:r>
    </w:p>
    <w:p w14:paraId="3F835506" w14:textId="77777777" w:rsidR="00D778DF" w:rsidRPr="00E70096" w:rsidRDefault="00D778DF">
      <w:pPr>
        <w:pStyle w:val="Heading1"/>
      </w:pPr>
      <w:r w:rsidRPr="00E70096">
        <w:t>Required Resources</w:t>
      </w:r>
    </w:p>
    <w:p w14:paraId="2C619209" w14:textId="7FAB7A1A" w:rsidR="00334C33" w:rsidRDefault="00071307" w:rsidP="00334C33">
      <w:pPr>
        <w:pStyle w:val="Bulletlevel1"/>
      </w:pPr>
      <w:r>
        <w:t>1 Router (Cisco 4221 with Cisco IOS XE Release 16.9.3 universal image or comparable)</w:t>
      </w:r>
    </w:p>
    <w:p w14:paraId="362C285B" w14:textId="77777777" w:rsidR="00334C33" w:rsidRDefault="00334C33" w:rsidP="00334C33">
      <w:pPr>
        <w:pStyle w:val="Bulletlevel1"/>
      </w:pPr>
      <w:r>
        <w:t>2 Switches (Cisco 2960 with Cisco IOS Release 15.0(2) lanbasek9 image or comparable)</w:t>
      </w:r>
    </w:p>
    <w:p w14:paraId="5714F0AA" w14:textId="36730B50" w:rsidR="00334C33" w:rsidRDefault="00334C33" w:rsidP="00334C33">
      <w:pPr>
        <w:pStyle w:val="Bulletlevel1"/>
      </w:pPr>
      <w:r>
        <w:t xml:space="preserve">2 PCs (Windows with </w:t>
      </w:r>
      <w:r w:rsidR="005F567D">
        <w:t xml:space="preserve">a </w:t>
      </w:r>
      <w:r>
        <w:t>terminal emulation program, such as Tera Term)</w:t>
      </w:r>
    </w:p>
    <w:p w14:paraId="5961A025" w14:textId="77777777" w:rsidR="00334C33" w:rsidRDefault="00334C33" w:rsidP="00334C33">
      <w:pPr>
        <w:pStyle w:val="Bulletlevel1"/>
      </w:pPr>
      <w:r>
        <w:t>Console cables to configure the Cisco IOS devices via the console ports</w:t>
      </w:r>
    </w:p>
    <w:p w14:paraId="114984FC" w14:textId="77777777" w:rsidR="00457934" w:rsidRDefault="00334C33" w:rsidP="00457934">
      <w:pPr>
        <w:pStyle w:val="Bulletlevel1"/>
      </w:pPr>
      <w:r>
        <w:t>Ethernet cables as shown in the topology</w:t>
      </w:r>
    </w:p>
    <w:p w14:paraId="4C7F6D58" w14:textId="77777777" w:rsidR="00125806" w:rsidRDefault="00125806">
      <w:pPr>
        <w:pStyle w:val="Heading1"/>
      </w:pPr>
      <w:r>
        <w:t>Instructions</w:t>
      </w:r>
    </w:p>
    <w:p w14:paraId="5EF9FAA5" w14:textId="59683EB8" w:rsidR="00142700" w:rsidRDefault="00142700">
      <w:pPr>
        <w:pStyle w:val="Heading2"/>
      </w:pPr>
      <w:r>
        <w:t>Configure the Network Devices.</w:t>
      </w:r>
    </w:p>
    <w:p w14:paraId="4F92B2D8" w14:textId="707826DC" w:rsidR="00103401" w:rsidRDefault="00142700" w:rsidP="00385511">
      <w:pPr>
        <w:pStyle w:val="Heading3"/>
      </w:pPr>
      <w:r>
        <w:t xml:space="preserve">Cable the </w:t>
      </w:r>
      <w:r w:rsidR="00687E98">
        <w:t>n</w:t>
      </w:r>
      <w:r>
        <w:t>etwork.</w:t>
      </w:r>
    </w:p>
    <w:p w14:paraId="22E4E143" w14:textId="4C77CA05" w:rsidR="009B3777" w:rsidRDefault="009B3777" w:rsidP="00DC1A53">
      <w:pPr>
        <w:pStyle w:val="SubStepAlpha"/>
        <w:numPr>
          <w:ilvl w:val="0"/>
          <w:numId w:val="39"/>
        </w:numPr>
      </w:pPr>
      <w:r>
        <w:t>Cable the network as shown in the topolog</w:t>
      </w:r>
      <w:r w:rsidR="00317428">
        <w:t>y</w:t>
      </w:r>
      <w:r>
        <w:t>.</w:t>
      </w:r>
    </w:p>
    <w:p w14:paraId="77F04F34" w14:textId="2A8E04A6" w:rsidR="009B3777" w:rsidRDefault="009B3777" w:rsidP="00DC1A53">
      <w:pPr>
        <w:pStyle w:val="SubStepAlpha"/>
        <w:numPr>
          <w:ilvl w:val="0"/>
          <w:numId w:val="39"/>
        </w:numPr>
      </w:pPr>
      <w:r>
        <w:t>I</w:t>
      </w:r>
      <w:r w:rsidR="009B480B">
        <w:t>nitialize the devices</w:t>
      </w:r>
      <w:r>
        <w:t>.</w:t>
      </w:r>
    </w:p>
    <w:p w14:paraId="49E3D532" w14:textId="25551E30" w:rsidR="009B480B" w:rsidRDefault="009B3777" w:rsidP="00385511">
      <w:pPr>
        <w:pStyle w:val="Heading3"/>
      </w:pPr>
      <w:r>
        <w:t>Configure R1.</w:t>
      </w:r>
    </w:p>
    <w:p w14:paraId="4476B901" w14:textId="1F341B28" w:rsidR="009B480B" w:rsidRDefault="009B480B" w:rsidP="00385511">
      <w:pPr>
        <w:pStyle w:val="SubStepAlpha"/>
        <w:numPr>
          <w:ilvl w:val="3"/>
          <w:numId w:val="5"/>
        </w:numPr>
      </w:pPr>
      <w:r>
        <w:t>Load the</w:t>
      </w:r>
      <w:r w:rsidR="00BE54EB">
        <w:t xml:space="preserve"> following</w:t>
      </w:r>
      <w:r>
        <w:t xml:space="preserve"> configuration script </w:t>
      </w:r>
      <w:r w:rsidR="0044598C">
        <w:t>on</w:t>
      </w:r>
      <w:r>
        <w:t xml:space="preserve"> R1.</w:t>
      </w:r>
    </w:p>
    <w:p w14:paraId="2D027E9C" w14:textId="4B9924CB" w:rsidR="00687E98" w:rsidRDefault="00687E98" w:rsidP="00385511">
      <w:pPr>
        <w:pStyle w:val="ConfigWindow"/>
      </w:pPr>
      <w:r>
        <w:t>Open configuration window</w:t>
      </w:r>
    </w:p>
    <w:p w14:paraId="4A608BA9" w14:textId="77777777" w:rsidR="00BE54EB" w:rsidRPr="00DC1A53" w:rsidRDefault="00BE54EB" w:rsidP="00385511">
      <w:pPr>
        <w:pStyle w:val="CMD"/>
      </w:pPr>
      <w:r w:rsidRPr="00DC1A53">
        <w:lastRenderedPageBreak/>
        <w:t>enable</w:t>
      </w:r>
    </w:p>
    <w:p w14:paraId="74DAA09E" w14:textId="77777777" w:rsidR="00BE54EB" w:rsidRPr="00DC1A53" w:rsidRDefault="00BE54EB" w:rsidP="00385511">
      <w:pPr>
        <w:pStyle w:val="CMD"/>
      </w:pPr>
      <w:r w:rsidRPr="00DC1A53">
        <w:t>configure terminal</w:t>
      </w:r>
    </w:p>
    <w:p w14:paraId="0250BF85" w14:textId="77777777" w:rsidR="00BE54EB" w:rsidRPr="00DC1A53" w:rsidRDefault="00BE54EB" w:rsidP="00385511">
      <w:pPr>
        <w:pStyle w:val="CMD"/>
      </w:pPr>
      <w:r w:rsidRPr="00DC1A53">
        <w:t>hostname R1</w:t>
      </w:r>
    </w:p>
    <w:p w14:paraId="6ECFF701" w14:textId="77777777" w:rsidR="00BE54EB" w:rsidRPr="00DC1A53" w:rsidRDefault="00BE54EB" w:rsidP="00385511">
      <w:pPr>
        <w:pStyle w:val="CMD"/>
      </w:pPr>
      <w:r w:rsidRPr="00DC1A53">
        <w:t>no ip domain lookup</w:t>
      </w:r>
    </w:p>
    <w:p w14:paraId="3B43C938" w14:textId="77777777" w:rsidR="00BE54EB" w:rsidRPr="00DC1A53" w:rsidRDefault="00BE54EB" w:rsidP="00385511">
      <w:pPr>
        <w:pStyle w:val="CMD"/>
      </w:pPr>
      <w:r w:rsidRPr="00DC1A53">
        <w:t>ip dhcp excluded-address 192.168.10.1 192.168.10.9</w:t>
      </w:r>
    </w:p>
    <w:p w14:paraId="328B2A75" w14:textId="77777777" w:rsidR="00BE54EB" w:rsidRPr="00DC1A53" w:rsidRDefault="00BE54EB" w:rsidP="00385511">
      <w:pPr>
        <w:pStyle w:val="CMD"/>
      </w:pPr>
      <w:r w:rsidRPr="00DC1A53">
        <w:t>ip dhcp excluded-address 192.168.10.201 192.168.10.202</w:t>
      </w:r>
    </w:p>
    <w:p w14:paraId="1FE89E6D" w14:textId="77777777" w:rsidR="00BE54EB" w:rsidRPr="00DC1A53" w:rsidRDefault="00BE54EB" w:rsidP="00385511">
      <w:pPr>
        <w:pStyle w:val="CMD"/>
      </w:pPr>
      <w:r w:rsidRPr="00DC1A53">
        <w:t>!</w:t>
      </w:r>
    </w:p>
    <w:p w14:paraId="3A127FDC" w14:textId="77777777" w:rsidR="00BE54EB" w:rsidRPr="00DC1A53" w:rsidRDefault="00BE54EB" w:rsidP="00385511">
      <w:pPr>
        <w:pStyle w:val="CMD"/>
      </w:pPr>
      <w:r w:rsidRPr="00DC1A53">
        <w:t>ip dhcp pool Students</w:t>
      </w:r>
    </w:p>
    <w:p w14:paraId="72BFE09A" w14:textId="77777777" w:rsidR="00BE54EB" w:rsidRPr="00DC1A53" w:rsidRDefault="00BE54EB" w:rsidP="00385511">
      <w:pPr>
        <w:pStyle w:val="CMD"/>
      </w:pPr>
      <w:r w:rsidRPr="00DC1A53">
        <w:t xml:space="preserve"> network 192.168.10.0 255.255.255.0</w:t>
      </w:r>
    </w:p>
    <w:p w14:paraId="4618714D" w14:textId="77777777" w:rsidR="00BE54EB" w:rsidRPr="00DC1A53" w:rsidRDefault="00BE54EB" w:rsidP="00385511">
      <w:pPr>
        <w:pStyle w:val="CMD"/>
      </w:pPr>
      <w:r w:rsidRPr="00DC1A53">
        <w:t xml:space="preserve"> default-router 192.168.10.1</w:t>
      </w:r>
    </w:p>
    <w:p w14:paraId="32BF6C78" w14:textId="77777777" w:rsidR="00BE54EB" w:rsidRPr="00DC1A53" w:rsidRDefault="00BE54EB" w:rsidP="00385511">
      <w:pPr>
        <w:pStyle w:val="CMD"/>
      </w:pPr>
      <w:r w:rsidRPr="00DC1A53">
        <w:t xml:space="preserve"> domain-name CCNA2.Lab-11.6.1</w:t>
      </w:r>
    </w:p>
    <w:p w14:paraId="74B0F4BB" w14:textId="77777777" w:rsidR="00BE54EB" w:rsidRPr="00DC1A53" w:rsidRDefault="00BE54EB" w:rsidP="00385511">
      <w:pPr>
        <w:pStyle w:val="CMD"/>
      </w:pPr>
      <w:r w:rsidRPr="00DC1A53">
        <w:t>!</w:t>
      </w:r>
    </w:p>
    <w:p w14:paraId="43A9B287" w14:textId="77777777" w:rsidR="00BE54EB" w:rsidRPr="00DC1A53" w:rsidRDefault="00BE54EB" w:rsidP="00385511">
      <w:pPr>
        <w:pStyle w:val="CMD"/>
      </w:pPr>
      <w:r w:rsidRPr="00DC1A53">
        <w:t>interface Loopback0</w:t>
      </w:r>
    </w:p>
    <w:p w14:paraId="6032C3FA" w14:textId="77777777" w:rsidR="00BE54EB" w:rsidRPr="00DC1A53" w:rsidRDefault="00BE54EB" w:rsidP="00385511">
      <w:pPr>
        <w:pStyle w:val="CMD"/>
      </w:pPr>
      <w:r w:rsidRPr="00DC1A53">
        <w:t xml:space="preserve"> ip address 10.10.1.1 255.255.255.0</w:t>
      </w:r>
    </w:p>
    <w:p w14:paraId="16952CFB" w14:textId="77777777" w:rsidR="00BE54EB" w:rsidRPr="00DC1A53" w:rsidRDefault="00BE54EB" w:rsidP="00385511">
      <w:pPr>
        <w:pStyle w:val="CMD"/>
      </w:pPr>
      <w:r w:rsidRPr="00DC1A53">
        <w:t>!</w:t>
      </w:r>
    </w:p>
    <w:p w14:paraId="73EB66E2" w14:textId="77777777" w:rsidR="00BE54EB" w:rsidRDefault="00BE54EB" w:rsidP="00385511">
      <w:pPr>
        <w:pStyle w:val="CMD"/>
      </w:pPr>
      <w:r w:rsidRPr="00DC1A53">
        <w:t>interface GigabitEthernet0/0/1</w:t>
      </w:r>
    </w:p>
    <w:p w14:paraId="28D6D3CE" w14:textId="77777777" w:rsidR="00307DC8" w:rsidRPr="00DC1A53" w:rsidRDefault="00307DC8" w:rsidP="00385511">
      <w:pPr>
        <w:pStyle w:val="CMD"/>
      </w:pPr>
      <w:r>
        <w:t xml:space="preserve"> </w:t>
      </w:r>
      <w:r w:rsidRPr="00307DC8">
        <w:t>description Link to S1 Port 5</w:t>
      </w:r>
    </w:p>
    <w:p w14:paraId="5488484C" w14:textId="77777777" w:rsidR="00BE54EB" w:rsidRPr="00DC1A53" w:rsidRDefault="00BE54EB" w:rsidP="00385511">
      <w:pPr>
        <w:pStyle w:val="CMD"/>
      </w:pPr>
      <w:r w:rsidRPr="00DC1A53">
        <w:t xml:space="preserve"> ip dhcp relay information trusted</w:t>
      </w:r>
    </w:p>
    <w:p w14:paraId="0B4A69DF" w14:textId="77777777" w:rsidR="00BE54EB" w:rsidRPr="00DC1A53" w:rsidRDefault="00BE54EB" w:rsidP="00385511">
      <w:pPr>
        <w:pStyle w:val="CMD"/>
      </w:pPr>
      <w:r w:rsidRPr="00DC1A53">
        <w:t xml:space="preserve"> ip address 192.168.10.1 255.255.255.0</w:t>
      </w:r>
    </w:p>
    <w:p w14:paraId="40CC56D2" w14:textId="77777777" w:rsidR="008151C9" w:rsidRPr="00DC1A53" w:rsidRDefault="008151C9" w:rsidP="00385511">
      <w:pPr>
        <w:pStyle w:val="CMD"/>
      </w:pPr>
      <w:r w:rsidRPr="00DC1A53">
        <w:t xml:space="preserve"> no shutdown</w:t>
      </w:r>
    </w:p>
    <w:p w14:paraId="7A2B82B6" w14:textId="77777777" w:rsidR="00BE54EB" w:rsidRPr="00DC1A53" w:rsidRDefault="00BE54EB" w:rsidP="00385511">
      <w:pPr>
        <w:pStyle w:val="CMD"/>
      </w:pPr>
      <w:r w:rsidRPr="00DC1A53">
        <w:t>!</w:t>
      </w:r>
    </w:p>
    <w:p w14:paraId="72428ACF" w14:textId="77777777" w:rsidR="00BE54EB" w:rsidRPr="00DC1A53" w:rsidRDefault="00BE54EB" w:rsidP="00385511">
      <w:pPr>
        <w:pStyle w:val="CMD"/>
      </w:pPr>
      <w:r w:rsidRPr="00DC1A53">
        <w:t>line con 0</w:t>
      </w:r>
    </w:p>
    <w:p w14:paraId="7DD4096D" w14:textId="77777777" w:rsidR="00BE54EB" w:rsidRPr="00DC1A53" w:rsidRDefault="00BE54EB" w:rsidP="00385511">
      <w:pPr>
        <w:pStyle w:val="CMD"/>
      </w:pPr>
      <w:r w:rsidRPr="00DC1A53">
        <w:t xml:space="preserve"> logging synchronous</w:t>
      </w:r>
    </w:p>
    <w:p w14:paraId="4A7A9FE5" w14:textId="77777777" w:rsidR="00BE54EB" w:rsidRPr="00DC1A53" w:rsidRDefault="00BE54EB" w:rsidP="00385511">
      <w:pPr>
        <w:pStyle w:val="CMD"/>
      </w:pPr>
      <w:r w:rsidRPr="00DC1A53">
        <w:t xml:space="preserve"> exec-timeout 0 0</w:t>
      </w:r>
    </w:p>
    <w:p w14:paraId="1F0B7145" w14:textId="2E04F230" w:rsidR="009B480B" w:rsidRDefault="009B480B" w:rsidP="00385511">
      <w:pPr>
        <w:pStyle w:val="SubStepAlpha"/>
        <w:numPr>
          <w:ilvl w:val="3"/>
          <w:numId w:val="5"/>
        </w:numPr>
      </w:pPr>
      <w:r>
        <w:t>Verify the running-configuration on R1</w:t>
      </w:r>
      <w:r w:rsidR="00BE54EB">
        <w:t xml:space="preserve"> using the following command:</w:t>
      </w:r>
    </w:p>
    <w:p w14:paraId="15052149" w14:textId="1E39728D" w:rsidR="00BE54EB" w:rsidRDefault="00977BB8" w:rsidP="00385511">
      <w:pPr>
        <w:pStyle w:val="CMD"/>
        <w:rPr>
          <w:b/>
        </w:rPr>
      </w:pPr>
      <w:r w:rsidRPr="00385511">
        <w:rPr>
          <w:rStyle w:val="CMDChar"/>
        </w:rPr>
        <w:t xml:space="preserve">R1# </w:t>
      </w:r>
      <w:r w:rsidR="00BE54EB" w:rsidRPr="00385511">
        <w:rPr>
          <w:b/>
        </w:rPr>
        <w:t>show ip interface brief</w:t>
      </w:r>
    </w:p>
    <w:p w14:paraId="2E6B8BFE" w14:textId="77777777" w:rsidR="004E60F0" w:rsidRPr="00385511" w:rsidRDefault="004E60F0" w:rsidP="004E60F0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>Interface              IP-Address      OK? Method Status                Protocol</w:t>
      </w:r>
    </w:p>
    <w:p w14:paraId="6EE6636A" w14:textId="77777777" w:rsidR="004E60F0" w:rsidRPr="00385511" w:rsidRDefault="004E60F0" w:rsidP="004E60F0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>GigabitEthernet0/0/0   unassigned      YES unset  down                  down</w:t>
      </w:r>
    </w:p>
    <w:p w14:paraId="1780D90A" w14:textId="77777777" w:rsidR="004E60F0" w:rsidRPr="00385511" w:rsidRDefault="004E60F0" w:rsidP="004E60F0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>GigabitEthernet0/0/1   192.168.10.1    YES manual up                    up</w:t>
      </w:r>
    </w:p>
    <w:p w14:paraId="1CEC540E" w14:textId="2DA7AE1D" w:rsidR="004E60F0" w:rsidRPr="00385511" w:rsidRDefault="004E60F0" w:rsidP="00385511">
      <w:pPr>
        <w:pStyle w:val="CMD"/>
        <w:rPr>
          <w:rStyle w:val="AnswerGray"/>
          <w:rFonts w:ascii="Courier New" w:hAnsi="Courier New" w:cs="Courier New"/>
          <w:sz w:val="18"/>
          <w:szCs w:val="18"/>
        </w:rPr>
      </w:pPr>
      <w:r w:rsidRPr="00385511">
        <w:rPr>
          <w:rStyle w:val="AnswerGray"/>
          <w:rFonts w:ascii="Courier New" w:hAnsi="Courier New" w:cs="Courier New"/>
          <w:sz w:val="18"/>
          <w:szCs w:val="18"/>
        </w:rPr>
        <w:t>Loopback0              10.10.1.1       YES manual up                    up</w:t>
      </w:r>
    </w:p>
    <w:p w14:paraId="00DAB05C" w14:textId="6FDE87DB" w:rsidR="00A11C5A" w:rsidRDefault="00A11C5A" w:rsidP="005F567D">
      <w:pPr>
        <w:pStyle w:val="SubStepAlpha"/>
        <w:numPr>
          <w:ilvl w:val="0"/>
          <w:numId w:val="39"/>
        </w:numPr>
      </w:pPr>
      <w:r>
        <w:t>Verify IP addressing and interfaces are in an up / up state (troubleshoot as necessary)</w:t>
      </w:r>
      <w:r w:rsidR="005F567D">
        <w:t>.</w:t>
      </w:r>
    </w:p>
    <w:p w14:paraId="470ED7E4" w14:textId="66659817" w:rsidR="00687E98" w:rsidRDefault="00687E98" w:rsidP="00385511">
      <w:pPr>
        <w:pStyle w:val="ConfigWindow"/>
      </w:pPr>
      <w:r>
        <w:t>Close configuration window</w:t>
      </w:r>
    </w:p>
    <w:p w14:paraId="04B3E76C" w14:textId="3853C1FD" w:rsidR="009B3777" w:rsidRDefault="009B3777" w:rsidP="00385511">
      <w:pPr>
        <w:pStyle w:val="Heading3"/>
      </w:pPr>
      <w:r>
        <w:t xml:space="preserve">Configure </w:t>
      </w:r>
      <w:r w:rsidR="006D3F70">
        <w:t xml:space="preserve">and verify </w:t>
      </w:r>
      <w:r>
        <w:t>basic switch settings.</w:t>
      </w:r>
    </w:p>
    <w:p w14:paraId="5093D8CC" w14:textId="328E36FC" w:rsidR="009B3777" w:rsidRDefault="009B3777" w:rsidP="007B4B85">
      <w:pPr>
        <w:pStyle w:val="SubStepAlpha"/>
        <w:numPr>
          <w:ilvl w:val="3"/>
          <w:numId w:val="5"/>
        </w:numPr>
        <w:spacing w:after="0"/>
      </w:pPr>
      <w:r>
        <w:t>Configure the hostname for switches S1 and S2.</w:t>
      </w:r>
    </w:p>
    <w:p w14:paraId="14E03698" w14:textId="62E2D84F" w:rsidR="00CE371B" w:rsidRDefault="00CE371B" w:rsidP="00385511">
      <w:pPr>
        <w:pStyle w:val="ConfigWindow"/>
      </w:pPr>
      <w:r>
        <w:t>Open configuration window</w:t>
      </w:r>
    </w:p>
    <w:p w14:paraId="3721C3A8" w14:textId="7810ED5A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Switch# config t</w:t>
      </w:r>
    </w:p>
    <w:p w14:paraId="3C6E9092" w14:textId="2F155C43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Switch(config)# hostname S1</w:t>
      </w:r>
    </w:p>
    <w:p w14:paraId="618152F3" w14:textId="7E484367" w:rsidR="00F419B4" w:rsidRPr="005D429D" w:rsidRDefault="00EA3E9C" w:rsidP="00385511">
      <w:pPr>
        <w:pStyle w:val="ConfigWindow"/>
      </w:pPr>
      <w:r w:rsidRPr="00385511">
        <w:t>Open configuration window</w:t>
      </w:r>
    </w:p>
    <w:p w14:paraId="0BA14C4E" w14:textId="77777777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Switch# config t</w:t>
      </w:r>
    </w:p>
    <w:p w14:paraId="45F90090" w14:textId="633A61C7" w:rsidR="00F419B4" w:rsidRPr="00385511" w:rsidRDefault="00F419B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Switch(config)# hostname S2</w:t>
      </w:r>
    </w:p>
    <w:p w14:paraId="0699F468" w14:textId="5DC540D2" w:rsidR="009B3777" w:rsidRDefault="00EA3E9C" w:rsidP="00385511">
      <w:pPr>
        <w:pStyle w:val="SubStepAlpha"/>
        <w:numPr>
          <w:ilvl w:val="3"/>
          <w:numId w:val="5"/>
        </w:numPr>
      </w:pPr>
      <w:r>
        <w:t>Prevent unwanted DNS lookups on both switches.</w:t>
      </w:r>
    </w:p>
    <w:p w14:paraId="6571E49B" w14:textId="64AB86E7" w:rsidR="006D3F70" w:rsidRPr="00385511" w:rsidRDefault="006D3F70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no ip domain-lookup</w:t>
      </w:r>
    </w:p>
    <w:p w14:paraId="23632A41" w14:textId="07E3D251" w:rsidR="006D3F70" w:rsidRPr="00385511" w:rsidRDefault="006D3F70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no ip domain-lookup</w:t>
      </w:r>
    </w:p>
    <w:p w14:paraId="67B174A9" w14:textId="0C217BF1" w:rsidR="006D3F70" w:rsidRDefault="006D3F70" w:rsidP="00385511">
      <w:pPr>
        <w:pStyle w:val="SubStepAlpha"/>
        <w:numPr>
          <w:ilvl w:val="3"/>
          <w:numId w:val="5"/>
        </w:numPr>
      </w:pPr>
      <w:r>
        <w:t xml:space="preserve">Configure </w:t>
      </w:r>
      <w:r w:rsidR="00A300F4">
        <w:t xml:space="preserve">interface descriptions </w:t>
      </w:r>
      <w:r w:rsidR="00C13979">
        <w:t>for the ports that are in use</w:t>
      </w:r>
      <w:r w:rsidR="00EA3E9C">
        <w:t xml:space="preserve"> in S1 and S2.</w:t>
      </w:r>
    </w:p>
    <w:p w14:paraId="36D0860B" w14:textId="74D70751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S1(config)# interface f0/1</w:t>
      </w:r>
    </w:p>
    <w:p w14:paraId="7840B226" w14:textId="7F2037FD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lastRenderedPageBreak/>
        <w:t>S1(config-if)# description Link to S2</w:t>
      </w:r>
    </w:p>
    <w:p w14:paraId="67A8DC8A" w14:textId="7CD948F3" w:rsidR="00A300F4" w:rsidRPr="00385511" w:rsidRDefault="00A300F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</w:t>
      </w:r>
      <w:r w:rsidR="00336973">
        <w:rPr>
          <w:rStyle w:val="AnswerGray"/>
          <w:rFonts w:ascii="Courier New" w:hAnsi="Courier New" w:cs="Courier New"/>
        </w:rPr>
        <w:t>-if</w:t>
      </w:r>
      <w:r w:rsidRPr="00385511">
        <w:rPr>
          <w:rStyle w:val="AnswerGray"/>
          <w:rFonts w:ascii="Courier New" w:hAnsi="Courier New" w:cs="Courier New"/>
        </w:rPr>
        <w:t>)# interface f0/5</w:t>
      </w:r>
    </w:p>
    <w:p w14:paraId="748C6AC5" w14:textId="11C6B3F6" w:rsidR="00A300F4" w:rsidRDefault="00A300F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description Link to R1</w:t>
      </w:r>
    </w:p>
    <w:p w14:paraId="6375E582" w14:textId="60C84D1F" w:rsidR="00A300F4" w:rsidRPr="004663E5" w:rsidRDefault="00A300F4" w:rsidP="00A300F4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</w:t>
      </w:r>
      <w:r>
        <w:rPr>
          <w:rStyle w:val="AnswerGray"/>
          <w:rFonts w:ascii="Courier New" w:hAnsi="Courier New" w:cs="Courier New"/>
        </w:rPr>
        <w:t>-if)# interface f0/6</w:t>
      </w:r>
    </w:p>
    <w:p w14:paraId="0EF2ADBA" w14:textId="0FA49A38" w:rsidR="00A300F4" w:rsidRDefault="00A300F4" w:rsidP="00385511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 xml:space="preserve">S1(config-if)# description Link to </w:t>
      </w:r>
      <w:r>
        <w:rPr>
          <w:rStyle w:val="AnswerGray"/>
          <w:rFonts w:ascii="Courier New" w:hAnsi="Courier New" w:cs="Courier New"/>
        </w:rPr>
        <w:t>PC-A</w:t>
      </w:r>
    </w:p>
    <w:p w14:paraId="38BD20E6" w14:textId="37C33891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</w:p>
    <w:p w14:paraId="07B9C4F5" w14:textId="544A4F19" w:rsidR="00336973" w:rsidRDefault="00336973" w:rsidP="00336973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S2(config)# interface f0/1</w:t>
      </w:r>
    </w:p>
    <w:p w14:paraId="72E94243" w14:textId="15C15FD5" w:rsidR="00336973" w:rsidRDefault="00336973" w:rsidP="00336973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S2(config-if)# description Link to S1</w:t>
      </w:r>
    </w:p>
    <w:p w14:paraId="394B74E8" w14:textId="202F557C" w:rsidR="00336973" w:rsidRPr="004663E5" w:rsidRDefault="00336973" w:rsidP="00336973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</w:t>
      </w:r>
      <w:r>
        <w:rPr>
          <w:rStyle w:val="AnswerGray"/>
          <w:rFonts w:ascii="Courier New" w:hAnsi="Courier New" w:cs="Courier New"/>
        </w:rPr>
        <w:t>-if)# interface f0/18</w:t>
      </w:r>
    </w:p>
    <w:p w14:paraId="575DEE50" w14:textId="27CED0F2" w:rsidR="00336973" w:rsidRDefault="00336973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 xml:space="preserve">(config-if)# description Link to </w:t>
      </w:r>
      <w:r>
        <w:rPr>
          <w:rStyle w:val="AnswerGray"/>
          <w:rFonts w:ascii="Courier New" w:hAnsi="Courier New" w:cs="Courier New"/>
        </w:rPr>
        <w:t>PC-B</w:t>
      </w:r>
    </w:p>
    <w:p w14:paraId="4828E5FC" w14:textId="282F8D4E" w:rsidR="00C44C12" w:rsidRDefault="00C44C12" w:rsidP="00C44C12">
      <w:pPr>
        <w:pStyle w:val="SubStepAlpha"/>
      </w:pPr>
      <w:r>
        <w:t>Set the default-gateway for the Management VLAN to 192.168.10.1</w:t>
      </w:r>
      <w:r w:rsidR="00EA3E9C">
        <w:t xml:space="preserve"> on both switches.</w:t>
      </w:r>
    </w:p>
    <w:p w14:paraId="640BD4FA" w14:textId="77777777" w:rsidR="00C44C12" w:rsidRPr="006D3F70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>S1(config)# ip default-gateway 192.168.10.1</w:t>
      </w:r>
    </w:p>
    <w:p w14:paraId="34F67242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>S2(config)# ip default-gateway 192.168.10.1</w:t>
      </w:r>
    </w:p>
    <w:p w14:paraId="08DAF6E6" w14:textId="0E48ACFA" w:rsidR="00C13979" w:rsidRPr="00295DFA" w:rsidRDefault="00C44C12">
      <w:pPr>
        <w:pStyle w:val="Heading2"/>
      </w:pPr>
      <w:r>
        <w:t xml:space="preserve">Configure VLANs on </w:t>
      </w:r>
      <w:r w:rsidR="00A464CD">
        <w:t>S</w:t>
      </w:r>
      <w:r>
        <w:t>witches.</w:t>
      </w:r>
    </w:p>
    <w:p w14:paraId="72B85C71" w14:textId="5C1CC28C" w:rsidR="00C44C12" w:rsidRDefault="00C44C12" w:rsidP="00385511">
      <w:pPr>
        <w:pStyle w:val="Heading3"/>
      </w:pPr>
      <w:r>
        <w:t>Configure VLAN 10.</w:t>
      </w:r>
    </w:p>
    <w:p w14:paraId="3FB4A5C8" w14:textId="1246D35D" w:rsidR="00985759" w:rsidRPr="00385511" w:rsidRDefault="00073E84" w:rsidP="00385511">
      <w:pPr>
        <w:pStyle w:val="BodyTextL25"/>
        <w:rPr>
          <w:b/>
        </w:rPr>
      </w:pPr>
      <w:r>
        <w:t xml:space="preserve">Add VLAN 10 to S1 and S2 and name the VLAN </w:t>
      </w:r>
      <w:r>
        <w:rPr>
          <w:b/>
        </w:rPr>
        <w:t>Management.</w:t>
      </w:r>
    </w:p>
    <w:p w14:paraId="25BF4620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S1(config)# vlan 10</w:t>
      </w:r>
    </w:p>
    <w:p w14:paraId="35F202D5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S1(config-vlan)# name Management</w:t>
      </w:r>
    </w:p>
    <w:p w14:paraId="20636A9D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</w:p>
    <w:p w14:paraId="20FDDC95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S2(config)# vlan 10</w:t>
      </w:r>
    </w:p>
    <w:p w14:paraId="460407E9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S2(config-vlan)# name Management</w:t>
      </w:r>
    </w:p>
    <w:p w14:paraId="0B216CD7" w14:textId="77777777" w:rsidR="00073E84" w:rsidRDefault="00C44C12" w:rsidP="00385511">
      <w:pPr>
        <w:pStyle w:val="Heading3"/>
      </w:pPr>
      <w:r>
        <w:t xml:space="preserve">Configure the </w:t>
      </w:r>
      <w:r w:rsidR="00073E84">
        <w:t>SVI for VLAN 10.</w:t>
      </w:r>
    </w:p>
    <w:p w14:paraId="23B04FEF" w14:textId="3DD68090" w:rsidR="00C44C12" w:rsidRDefault="00073E84" w:rsidP="00385511">
      <w:pPr>
        <w:pStyle w:val="BodyTextL25"/>
      </w:pPr>
      <w:r>
        <w:t>Configure the IP address according to the Addressing Table for SVI for VLAN 10</w:t>
      </w:r>
      <w:r w:rsidR="00975FAB">
        <w:t xml:space="preserve"> on S1 and S2.</w:t>
      </w:r>
      <w:r w:rsidR="00E95C37">
        <w:t xml:space="preserve"> </w:t>
      </w:r>
      <w:r w:rsidR="00EA3E9C">
        <w:t xml:space="preserve">Enable the SVI </w:t>
      </w:r>
      <w:r w:rsidR="00FA087C">
        <w:t>interfaces and provide a description for the interface.</w:t>
      </w:r>
    </w:p>
    <w:p w14:paraId="3DF758F1" w14:textId="77777777" w:rsidR="00C44C12" w:rsidRPr="006D3F70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>S1(config)# interface vlan 10</w:t>
      </w:r>
    </w:p>
    <w:p w14:paraId="551BFC94" w14:textId="3922618E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S1(config-if)# ip address 192.168.10.201 255.255.255.0</w:t>
      </w:r>
    </w:p>
    <w:p w14:paraId="04DC6C72" w14:textId="31C1D170" w:rsidR="00FA087C" w:rsidRPr="00385511" w:rsidRDefault="00FA087C" w:rsidP="00385511">
      <w:pPr>
        <w:pStyle w:val="CMD"/>
        <w:rPr>
          <w:rStyle w:val="AnswerGray"/>
          <w:rFonts w:ascii="Courier New" w:hAnsi="Courier New" w:cs="Courier New"/>
        </w:rPr>
      </w:pPr>
      <w:r w:rsidRPr="00503D0D">
        <w:rPr>
          <w:rStyle w:val="AnswerGray"/>
          <w:rFonts w:ascii="Courier New" w:hAnsi="Courier New" w:cs="Courier New"/>
        </w:rPr>
        <w:t xml:space="preserve">S1(config-if)# </w:t>
      </w:r>
      <w:r w:rsidRPr="00385511">
        <w:rPr>
          <w:rStyle w:val="AnswerGray"/>
          <w:rFonts w:ascii="Courier New" w:hAnsi="Courier New" w:cs="Courier New"/>
        </w:rPr>
        <w:t>description Manag</w:t>
      </w:r>
      <w:r>
        <w:rPr>
          <w:rStyle w:val="AnswerGray"/>
          <w:rFonts w:ascii="Courier New" w:hAnsi="Courier New" w:cs="Courier New"/>
        </w:rPr>
        <w:t>e</w:t>
      </w:r>
      <w:r w:rsidRPr="00385511">
        <w:rPr>
          <w:rStyle w:val="AnswerGray"/>
          <w:rFonts w:ascii="Courier New" w:hAnsi="Courier New" w:cs="Courier New"/>
        </w:rPr>
        <w:t>ment SVI</w:t>
      </w:r>
    </w:p>
    <w:p w14:paraId="0E32FF3E" w14:textId="49D61E7A" w:rsidR="00295DFA" w:rsidRPr="004663E5" w:rsidRDefault="00295DFA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S1(config-if)# no shutdown</w:t>
      </w:r>
    </w:p>
    <w:p w14:paraId="2DB58A3D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</w:p>
    <w:p w14:paraId="28852326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S2(config)# interface vlan 10</w:t>
      </w:r>
    </w:p>
    <w:p w14:paraId="16A22C3E" w14:textId="12149E23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S2(config-if)# ip address 192.168.10.202 255.255.255.0</w:t>
      </w:r>
    </w:p>
    <w:p w14:paraId="3C036514" w14:textId="73BB2590" w:rsidR="00FA087C" w:rsidRDefault="00FA087C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2</w:t>
      </w:r>
      <w:r w:rsidRPr="004663E5">
        <w:rPr>
          <w:rStyle w:val="AnswerGray"/>
          <w:rFonts w:ascii="Courier New" w:hAnsi="Courier New" w:cs="Courier New"/>
        </w:rPr>
        <w:t>S1(config-if)# description Manag</w:t>
      </w:r>
      <w:r>
        <w:rPr>
          <w:rStyle w:val="AnswerGray"/>
          <w:rFonts w:ascii="Courier New" w:hAnsi="Courier New" w:cs="Courier New"/>
        </w:rPr>
        <w:t>e</w:t>
      </w:r>
      <w:r w:rsidRPr="004663E5">
        <w:rPr>
          <w:rStyle w:val="AnswerGray"/>
          <w:rFonts w:ascii="Courier New" w:hAnsi="Courier New" w:cs="Courier New"/>
        </w:rPr>
        <w:t>ment SVI</w:t>
      </w:r>
    </w:p>
    <w:p w14:paraId="4653B7CA" w14:textId="60B0DA9C" w:rsidR="00295DFA" w:rsidRDefault="00295DFA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S2(config-if)# no shutdown</w:t>
      </w:r>
    </w:p>
    <w:p w14:paraId="28C71C05" w14:textId="16A8A7FE" w:rsidR="00C44C12" w:rsidRDefault="00C44C12" w:rsidP="00385511">
      <w:pPr>
        <w:pStyle w:val="Heading3"/>
      </w:pPr>
      <w:r>
        <w:t>Configure VLAN 333 with the name Native</w:t>
      </w:r>
      <w:r w:rsidR="00E95C37">
        <w:t xml:space="preserve"> on S1 and S2.</w:t>
      </w:r>
    </w:p>
    <w:p w14:paraId="798AB7DE" w14:textId="77777777" w:rsidR="00C44C12" w:rsidRPr="006D3F70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 xml:space="preserve">S1(config)# </w:t>
      </w:r>
      <w:r w:rsidRPr="004663E5">
        <w:rPr>
          <w:rStyle w:val="AnswerGray"/>
          <w:rFonts w:ascii="Courier New" w:hAnsi="Courier New" w:cs="Courier New"/>
        </w:rPr>
        <w:t>vlan 333</w:t>
      </w:r>
    </w:p>
    <w:p w14:paraId="59BCA77F" w14:textId="2C304814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6D3F70">
        <w:rPr>
          <w:rStyle w:val="AnswerGray"/>
          <w:rFonts w:ascii="Courier New" w:hAnsi="Courier New" w:cs="Courier New"/>
        </w:rPr>
        <w:t xml:space="preserve">S1(config-vlan)# name </w:t>
      </w:r>
      <w:r w:rsidRPr="004663E5">
        <w:rPr>
          <w:rStyle w:val="AnswerGray"/>
          <w:rFonts w:ascii="Courier New" w:hAnsi="Courier New" w:cs="Courier New"/>
        </w:rPr>
        <w:t>Native</w:t>
      </w:r>
    </w:p>
    <w:p w14:paraId="5349FAF6" w14:textId="5990A28B" w:rsidR="00E95C37" w:rsidRDefault="00E95C37" w:rsidP="00C44C12">
      <w:pPr>
        <w:pStyle w:val="CMD"/>
        <w:rPr>
          <w:rStyle w:val="AnswerGray"/>
          <w:rFonts w:ascii="Courier New" w:hAnsi="Courier New" w:cs="Courier New"/>
        </w:rPr>
      </w:pPr>
    </w:p>
    <w:p w14:paraId="39C2164E" w14:textId="77777777" w:rsidR="00E95C37" w:rsidRPr="004663E5" w:rsidRDefault="00E95C37" w:rsidP="00E95C37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(config)# vlan 333</w:t>
      </w:r>
    </w:p>
    <w:p w14:paraId="65DE8207" w14:textId="77777777" w:rsidR="00E95C37" w:rsidRPr="004663E5" w:rsidRDefault="00E95C37" w:rsidP="00E95C37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(config-vlan)# name Native</w:t>
      </w:r>
    </w:p>
    <w:p w14:paraId="3F440269" w14:textId="60BCC295" w:rsidR="00E95C37" w:rsidRPr="00385511" w:rsidRDefault="00E95C37" w:rsidP="00385511">
      <w:pPr>
        <w:pStyle w:val="Heading3"/>
      </w:pPr>
      <w:r>
        <w:lastRenderedPageBreak/>
        <w:t xml:space="preserve">Configure VLAN 999 with the </w:t>
      </w:r>
      <w:r w:rsidR="00A464CD">
        <w:t xml:space="preserve">name </w:t>
      </w:r>
      <w:r>
        <w:t>ParkingLot on S1 and S2.</w:t>
      </w:r>
    </w:p>
    <w:p w14:paraId="3572AA0D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S1(config-vlan)# vlan 999</w:t>
      </w:r>
    </w:p>
    <w:p w14:paraId="0AF27251" w14:textId="40D55F37" w:rsidR="00C44C12" w:rsidRDefault="00C44C12" w:rsidP="00C44C12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S1(config-vlan)# name ParkingLot</w:t>
      </w:r>
    </w:p>
    <w:p w14:paraId="54B2A8FB" w14:textId="77777777" w:rsidR="00E95C37" w:rsidRPr="004663E5" w:rsidRDefault="00E95C37" w:rsidP="00C44C12">
      <w:pPr>
        <w:pStyle w:val="CMD"/>
        <w:rPr>
          <w:rStyle w:val="AnswerGray"/>
          <w:rFonts w:ascii="Courier New" w:hAnsi="Courier New" w:cs="Courier New"/>
        </w:rPr>
      </w:pPr>
    </w:p>
    <w:p w14:paraId="7ED97825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(config-vlan)# vlan 999</w:t>
      </w:r>
    </w:p>
    <w:p w14:paraId="77E328BC" w14:textId="77777777" w:rsidR="00C44C12" w:rsidRPr="004663E5" w:rsidRDefault="00C44C12" w:rsidP="00C44C12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Pr="004663E5">
        <w:rPr>
          <w:rStyle w:val="AnswerGray"/>
          <w:rFonts w:ascii="Courier New" w:hAnsi="Courier New" w:cs="Courier New"/>
        </w:rPr>
        <w:t>(config-vlan)# name ParkingLot</w:t>
      </w:r>
    </w:p>
    <w:p w14:paraId="6BAB9119" w14:textId="74770BF5" w:rsidR="00C44C12" w:rsidRDefault="00295DFA" w:rsidP="006948EF">
      <w:pPr>
        <w:pStyle w:val="Heading2"/>
      </w:pPr>
      <w:r>
        <w:t xml:space="preserve">Configure </w:t>
      </w:r>
      <w:r w:rsidR="00C44C12">
        <w:t>Switch Security</w:t>
      </w:r>
      <w:r w:rsidR="00E40D27">
        <w:t>.</w:t>
      </w:r>
    </w:p>
    <w:p w14:paraId="51498212" w14:textId="296870FD" w:rsidR="00231DCA" w:rsidRDefault="00A11C5A" w:rsidP="00385511">
      <w:pPr>
        <w:pStyle w:val="Heading3"/>
      </w:pPr>
      <w:r>
        <w:t xml:space="preserve">Implement </w:t>
      </w:r>
      <w:r w:rsidR="005F5B2D">
        <w:t xml:space="preserve">802.1Q </w:t>
      </w:r>
      <w:r w:rsidR="00295DFA">
        <w:t>t</w:t>
      </w:r>
      <w:r w:rsidR="005F5B2D">
        <w:t>runking</w:t>
      </w:r>
      <w:r w:rsidR="00295DFA">
        <w:t>.</w:t>
      </w:r>
    </w:p>
    <w:p w14:paraId="26B82D07" w14:textId="005F03FA" w:rsidR="008C579F" w:rsidRDefault="008C579F" w:rsidP="0013110C">
      <w:pPr>
        <w:pStyle w:val="SubStepAlpha"/>
      </w:pPr>
      <w:r>
        <w:t>On both switches, c</w:t>
      </w:r>
      <w:r w:rsidR="006D745A">
        <w:t>onfigure trunking</w:t>
      </w:r>
      <w:r w:rsidR="00295DFA">
        <w:t xml:space="preserve"> on </w:t>
      </w:r>
      <w:r>
        <w:t>F0/1 to use VLAN 333 as the native VLAN.</w:t>
      </w:r>
    </w:p>
    <w:p w14:paraId="0A2E186C" w14:textId="15DC5124" w:rsidR="008231CB" w:rsidRDefault="008231CB" w:rsidP="00385511">
      <w:pPr>
        <w:pStyle w:val="CMD"/>
        <w:rPr>
          <w:rStyle w:val="AnswerGray"/>
          <w:rFonts w:ascii="Courier New" w:hAnsi="Courier New" w:cs="Courier New"/>
        </w:rPr>
      </w:pPr>
      <w:r w:rsidRPr="004663E5">
        <w:rPr>
          <w:rStyle w:val="AnswerGray"/>
          <w:rFonts w:ascii="Courier New" w:hAnsi="Courier New" w:cs="Courier New"/>
        </w:rPr>
        <w:t>S</w:t>
      </w:r>
      <w:r>
        <w:rPr>
          <w:rStyle w:val="AnswerGray"/>
          <w:rFonts w:ascii="Courier New" w:hAnsi="Courier New" w:cs="Courier New"/>
        </w:rPr>
        <w:t>1</w:t>
      </w:r>
      <w:r w:rsidRPr="004663E5">
        <w:rPr>
          <w:rStyle w:val="AnswerGray"/>
          <w:rFonts w:ascii="Courier New" w:hAnsi="Courier New" w:cs="Courier New"/>
        </w:rPr>
        <w:t>(config)# interface f0/1</w:t>
      </w:r>
    </w:p>
    <w:p w14:paraId="523B76B9" w14:textId="07585F70" w:rsidR="0085529D" w:rsidRPr="00385511" w:rsidRDefault="0085529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mode trunk</w:t>
      </w:r>
    </w:p>
    <w:p w14:paraId="26D21809" w14:textId="2A0EA67E" w:rsidR="0085529D" w:rsidRPr="00385511" w:rsidRDefault="0085529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trunk native vlan 333</w:t>
      </w:r>
    </w:p>
    <w:p w14:paraId="5BF7F17D" w14:textId="0CAB1A83" w:rsidR="0085529D" w:rsidRPr="00385511" w:rsidRDefault="0085529D" w:rsidP="00385511">
      <w:pPr>
        <w:pStyle w:val="CMD"/>
        <w:rPr>
          <w:rStyle w:val="AnswerGray"/>
          <w:rFonts w:ascii="Courier New" w:hAnsi="Courier New" w:cs="Courier New"/>
        </w:rPr>
      </w:pPr>
    </w:p>
    <w:p w14:paraId="1FF1333F" w14:textId="3F6C6FA6" w:rsidR="0085529D" w:rsidRPr="00385511" w:rsidRDefault="0085529D" w:rsidP="0085529D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</w:t>
      </w:r>
    </w:p>
    <w:p w14:paraId="0347B58F" w14:textId="64655CAD" w:rsidR="0085529D" w:rsidRPr="00385511" w:rsidRDefault="0085529D" w:rsidP="0085529D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mode trunk</w:t>
      </w:r>
    </w:p>
    <w:p w14:paraId="1B24BF20" w14:textId="2C0429F4" w:rsidR="0085529D" w:rsidRDefault="0085529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trunk native vlan 333</w:t>
      </w:r>
    </w:p>
    <w:p w14:paraId="36CA412B" w14:textId="4A00DC42" w:rsidR="008C579F" w:rsidRPr="00A25885" w:rsidRDefault="008C579F">
      <w:pPr>
        <w:pStyle w:val="SubStepAlpha"/>
      </w:pPr>
      <w:r w:rsidRPr="00385511">
        <w:t xml:space="preserve">Verify that trunking is configured </w:t>
      </w:r>
      <w:r>
        <w:t>on both switches</w:t>
      </w:r>
      <w:r w:rsidRPr="00385511">
        <w:t>.</w:t>
      </w:r>
    </w:p>
    <w:p w14:paraId="7B053EAE" w14:textId="4C2DB097" w:rsidR="00DF0432" w:rsidRPr="006D3F70" w:rsidRDefault="00DF0432" w:rsidP="00385511">
      <w:pPr>
        <w:pStyle w:val="CMD"/>
      </w:pPr>
      <w:r>
        <w:t xml:space="preserve">S1# </w:t>
      </w:r>
      <w:r w:rsidRPr="00385511">
        <w:rPr>
          <w:b/>
        </w:rPr>
        <w:t>s</w:t>
      </w:r>
      <w:r w:rsidRPr="006D3F70">
        <w:rPr>
          <w:b/>
        </w:rPr>
        <w:t>how interface trunk</w:t>
      </w:r>
    </w:p>
    <w:p w14:paraId="13429452" w14:textId="77777777" w:rsidR="00DF0432" w:rsidRPr="006D3F70" w:rsidRDefault="00DF0432" w:rsidP="00385511">
      <w:pPr>
        <w:pStyle w:val="CMDOutput"/>
      </w:pPr>
    </w:p>
    <w:p w14:paraId="7C40D20C" w14:textId="77777777" w:rsidR="00DF0432" w:rsidRPr="00295DFA" w:rsidRDefault="00DF0432" w:rsidP="00385511">
      <w:pPr>
        <w:pStyle w:val="CMDOutput"/>
        <w:shd w:val="clear" w:color="auto" w:fill="FFFF00"/>
      </w:pPr>
      <w:r w:rsidRPr="00295DFA">
        <w:t>Port        Mode             Encapsulation  Status        Native vlan</w:t>
      </w:r>
    </w:p>
    <w:p w14:paraId="5DC70268" w14:textId="77777777" w:rsidR="00DF0432" w:rsidRPr="00A25885" w:rsidRDefault="00DF0432" w:rsidP="00385511">
      <w:pPr>
        <w:pStyle w:val="CMDOutput"/>
        <w:shd w:val="clear" w:color="auto" w:fill="FFFF00"/>
      </w:pPr>
      <w:r w:rsidRPr="00A25885">
        <w:t>Fa0/1       on               802.1q         trunking      333</w:t>
      </w:r>
    </w:p>
    <w:p w14:paraId="36B426EC" w14:textId="77777777" w:rsidR="00DF0432" w:rsidRPr="005D429D" w:rsidRDefault="00DF0432" w:rsidP="00385511">
      <w:pPr>
        <w:pStyle w:val="CMDOutput"/>
      </w:pPr>
    </w:p>
    <w:p w14:paraId="38460F17" w14:textId="77777777" w:rsidR="00DF0432" w:rsidRPr="00503D0D" w:rsidRDefault="00DF0432" w:rsidP="00385511">
      <w:pPr>
        <w:pStyle w:val="CMDOutput"/>
      </w:pPr>
      <w:r w:rsidRPr="00503D0D">
        <w:t>Port        Vlans allowed on trunk</w:t>
      </w:r>
    </w:p>
    <w:p w14:paraId="72BDB9A6" w14:textId="77777777" w:rsidR="00DF0432" w:rsidRPr="00385511" w:rsidRDefault="00DF0432" w:rsidP="00385511">
      <w:pPr>
        <w:pStyle w:val="CMDOutput"/>
      </w:pPr>
      <w:r w:rsidRPr="00385511">
        <w:t>Fa0/1       1-4094</w:t>
      </w:r>
    </w:p>
    <w:p w14:paraId="7387FC67" w14:textId="77777777" w:rsidR="00DF0432" w:rsidRPr="00385511" w:rsidRDefault="00DF0432" w:rsidP="00385511">
      <w:pPr>
        <w:pStyle w:val="CMDOutput"/>
      </w:pPr>
    </w:p>
    <w:p w14:paraId="42EAF939" w14:textId="77777777" w:rsidR="00DF0432" w:rsidRPr="00385511" w:rsidRDefault="00DF0432" w:rsidP="00385511">
      <w:pPr>
        <w:pStyle w:val="CMDOutput"/>
      </w:pPr>
      <w:r w:rsidRPr="00385511">
        <w:t>Port        Vlans allowed and active in management domain</w:t>
      </w:r>
    </w:p>
    <w:p w14:paraId="4B67D8A6" w14:textId="77777777" w:rsidR="00DF0432" w:rsidRPr="00385511" w:rsidRDefault="00DF0432" w:rsidP="00385511">
      <w:pPr>
        <w:pStyle w:val="CMDOutput"/>
      </w:pPr>
      <w:r w:rsidRPr="00385511">
        <w:t>Fa0/1       1,10,333,999</w:t>
      </w:r>
    </w:p>
    <w:p w14:paraId="69EF2315" w14:textId="77777777" w:rsidR="00DF0432" w:rsidRPr="00385511" w:rsidRDefault="00DF0432" w:rsidP="00385511">
      <w:pPr>
        <w:pStyle w:val="CMDOutput"/>
      </w:pPr>
    </w:p>
    <w:p w14:paraId="1621C11C" w14:textId="77777777" w:rsidR="00DF0432" w:rsidRPr="00385511" w:rsidRDefault="00DF0432" w:rsidP="00385511">
      <w:pPr>
        <w:pStyle w:val="CMDOutput"/>
        <w:shd w:val="clear" w:color="auto" w:fill="FFFF00"/>
      </w:pPr>
      <w:r w:rsidRPr="00385511">
        <w:t>Port        Vlans in spanning tree forwarding state and not pruned</w:t>
      </w:r>
    </w:p>
    <w:p w14:paraId="27FA18E7" w14:textId="77777777" w:rsidR="00DF0432" w:rsidRDefault="00DF0432" w:rsidP="00385511">
      <w:pPr>
        <w:pStyle w:val="CMDOutput"/>
        <w:shd w:val="clear" w:color="auto" w:fill="FFFF00"/>
      </w:pPr>
      <w:r w:rsidRPr="00385511">
        <w:t>Fa0/1       1,10,333,99</w:t>
      </w:r>
      <w:r>
        <w:t>9</w:t>
      </w:r>
    </w:p>
    <w:p w14:paraId="22D2AAF1" w14:textId="77777777" w:rsidR="00DF0432" w:rsidRDefault="00DF0432" w:rsidP="00DF0432">
      <w:pPr>
        <w:pStyle w:val="CMD"/>
        <w:rPr>
          <w:highlight w:val="yellow"/>
        </w:rPr>
      </w:pPr>
    </w:p>
    <w:p w14:paraId="1D753737" w14:textId="26DF51B9" w:rsidR="00DF0432" w:rsidRDefault="00DF0432" w:rsidP="00DF0432">
      <w:pPr>
        <w:pStyle w:val="CMD"/>
      </w:pPr>
      <w:r>
        <w:t xml:space="preserve">S2# </w:t>
      </w:r>
      <w:r w:rsidRPr="00385511">
        <w:rPr>
          <w:b/>
        </w:rPr>
        <w:t>show int</w:t>
      </w:r>
      <w:r>
        <w:rPr>
          <w:b/>
        </w:rPr>
        <w:t>erface</w:t>
      </w:r>
      <w:r w:rsidRPr="00385511">
        <w:rPr>
          <w:b/>
        </w:rPr>
        <w:t xml:space="preserve"> tru</w:t>
      </w:r>
      <w:r>
        <w:rPr>
          <w:b/>
        </w:rPr>
        <w:t>nk</w:t>
      </w:r>
    </w:p>
    <w:p w14:paraId="34D4046F" w14:textId="77777777" w:rsidR="00DF0432" w:rsidRDefault="00DF0432" w:rsidP="00DF0432">
      <w:pPr>
        <w:pStyle w:val="CMD"/>
      </w:pPr>
    </w:p>
    <w:p w14:paraId="44BAECCB" w14:textId="77777777" w:rsidR="00DF0432" w:rsidRDefault="00DF0432" w:rsidP="00385511">
      <w:pPr>
        <w:pStyle w:val="CMDOutput"/>
        <w:shd w:val="clear" w:color="auto" w:fill="FFFF00"/>
      </w:pPr>
      <w:r>
        <w:t>Port        Mode             Encapsulation  Status        Native vlan</w:t>
      </w:r>
    </w:p>
    <w:p w14:paraId="521AF2C0" w14:textId="77777777" w:rsidR="00DF0432" w:rsidRDefault="00DF0432" w:rsidP="00385511">
      <w:pPr>
        <w:pStyle w:val="CMDOutput"/>
        <w:shd w:val="clear" w:color="auto" w:fill="FFFF00"/>
      </w:pPr>
      <w:r>
        <w:t>Fa0/1       on               802.1q         trunking      333</w:t>
      </w:r>
    </w:p>
    <w:p w14:paraId="6EDF82C5" w14:textId="77777777" w:rsidR="00DF0432" w:rsidRDefault="00DF0432" w:rsidP="00385511">
      <w:pPr>
        <w:pStyle w:val="CMDOutput"/>
      </w:pPr>
    </w:p>
    <w:p w14:paraId="0FA8A34D" w14:textId="77777777" w:rsidR="00DF0432" w:rsidRDefault="00DF0432" w:rsidP="00385511">
      <w:pPr>
        <w:pStyle w:val="CMDOutput"/>
      </w:pPr>
      <w:r>
        <w:t>Port        Vlans allowed on trunk</w:t>
      </w:r>
    </w:p>
    <w:p w14:paraId="538D6B75" w14:textId="77777777" w:rsidR="00DF0432" w:rsidRDefault="00DF0432" w:rsidP="00385511">
      <w:pPr>
        <w:pStyle w:val="CMDOutput"/>
      </w:pPr>
      <w:r>
        <w:t>Fa0/1       1-4094</w:t>
      </w:r>
    </w:p>
    <w:p w14:paraId="736040F7" w14:textId="77777777" w:rsidR="00DF0432" w:rsidRDefault="00DF0432" w:rsidP="00385511">
      <w:pPr>
        <w:pStyle w:val="CMDOutput"/>
      </w:pPr>
    </w:p>
    <w:p w14:paraId="4EA93F49" w14:textId="77777777" w:rsidR="00DF0432" w:rsidRDefault="00DF0432" w:rsidP="00385511">
      <w:pPr>
        <w:pStyle w:val="CMDOutput"/>
      </w:pPr>
      <w:r>
        <w:t>Port        Vlans allowed and active in management domain</w:t>
      </w:r>
    </w:p>
    <w:p w14:paraId="4DEDC197" w14:textId="77777777" w:rsidR="00DF0432" w:rsidRDefault="00DF0432" w:rsidP="00385511">
      <w:pPr>
        <w:pStyle w:val="CMDOutput"/>
      </w:pPr>
      <w:r>
        <w:t>Fa0/1       1,10,333,999</w:t>
      </w:r>
    </w:p>
    <w:p w14:paraId="3528912D" w14:textId="77777777" w:rsidR="00DF0432" w:rsidRDefault="00DF0432" w:rsidP="00385511">
      <w:pPr>
        <w:pStyle w:val="CMDOutput"/>
      </w:pPr>
    </w:p>
    <w:p w14:paraId="70564496" w14:textId="77777777" w:rsidR="00DF0432" w:rsidRDefault="00DF0432" w:rsidP="00385511">
      <w:pPr>
        <w:pStyle w:val="CMDOutput"/>
        <w:shd w:val="clear" w:color="auto" w:fill="FFFF00"/>
      </w:pPr>
      <w:r>
        <w:t>Port        Vlans in spanning tree forwarding state and not pruned</w:t>
      </w:r>
    </w:p>
    <w:p w14:paraId="396589DF" w14:textId="38921525" w:rsidR="00DF0432" w:rsidRDefault="00DF0432" w:rsidP="00385511">
      <w:pPr>
        <w:pStyle w:val="CMDOutput"/>
        <w:shd w:val="clear" w:color="auto" w:fill="FFFF00"/>
      </w:pPr>
      <w:r>
        <w:t>Fa0/1       1,10,333,999</w:t>
      </w:r>
    </w:p>
    <w:p w14:paraId="41FD1389" w14:textId="35511F0B" w:rsidR="000D5653" w:rsidRDefault="008A22C0" w:rsidP="0013110C">
      <w:pPr>
        <w:pStyle w:val="SubStepAlpha"/>
      </w:pPr>
      <w:r>
        <w:lastRenderedPageBreak/>
        <w:t>Disable DTP negotiation</w:t>
      </w:r>
      <w:r w:rsidR="000D5653">
        <w:t xml:space="preserve"> on F0/1 on S1 and S2. </w:t>
      </w:r>
    </w:p>
    <w:p w14:paraId="1B2ABA79" w14:textId="10FABD25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f0/1</w:t>
      </w:r>
    </w:p>
    <w:p w14:paraId="51407C90" w14:textId="34AD5EC9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nonegotiate</w:t>
      </w:r>
    </w:p>
    <w:p w14:paraId="7A1A1531" w14:textId="77777777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</w:p>
    <w:p w14:paraId="780F7B1E" w14:textId="61249F59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</w:t>
      </w:r>
    </w:p>
    <w:p w14:paraId="4BD563F9" w14:textId="138F55D1" w:rsidR="00670232" w:rsidRPr="00385511" w:rsidRDefault="0067023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nonegotiate</w:t>
      </w:r>
    </w:p>
    <w:p w14:paraId="2ED3BC9B" w14:textId="7A4BE441" w:rsidR="00670232" w:rsidRDefault="00214D25">
      <w:pPr>
        <w:pStyle w:val="SubStepAlpha"/>
      </w:pPr>
      <w:r>
        <w:t xml:space="preserve">Verify with the </w:t>
      </w:r>
      <w:r>
        <w:rPr>
          <w:b/>
        </w:rPr>
        <w:t xml:space="preserve">show interfaces </w:t>
      </w:r>
      <w:r>
        <w:t>command.</w:t>
      </w:r>
    </w:p>
    <w:p w14:paraId="0FB62166" w14:textId="0D41C29D" w:rsidR="000D5653" w:rsidRDefault="000D5653" w:rsidP="00385511">
      <w:pPr>
        <w:pStyle w:val="CMD"/>
        <w:rPr>
          <w:b/>
        </w:rPr>
      </w:pPr>
      <w:r>
        <w:t xml:space="preserve">S1# </w:t>
      </w:r>
      <w:r w:rsidRPr="00385511">
        <w:rPr>
          <w:b/>
        </w:rPr>
        <w:t>show interfaces f0/1 switchport | include Negotiation</w:t>
      </w:r>
    </w:p>
    <w:p w14:paraId="79FA8AB7" w14:textId="27B0495E" w:rsidR="000D5653" w:rsidRDefault="000D5653" w:rsidP="00385511">
      <w:pPr>
        <w:pStyle w:val="CMDOutput"/>
        <w:rPr>
          <w:shd w:val="clear" w:color="auto" w:fill="FFFFFF" w:themeFill="background1"/>
        </w:rPr>
      </w:pPr>
      <w:r w:rsidRPr="00385511">
        <w:rPr>
          <w:shd w:val="clear" w:color="auto" w:fill="FFFFFF" w:themeFill="background1"/>
        </w:rPr>
        <w:t xml:space="preserve">Negotiation of Trunking: </w:t>
      </w:r>
      <w:r w:rsidRPr="00385511">
        <w:rPr>
          <w:highlight w:val="yellow"/>
          <w:shd w:val="clear" w:color="auto" w:fill="FFFFFF" w:themeFill="background1"/>
        </w:rPr>
        <w:t>Off</w:t>
      </w:r>
    </w:p>
    <w:p w14:paraId="30FB73DD" w14:textId="77777777" w:rsidR="00670232" w:rsidRDefault="00670232" w:rsidP="00385511">
      <w:pPr>
        <w:pStyle w:val="CMDOutput"/>
        <w:rPr>
          <w:shd w:val="clear" w:color="auto" w:fill="FFFFFF" w:themeFill="background1"/>
        </w:rPr>
      </w:pPr>
    </w:p>
    <w:p w14:paraId="3703F15A" w14:textId="3030252E" w:rsidR="00670232" w:rsidRDefault="00670232" w:rsidP="00670232">
      <w:pPr>
        <w:pStyle w:val="CMD"/>
        <w:rPr>
          <w:b/>
        </w:rPr>
      </w:pPr>
      <w:r>
        <w:t xml:space="preserve">S2# </w:t>
      </w:r>
      <w:r w:rsidRPr="004663E5">
        <w:rPr>
          <w:b/>
        </w:rPr>
        <w:t>show interfaces f0/1 switchport | include Negotiation</w:t>
      </w:r>
    </w:p>
    <w:p w14:paraId="2D4ED8D2" w14:textId="77777777" w:rsidR="00670232" w:rsidRDefault="00670232" w:rsidP="00670232">
      <w:pPr>
        <w:pStyle w:val="CMDOutput"/>
      </w:pPr>
      <w:r w:rsidRPr="004663E5">
        <w:rPr>
          <w:shd w:val="clear" w:color="auto" w:fill="FFFFFF" w:themeFill="background1"/>
        </w:rPr>
        <w:t xml:space="preserve">Negotiation of Trunking: </w:t>
      </w:r>
      <w:r w:rsidRPr="00385511">
        <w:rPr>
          <w:highlight w:val="yellow"/>
          <w:shd w:val="clear" w:color="auto" w:fill="FFFFFF" w:themeFill="background1"/>
        </w:rPr>
        <w:t>Off</w:t>
      </w:r>
    </w:p>
    <w:p w14:paraId="0213EB01" w14:textId="4D5A73CB" w:rsidR="0081378B" w:rsidRPr="00A25885" w:rsidRDefault="0081378B" w:rsidP="00385511">
      <w:pPr>
        <w:pStyle w:val="Heading3"/>
      </w:pPr>
      <w:r>
        <w:t>Configure access ports.</w:t>
      </w:r>
    </w:p>
    <w:p w14:paraId="666E1FF3" w14:textId="166CD51A" w:rsidR="0081378B" w:rsidRDefault="0081378B" w:rsidP="0081378B">
      <w:pPr>
        <w:pStyle w:val="SubStepAlpha"/>
      </w:pPr>
      <w:r>
        <w:t>On S1, configure F0/5 and F0/6 as access ports that are associated with VLAN 10.</w:t>
      </w:r>
    </w:p>
    <w:p w14:paraId="78E6C7AC" w14:textId="0921EC25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range f0/5 – 6</w:t>
      </w:r>
    </w:p>
    <w:p w14:paraId="303B95D4" w14:textId="541F8461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mode access</w:t>
      </w:r>
    </w:p>
    <w:p w14:paraId="582661DE" w14:textId="11B4B991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access vlan 10</w:t>
      </w:r>
    </w:p>
    <w:p w14:paraId="776085A1" w14:textId="528DBF09" w:rsidR="0081378B" w:rsidRDefault="0081378B" w:rsidP="00385511">
      <w:pPr>
        <w:pStyle w:val="SubStepAlpha"/>
      </w:pPr>
      <w:r>
        <w:t>On S2, configure F0/18 as an access port that is associated with VLAN 10.</w:t>
      </w:r>
    </w:p>
    <w:p w14:paraId="03D6BDA4" w14:textId="16920A23" w:rsidR="0081378B" w:rsidRPr="00385511" w:rsidRDefault="004E60F0" w:rsidP="00385511">
      <w:pPr>
        <w:pStyle w:val="CMD"/>
        <w:rPr>
          <w:rStyle w:val="AnswerGray"/>
          <w:rFonts w:ascii="Courier New" w:hAnsi="Courier New" w:cs="Courier New"/>
        </w:rPr>
      </w:pPr>
      <w:r w:rsidRPr="00A25885">
        <w:rPr>
          <w:rStyle w:val="AnswerGray"/>
          <w:rFonts w:ascii="Courier New" w:hAnsi="Courier New" w:cs="Courier New"/>
        </w:rPr>
        <w:t>S2(config)# interface</w:t>
      </w:r>
      <w:r w:rsidR="0081378B" w:rsidRPr="00385511">
        <w:rPr>
          <w:rStyle w:val="AnswerGray"/>
          <w:rFonts w:ascii="Courier New" w:hAnsi="Courier New" w:cs="Courier New"/>
        </w:rPr>
        <w:t xml:space="preserve"> f0/18</w:t>
      </w:r>
    </w:p>
    <w:p w14:paraId="6035E915" w14:textId="1DEAF715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mode access</w:t>
      </w:r>
    </w:p>
    <w:p w14:paraId="5AC2F133" w14:textId="689EB8D9" w:rsidR="0081378B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access vlan 10</w:t>
      </w:r>
    </w:p>
    <w:p w14:paraId="493D802B" w14:textId="00F49D7F" w:rsidR="00D66A7C" w:rsidRDefault="00D66A7C" w:rsidP="00385511">
      <w:pPr>
        <w:pStyle w:val="Heading3"/>
      </w:pPr>
      <w:r>
        <w:t>Secure and disable unused switchports</w:t>
      </w:r>
      <w:r w:rsidR="00295DFA">
        <w:t>.</w:t>
      </w:r>
    </w:p>
    <w:p w14:paraId="0845A87F" w14:textId="165D4BC9" w:rsidR="000D5653" w:rsidRDefault="000D5653" w:rsidP="0013110C">
      <w:pPr>
        <w:pStyle w:val="SubStepAlpha"/>
      </w:pPr>
      <w:r>
        <w:t>On S1 and S2, move the unuse</w:t>
      </w:r>
      <w:r w:rsidR="00214D25">
        <w:t>d ports from VLAN 1 to VLAN 999 and disable the unused ports.</w:t>
      </w:r>
    </w:p>
    <w:p w14:paraId="5165C673" w14:textId="5962B2E4" w:rsidR="00F903A1" w:rsidRPr="00385511" w:rsidRDefault="0081378B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S1(config</w:t>
      </w:r>
      <w:r w:rsidR="00F903A1" w:rsidRPr="00385511">
        <w:rPr>
          <w:rStyle w:val="AnswerGray"/>
          <w:rFonts w:ascii="Courier New" w:hAnsi="Courier New" w:cs="Courier New"/>
        </w:rPr>
        <w:t>)# interface range f0/2-4 , f0/7-24, g0/1-2</w:t>
      </w:r>
    </w:p>
    <w:p w14:paraId="487B14DA" w14:textId="2D7665F6" w:rsidR="00F903A1" w:rsidRPr="00385511" w:rsidRDefault="00F903A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S1(config-if-range)# switchport mode access</w:t>
      </w:r>
    </w:p>
    <w:p w14:paraId="7358BB3B" w14:textId="6948155B" w:rsidR="00F903A1" w:rsidRPr="00385511" w:rsidRDefault="00F903A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S1(config-if-range)# switchport access vlan 999</w:t>
      </w:r>
    </w:p>
    <w:p w14:paraId="0D68240C" w14:textId="1FAFD76C" w:rsidR="00214D25" w:rsidRPr="00385511" w:rsidRDefault="003B7E5D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S1(config-if-range)#</w:t>
      </w:r>
      <w:r w:rsidR="00214D25" w:rsidRPr="00385511">
        <w:rPr>
          <w:rStyle w:val="AnswerGray"/>
          <w:rFonts w:ascii="Courier New" w:hAnsi="Courier New" w:cs="Courier New"/>
        </w:rPr>
        <w:t xml:space="preserve"> shutdown</w:t>
      </w:r>
    </w:p>
    <w:p w14:paraId="1C0C4B5D" w14:textId="40339059" w:rsidR="00F903A1" w:rsidRPr="00385511" w:rsidRDefault="00F903A1" w:rsidP="00385511">
      <w:pPr>
        <w:pStyle w:val="CMD"/>
        <w:rPr>
          <w:rStyle w:val="AnswerGray"/>
          <w:rFonts w:ascii="Courier New" w:hAnsi="Courier New" w:cs="Courier New"/>
        </w:rPr>
      </w:pPr>
    </w:p>
    <w:p w14:paraId="06E4A04E" w14:textId="2BD80506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range f0/2-17 , f0/19-24, g0/1-2</w:t>
      </w:r>
    </w:p>
    <w:p w14:paraId="0BE67342" w14:textId="0E9D267B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S2(config-if-range)# switchport mode access</w:t>
      </w:r>
    </w:p>
    <w:p w14:paraId="22E050D1" w14:textId="5F68C5B5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S2(config-if-range)# switchport access vlan 999</w:t>
      </w:r>
    </w:p>
    <w:p w14:paraId="1289315A" w14:textId="791670D3" w:rsidR="00214D25" w:rsidRPr="00385511" w:rsidRDefault="00214D25" w:rsidP="00214D2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</w:t>
      </w:r>
      <w:r w:rsidR="003B7E5D" w:rsidRPr="00385511">
        <w:rPr>
          <w:rStyle w:val="AnswerGray"/>
          <w:rFonts w:ascii="Courier New" w:hAnsi="Courier New" w:cs="Courier New"/>
        </w:rPr>
        <w:t>(config-if-range)#</w:t>
      </w:r>
      <w:r w:rsidRPr="00385511">
        <w:rPr>
          <w:rStyle w:val="AnswerGray"/>
          <w:rFonts w:ascii="Courier New" w:hAnsi="Courier New" w:cs="Courier New"/>
        </w:rPr>
        <w:t xml:space="preserve"> shutdown</w:t>
      </w:r>
    </w:p>
    <w:p w14:paraId="153569EC" w14:textId="16CE20C8" w:rsidR="00214D25" w:rsidRDefault="003B7E5D">
      <w:pPr>
        <w:pStyle w:val="SubStepAlpha"/>
      </w:pPr>
      <w:r>
        <w:t>Verify that unused ports are disabled and</w:t>
      </w:r>
      <w:r w:rsidR="00245A15">
        <w:t xml:space="preserve"> </w:t>
      </w:r>
      <w:r w:rsidR="006506D8">
        <w:t>associated with</w:t>
      </w:r>
      <w:r w:rsidR="00245A15">
        <w:t xml:space="preserve"> VLAN 999 </w:t>
      </w:r>
      <w:r w:rsidR="00117BBC">
        <w:t>by issui</w:t>
      </w:r>
      <w:r w:rsidR="00245A15">
        <w:t>ng</w:t>
      </w:r>
      <w:r w:rsidR="00117BBC">
        <w:t xml:space="preserve"> the</w:t>
      </w:r>
      <w:r w:rsidR="00245A15">
        <w:t xml:space="preserve"> </w:t>
      </w:r>
      <w:r w:rsidR="00245A15" w:rsidRPr="00385511">
        <w:rPr>
          <w:b/>
        </w:rPr>
        <w:t>show</w:t>
      </w:r>
      <w:r w:rsidR="00245A15">
        <w:t xml:space="preserve"> command.</w:t>
      </w:r>
    </w:p>
    <w:p w14:paraId="5AD411CE" w14:textId="77777777" w:rsidR="006506D8" w:rsidRDefault="006506D8" w:rsidP="006506D8">
      <w:pPr>
        <w:pStyle w:val="CMD"/>
      </w:pPr>
      <w:r>
        <w:t xml:space="preserve">S1# </w:t>
      </w:r>
      <w:r w:rsidRPr="00385511">
        <w:rPr>
          <w:b/>
        </w:rPr>
        <w:t>show interfaces status</w:t>
      </w:r>
    </w:p>
    <w:p w14:paraId="14BBF590" w14:textId="77777777" w:rsidR="006506D8" w:rsidRDefault="006506D8" w:rsidP="00385511">
      <w:pPr>
        <w:pStyle w:val="CMDOutput"/>
      </w:pPr>
    </w:p>
    <w:p w14:paraId="09C8541B" w14:textId="77777777" w:rsidR="006506D8" w:rsidRDefault="006506D8" w:rsidP="00385511">
      <w:pPr>
        <w:pStyle w:val="CMDOutput"/>
      </w:pPr>
      <w:r>
        <w:t>Port      Name               Status       Vlan       Duplex  Speed Type</w:t>
      </w:r>
    </w:p>
    <w:p w14:paraId="654F4B86" w14:textId="77777777" w:rsidR="006506D8" w:rsidRDefault="006506D8" w:rsidP="00385511">
      <w:pPr>
        <w:pStyle w:val="CMDOutput"/>
      </w:pPr>
      <w:r>
        <w:t>Fa0/1     Link to S2         connected    trunk      a-full  a-100 10/100BaseTX</w:t>
      </w:r>
    </w:p>
    <w:p w14:paraId="2E114AF8" w14:textId="77777777" w:rsidR="006506D8" w:rsidRDefault="006506D8" w:rsidP="00385511">
      <w:pPr>
        <w:pStyle w:val="CMDOutput"/>
      </w:pPr>
      <w:r>
        <w:t>Fa0/2                        disabled     999          auto   auto 10/100BaseTX</w:t>
      </w:r>
    </w:p>
    <w:p w14:paraId="6875C629" w14:textId="77777777" w:rsidR="006506D8" w:rsidRDefault="006506D8" w:rsidP="00385511">
      <w:pPr>
        <w:pStyle w:val="CMDOutput"/>
      </w:pPr>
      <w:r>
        <w:t>Fa0/3                        disabled     999          auto   auto 10/100BaseTX</w:t>
      </w:r>
    </w:p>
    <w:p w14:paraId="09400A55" w14:textId="77777777" w:rsidR="006506D8" w:rsidRDefault="006506D8" w:rsidP="00385511">
      <w:pPr>
        <w:pStyle w:val="CMDOutput"/>
      </w:pPr>
      <w:r>
        <w:t>Fa0/4                        disabled     999          auto   auto 10/100BaseTX</w:t>
      </w:r>
    </w:p>
    <w:p w14:paraId="78D926E2" w14:textId="10F9D86F" w:rsidR="006506D8" w:rsidRDefault="006506D8" w:rsidP="00385511">
      <w:pPr>
        <w:pStyle w:val="CMDOutput"/>
      </w:pPr>
      <w:r>
        <w:t>Fa0/5     Link to R1         connected    1</w:t>
      </w:r>
      <w:r w:rsidR="0081378B">
        <w:t>0</w:t>
      </w:r>
      <w:r>
        <w:t xml:space="preserve">         a-full  a-100 10/100BaseTX</w:t>
      </w:r>
    </w:p>
    <w:p w14:paraId="3DB59B4C" w14:textId="3E602300" w:rsidR="006506D8" w:rsidRDefault="006506D8" w:rsidP="00385511">
      <w:pPr>
        <w:pStyle w:val="CMDOutput"/>
      </w:pPr>
      <w:r>
        <w:t>Fa0/6     Link to PC-A       connected    1</w:t>
      </w:r>
      <w:r w:rsidR="0081378B">
        <w:t>0</w:t>
      </w:r>
      <w:r>
        <w:t xml:space="preserve">         a-full  a-100 10/100BaseTX</w:t>
      </w:r>
    </w:p>
    <w:p w14:paraId="7B137B5D" w14:textId="77777777" w:rsidR="006506D8" w:rsidRDefault="006506D8" w:rsidP="00385511">
      <w:pPr>
        <w:pStyle w:val="CMDOutput"/>
      </w:pPr>
      <w:r>
        <w:lastRenderedPageBreak/>
        <w:t>Fa0/7                        disabled     999          auto   auto 10/100BaseTX</w:t>
      </w:r>
    </w:p>
    <w:p w14:paraId="357086F0" w14:textId="77777777" w:rsidR="006506D8" w:rsidRDefault="006506D8" w:rsidP="00385511">
      <w:pPr>
        <w:pStyle w:val="CMDOutput"/>
      </w:pPr>
      <w:r>
        <w:t>Fa0/8                        disabled     999          auto   auto 10/100BaseTX</w:t>
      </w:r>
    </w:p>
    <w:p w14:paraId="38F56B3F" w14:textId="77777777" w:rsidR="006506D8" w:rsidRDefault="006506D8" w:rsidP="00385511">
      <w:pPr>
        <w:pStyle w:val="CMDOutput"/>
      </w:pPr>
      <w:r>
        <w:t>Fa0/9                        disabled     999          auto   auto 10/100BaseTX</w:t>
      </w:r>
    </w:p>
    <w:p w14:paraId="5C12CA50" w14:textId="3DBD3C7F" w:rsidR="006506D8" w:rsidRDefault="006506D8" w:rsidP="00385511">
      <w:pPr>
        <w:pStyle w:val="CMDOutput"/>
      </w:pPr>
      <w:r>
        <w:t>Fa0/10                       disabled     999          auto   auto 10/100BaseTX</w:t>
      </w:r>
    </w:p>
    <w:p w14:paraId="1FC6BACA" w14:textId="2AC56636" w:rsidR="006506D8" w:rsidRDefault="006506D8" w:rsidP="00385511">
      <w:pPr>
        <w:pStyle w:val="CMDOutput"/>
      </w:pPr>
      <w:r>
        <w:t>&lt;output omitted&gt;</w:t>
      </w:r>
    </w:p>
    <w:p w14:paraId="5C8BE5D1" w14:textId="77777777" w:rsidR="006506D8" w:rsidRPr="006506D8" w:rsidRDefault="006506D8" w:rsidP="00385511">
      <w:pPr>
        <w:pStyle w:val="CMD"/>
      </w:pPr>
      <w:r w:rsidRPr="006506D8">
        <w:t xml:space="preserve">S2# </w:t>
      </w:r>
      <w:r w:rsidRPr="00385511">
        <w:rPr>
          <w:b/>
        </w:rPr>
        <w:t>show interfaces status</w:t>
      </w:r>
    </w:p>
    <w:p w14:paraId="7DFC6F1E" w14:textId="77777777" w:rsidR="006506D8" w:rsidRPr="006506D8" w:rsidRDefault="006506D8" w:rsidP="006506D8">
      <w:pPr>
        <w:pStyle w:val="CMDOutput"/>
        <w:rPr>
          <w:sz w:val="20"/>
        </w:rPr>
      </w:pPr>
    </w:p>
    <w:p w14:paraId="583FDD30" w14:textId="77777777" w:rsidR="006506D8" w:rsidRPr="00385511" w:rsidRDefault="006506D8">
      <w:pPr>
        <w:pStyle w:val="CMDOutput"/>
      </w:pPr>
      <w:r w:rsidRPr="00385511">
        <w:t>Port      Name               Status       Vlan       Duplex  Speed Type</w:t>
      </w:r>
    </w:p>
    <w:p w14:paraId="25156E0E" w14:textId="77777777" w:rsidR="006506D8" w:rsidRPr="00385511" w:rsidRDefault="006506D8">
      <w:pPr>
        <w:pStyle w:val="CMDOutput"/>
      </w:pPr>
      <w:r w:rsidRPr="00385511">
        <w:t>Fa0/1     Link to S1         connected    trunk      a-full  a-100 10/100BaseTX</w:t>
      </w:r>
    </w:p>
    <w:p w14:paraId="422BCCFA" w14:textId="77777777" w:rsidR="006506D8" w:rsidRPr="00385511" w:rsidRDefault="006506D8">
      <w:pPr>
        <w:pStyle w:val="CMDOutput"/>
      </w:pPr>
      <w:r w:rsidRPr="00385511">
        <w:t>Fa0/2                        disabled     999          auto   auto 10/100BaseTX</w:t>
      </w:r>
    </w:p>
    <w:p w14:paraId="25636E03" w14:textId="77777777" w:rsidR="006506D8" w:rsidRPr="00385511" w:rsidRDefault="006506D8">
      <w:pPr>
        <w:pStyle w:val="CMDOutput"/>
      </w:pPr>
      <w:r w:rsidRPr="00385511">
        <w:t>Fa0/3                        disabled     999          auto   auto 10/100BaseTX</w:t>
      </w:r>
    </w:p>
    <w:p w14:paraId="035FBC01" w14:textId="0E8CE076" w:rsidR="006506D8" w:rsidRPr="00385511" w:rsidRDefault="00DD51B7">
      <w:pPr>
        <w:pStyle w:val="CMDOutput"/>
      </w:pPr>
      <w:r>
        <w:t>&lt;output omitted&gt;</w:t>
      </w:r>
    </w:p>
    <w:p w14:paraId="0ABC2099" w14:textId="77777777" w:rsidR="006506D8" w:rsidRPr="00385511" w:rsidRDefault="006506D8">
      <w:pPr>
        <w:pStyle w:val="CMDOutput"/>
      </w:pPr>
      <w:r w:rsidRPr="00385511">
        <w:t>Fa0/14                       disabled     999          auto   auto 10/100BaseTX</w:t>
      </w:r>
    </w:p>
    <w:p w14:paraId="6E3B43D4" w14:textId="77777777" w:rsidR="006506D8" w:rsidRPr="00385511" w:rsidRDefault="006506D8">
      <w:pPr>
        <w:pStyle w:val="CMDOutput"/>
      </w:pPr>
      <w:r w:rsidRPr="00385511">
        <w:t>Fa0/15                       disabled     999          auto   auto 10/100BaseTX</w:t>
      </w:r>
    </w:p>
    <w:p w14:paraId="72A60955" w14:textId="77777777" w:rsidR="006506D8" w:rsidRPr="00385511" w:rsidRDefault="006506D8">
      <w:pPr>
        <w:pStyle w:val="CMDOutput"/>
      </w:pPr>
      <w:r w:rsidRPr="00385511">
        <w:t>Fa0/16                       disabled     999          auto   auto 10/100BaseTX</w:t>
      </w:r>
    </w:p>
    <w:p w14:paraId="66C102AE" w14:textId="77777777" w:rsidR="006506D8" w:rsidRPr="00385511" w:rsidRDefault="006506D8">
      <w:pPr>
        <w:pStyle w:val="CMDOutput"/>
      </w:pPr>
      <w:r w:rsidRPr="00385511">
        <w:t>Fa0/17                       disabled     999          auto   auto 10/100BaseTX</w:t>
      </w:r>
    </w:p>
    <w:p w14:paraId="1590B058" w14:textId="7DC00DF9" w:rsidR="006506D8" w:rsidRPr="00385511" w:rsidRDefault="006506D8">
      <w:pPr>
        <w:pStyle w:val="CMDOutput"/>
      </w:pPr>
      <w:r w:rsidRPr="00385511">
        <w:t>Fa0/18    Link to PC-B       connected    1</w:t>
      </w:r>
      <w:r w:rsidR="0081378B">
        <w:t>0</w:t>
      </w:r>
      <w:r w:rsidRPr="00385511">
        <w:t xml:space="preserve">         a-full  a-100 10/100BaseTX</w:t>
      </w:r>
    </w:p>
    <w:p w14:paraId="6AC9DF5B" w14:textId="77777777" w:rsidR="006506D8" w:rsidRPr="00385511" w:rsidRDefault="006506D8">
      <w:pPr>
        <w:pStyle w:val="CMDOutput"/>
      </w:pPr>
      <w:r w:rsidRPr="00385511">
        <w:t>Fa0/19                       disabled     999          auto   auto 10/100BaseTX</w:t>
      </w:r>
    </w:p>
    <w:p w14:paraId="5D8A9986" w14:textId="77777777" w:rsidR="006506D8" w:rsidRPr="00385511" w:rsidRDefault="006506D8">
      <w:pPr>
        <w:pStyle w:val="CMDOutput"/>
      </w:pPr>
      <w:r w:rsidRPr="00385511">
        <w:t>Fa0/20                       disabled     999          auto   auto 10/100BaseTX</w:t>
      </w:r>
    </w:p>
    <w:p w14:paraId="29308013" w14:textId="77777777" w:rsidR="006506D8" w:rsidRPr="00385511" w:rsidRDefault="006506D8">
      <w:pPr>
        <w:pStyle w:val="CMDOutput"/>
      </w:pPr>
      <w:r w:rsidRPr="00385511">
        <w:t>Fa0/21                       disabled     999          auto   auto 10/100BaseTX</w:t>
      </w:r>
    </w:p>
    <w:p w14:paraId="15C84BE0" w14:textId="77777777" w:rsidR="006506D8" w:rsidRPr="00385511" w:rsidRDefault="006506D8">
      <w:pPr>
        <w:pStyle w:val="CMDOutput"/>
      </w:pPr>
      <w:r w:rsidRPr="00385511">
        <w:t>Fa0/22                       disabled     999          auto   auto 10/100BaseTX</w:t>
      </w:r>
    </w:p>
    <w:p w14:paraId="40137E4E" w14:textId="77777777" w:rsidR="006506D8" w:rsidRPr="00385511" w:rsidRDefault="006506D8">
      <w:pPr>
        <w:pStyle w:val="CMDOutput"/>
      </w:pPr>
      <w:r w:rsidRPr="00385511">
        <w:t>Fa0/23                       disabled     999          auto   auto 10/100BaseTX</w:t>
      </w:r>
    </w:p>
    <w:p w14:paraId="46E15D70" w14:textId="77777777" w:rsidR="006506D8" w:rsidRPr="00385511" w:rsidRDefault="006506D8">
      <w:pPr>
        <w:pStyle w:val="CMDOutput"/>
      </w:pPr>
      <w:r w:rsidRPr="00385511">
        <w:t>Fa0/24                       disabled     999          auto   auto 10/100BaseTX</w:t>
      </w:r>
    </w:p>
    <w:p w14:paraId="4ECA6921" w14:textId="77777777" w:rsidR="006506D8" w:rsidRPr="00385511" w:rsidRDefault="006506D8">
      <w:pPr>
        <w:pStyle w:val="CMDOutput"/>
      </w:pPr>
      <w:r w:rsidRPr="00385511">
        <w:t>Gi0/1                        disabled     999          auto   auto 10/100/1000BaseTX</w:t>
      </w:r>
    </w:p>
    <w:p w14:paraId="0F2F2BE2" w14:textId="77777777" w:rsidR="00DD51B7" w:rsidRPr="00385511" w:rsidRDefault="006506D8" w:rsidP="00385511">
      <w:pPr>
        <w:pStyle w:val="CMDOutput"/>
        <w:rPr>
          <w:sz w:val="22"/>
        </w:rPr>
      </w:pPr>
      <w:r w:rsidRPr="006506D8">
        <w:t>Gi0/2                        disabled     999          auto   auto 10/100/1000BaseTX</w:t>
      </w:r>
    </w:p>
    <w:p w14:paraId="6A4EA224" w14:textId="0509B5AE" w:rsidR="00D66A7C" w:rsidRDefault="009132D4" w:rsidP="00385511">
      <w:pPr>
        <w:pStyle w:val="Heading3"/>
      </w:pPr>
      <w:r>
        <w:t xml:space="preserve">Document and </w:t>
      </w:r>
      <w:r w:rsidR="00E40D27">
        <w:t>i</w:t>
      </w:r>
      <w:r>
        <w:t xml:space="preserve">mplement </w:t>
      </w:r>
      <w:r w:rsidR="00E40D27">
        <w:t>p</w:t>
      </w:r>
      <w:r>
        <w:t xml:space="preserve">ort </w:t>
      </w:r>
      <w:r w:rsidR="00E40D27">
        <w:t>s</w:t>
      </w:r>
      <w:r>
        <w:t xml:space="preserve">ecurity </w:t>
      </w:r>
      <w:r w:rsidR="00E40D27">
        <w:t>f</w:t>
      </w:r>
      <w:r>
        <w:t>eatures</w:t>
      </w:r>
      <w:r w:rsidR="006030C3">
        <w:t>.</w:t>
      </w:r>
    </w:p>
    <w:p w14:paraId="4E12D74B" w14:textId="3D6AF67F" w:rsidR="006030C3" w:rsidRPr="00A25885" w:rsidRDefault="006030C3" w:rsidP="00385511">
      <w:pPr>
        <w:pStyle w:val="BodyTextL25"/>
      </w:pPr>
      <w:r>
        <w:t>The interfaces F0/6 on S1 and F0/18 on S2 are configured as access ports</w:t>
      </w:r>
      <w:r w:rsidRPr="00385511">
        <w:rPr>
          <w:color w:val="FF0000"/>
        </w:rPr>
        <w:t>.</w:t>
      </w:r>
      <w:r w:rsidR="008A22C0" w:rsidRPr="008A22C0">
        <w:t xml:space="preserve"> </w:t>
      </w:r>
      <w:r w:rsidR="003D3C66">
        <w:t>In this step, you will also configure port security on these two access ports.</w:t>
      </w:r>
    </w:p>
    <w:p w14:paraId="65AF305E" w14:textId="07AE7113" w:rsidR="00874887" w:rsidRDefault="00874887" w:rsidP="0013110C">
      <w:pPr>
        <w:pStyle w:val="SubStepAlpha"/>
      </w:pPr>
      <w:r>
        <w:t>On S1</w:t>
      </w:r>
      <w:r w:rsidR="00117BBC">
        <w:t xml:space="preserve">, issue the </w:t>
      </w:r>
      <w:r w:rsidR="00117BBC">
        <w:rPr>
          <w:b/>
        </w:rPr>
        <w:t>show port-security</w:t>
      </w:r>
      <w:r w:rsidR="00117BBC">
        <w:t xml:space="preserve"> </w:t>
      </w:r>
      <w:r w:rsidR="003D3C66">
        <w:rPr>
          <w:b/>
        </w:rPr>
        <w:t xml:space="preserve">interface f0/6 </w:t>
      </w:r>
      <w:r w:rsidR="00117BBC">
        <w:t>command to display the defa</w:t>
      </w:r>
      <w:r w:rsidR="00756571">
        <w:t>ult port security settings for interface</w:t>
      </w:r>
      <w:r w:rsidR="00117BBC">
        <w:t xml:space="preserve"> F0/6.</w:t>
      </w:r>
      <w:r w:rsidR="006030C3">
        <w:t xml:space="preserve"> </w:t>
      </w:r>
      <w:r w:rsidR="00756571">
        <w:t>Record your answers in the table below.</w:t>
      </w:r>
    </w:p>
    <w:p w14:paraId="0CDF7891" w14:textId="4A3488F8" w:rsidR="00635BE4" w:rsidRPr="00385511" w:rsidRDefault="00635BE4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S1#</w:t>
      </w:r>
      <w:r w:rsidR="00071307" w:rsidRPr="00385511">
        <w:rPr>
          <w:rStyle w:val="AnswerGray"/>
          <w:rFonts w:ascii="Courier New" w:hAnsi="Courier New" w:cs="Courier New"/>
        </w:rPr>
        <w:t xml:space="preserve"> </w:t>
      </w:r>
      <w:r w:rsidRPr="00385511">
        <w:rPr>
          <w:rStyle w:val="AnswerGray"/>
          <w:rFonts w:ascii="Courier New" w:hAnsi="Courier New" w:cs="Courier New"/>
        </w:rPr>
        <w:t xml:space="preserve">show port-security interface </w:t>
      </w:r>
      <w:r w:rsidR="00117BBC" w:rsidRPr="00385511">
        <w:rPr>
          <w:rStyle w:val="AnswerGray"/>
          <w:rFonts w:ascii="Courier New" w:hAnsi="Courier New" w:cs="Courier New"/>
        </w:rPr>
        <w:t>f</w:t>
      </w:r>
      <w:r w:rsidRPr="00385511">
        <w:rPr>
          <w:rStyle w:val="AnswerGray"/>
          <w:rFonts w:ascii="Courier New" w:hAnsi="Courier New" w:cs="Courier New"/>
        </w:rPr>
        <w:t>0/6</w:t>
      </w:r>
    </w:p>
    <w:p w14:paraId="2E6C7A10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Port Security              : Disabled</w:t>
      </w:r>
    </w:p>
    <w:p w14:paraId="12937376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Port Status                : Secure-down</w:t>
      </w:r>
    </w:p>
    <w:p w14:paraId="3DC13076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Violation Mode             : Shutdown</w:t>
      </w:r>
    </w:p>
    <w:p w14:paraId="376CFA5B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Aging Time                 : 0 mins</w:t>
      </w:r>
    </w:p>
    <w:p w14:paraId="6ACD4694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Aging Type                 : Absolute</w:t>
      </w:r>
    </w:p>
    <w:p w14:paraId="60198D94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SecureStatic Address Aging : Disabled</w:t>
      </w:r>
    </w:p>
    <w:p w14:paraId="4F5963AC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Maximum MAC Addresses      : 1</w:t>
      </w:r>
    </w:p>
    <w:p w14:paraId="33518F75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Total MAC Addresses        : 0</w:t>
      </w:r>
    </w:p>
    <w:p w14:paraId="5AF94A67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Configured MAC Addresses   : 0</w:t>
      </w:r>
    </w:p>
    <w:p w14:paraId="28A83586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Sticky MAC Addresses       : 0</w:t>
      </w:r>
    </w:p>
    <w:p w14:paraId="581A22EE" w14:textId="77777777" w:rsidR="00117BBC" w:rsidRPr="00385511" w:rsidRDefault="00117BBC" w:rsidP="00117BBC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Last Source Address:Vlan   : 0000.0000.0000:0</w:t>
      </w:r>
    </w:p>
    <w:p w14:paraId="635CA18A" w14:textId="3FE3F9C1" w:rsidR="00117BBC" w:rsidRPr="00632260" w:rsidRDefault="00117BBC" w:rsidP="00385511">
      <w:pPr>
        <w:pStyle w:val="CMD"/>
        <w:spacing w:after="240"/>
      </w:pPr>
      <w:r w:rsidRPr="00385511">
        <w:rPr>
          <w:rStyle w:val="AnswerGray"/>
          <w:rFonts w:ascii="Courier New" w:hAnsi="Courier New" w:cs="Courier New"/>
        </w:rPr>
        <w:t>Security Violation Count   : 0</w:t>
      </w:r>
    </w:p>
    <w:tbl>
      <w:tblPr>
        <w:tblStyle w:val="LabTableStyle1"/>
        <w:tblW w:w="0" w:type="auto"/>
        <w:tblLook w:val="04A0" w:firstRow="1" w:lastRow="0" w:firstColumn="1" w:lastColumn="0" w:noHBand="0" w:noVBand="1"/>
        <w:tblDescription w:val="This table lists the default port security features and default settings. Type your answers in the cells listed as &quot;blank&quot;."/>
      </w:tblPr>
      <w:tblGrid>
        <w:gridCol w:w="3708"/>
        <w:gridCol w:w="5868"/>
      </w:tblGrid>
      <w:tr w:rsidR="00635BE4" w:rsidRPr="00173864" w14:paraId="340F5FA8" w14:textId="77777777" w:rsidTr="003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76" w:type="dxa"/>
            <w:gridSpan w:val="2"/>
          </w:tcPr>
          <w:p w14:paraId="74211429" w14:textId="77777777" w:rsidR="00635BE4" w:rsidRPr="00756571" w:rsidRDefault="00635BE4" w:rsidP="00385511">
            <w:pPr>
              <w:pStyle w:val="TableHeading"/>
            </w:pPr>
            <w:r w:rsidRPr="00295DFA">
              <w:lastRenderedPageBreak/>
              <w:t>Default Port Security Configuration</w:t>
            </w:r>
          </w:p>
        </w:tc>
      </w:tr>
      <w:tr w:rsidR="00635BE4" w:rsidRPr="00173864" w14:paraId="7EE7C16D" w14:textId="77777777" w:rsidTr="003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08" w:type="dxa"/>
          </w:tcPr>
          <w:p w14:paraId="4CD58620" w14:textId="77777777" w:rsidR="00635BE4" w:rsidRPr="00385511" w:rsidRDefault="00635BE4" w:rsidP="00385511">
            <w:pPr>
              <w:pStyle w:val="TableHeading"/>
              <w:rPr>
                <w:b w:val="0"/>
              </w:rPr>
            </w:pPr>
            <w:r w:rsidRPr="00385511">
              <w:t>Feature</w:t>
            </w:r>
          </w:p>
        </w:tc>
        <w:tc>
          <w:tcPr>
            <w:tcW w:w="5868" w:type="dxa"/>
          </w:tcPr>
          <w:p w14:paraId="36874827" w14:textId="77777777" w:rsidR="00635BE4" w:rsidRPr="00385511" w:rsidRDefault="00635BE4" w:rsidP="00385511">
            <w:pPr>
              <w:pStyle w:val="TableHeading"/>
              <w:rPr>
                <w:b w:val="0"/>
              </w:rPr>
            </w:pPr>
            <w:r w:rsidRPr="00385511">
              <w:t>Default Setting</w:t>
            </w:r>
          </w:p>
        </w:tc>
      </w:tr>
      <w:tr w:rsidR="00635BE4" w14:paraId="00EB0AE1" w14:textId="77777777" w:rsidTr="00385511">
        <w:tc>
          <w:tcPr>
            <w:tcW w:w="3708" w:type="dxa"/>
          </w:tcPr>
          <w:p w14:paraId="1BF47AD2" w14:textId="77777777" w:rsidR="00635BE4" w:rsidRDefault="00635BE4" w:rsidP="00385511">
            <w:pPr>
              <w:pStyle w:val="TableText"/>
            </w:pPr>
            <w:r>
              <w:t>Port Security</w:t>
            </w:r>
          </w:p>
        </w:tc>
        <w:tc>
          <w:tcPr>
            <w:tcW w:w="5868" w:type="dxa"/>
          </w:tcPr>
          <w:p w14:paraId="0D188676" w14:textId="0E38644A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Disabled</w:t>
            </w:r>
          </w:p>
        </w:tc>
      </w:tr>
      <w:tr w:rsidR="00635BE4" w14:paraId="274E79FC" w14:textId="77777777" w:rsidTr="00385511">
        <w:tc>
          <w:tcPr>
            <w:tcW w:w="3708" w:type="dxa"/>
          </w:tcPr>
          <w:p w14:paraId="540CFB15" w14:textId="77777777" w:rsidR="00635BE4" w:rsidRDefault="00635BE4" w:rsidP="00385511">
            <w:pPr>
              <w:pStyle w:val="TableText"/>
            </w:pPr>
            <w:r>
              <w:t>Maximum number of MAC addresses</w:t>
            </w:r>
          </w:p>
        </w:tc>
        <w:tc>
          <w:tcPr>
            <w:tcW w:w="5868" w:type="dxa"/>
          </w:tcPr>
          <w:p w14:paraId="110927F4" w14:textId="18C558FA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1</w:t>
            </w:r>
          </w:p>
        </w:tc>
      </w:tr>
      <w:tr w:rsidR="00635BE4" w14:paraId="3D784496" w14:textId="77777777" w:rsidTr="00385511">
        <w:tc>
          <w:tcPr>
            <w:tcW w:w="3708" w:type="dxa"/>
          </w:tcPr>
          <w:p w14:paraId="08AA70D2" w14:textId="77777777" w:rsidR="00635BE4" w:rsidRDefault="00635BE4" w:rsidP="00385511">
            <w:pPr>
              <w:pStyle w:val="TableText"/>
            </w:pPr>
            <w:r>
              <w:t>Violation Mode</w:t>
            </w:r>
          </w:p>
        </w:tc>
        <w:tc>
          <w:tcPr>
            <w:tcW w:w="5868" w:type="dxa"/>
          </w:tcPr>
          <w:p w14:paraId="0DB6EB94" w14:textId="3747C7F4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Shutdown</w:t>
            </w:r>
          </w:p>
        </w:tc>
      </w:tr>
      <w:tr w:rsidR="00635BE4" w14:paraId="161B1893" w14:textId="77777777" w:rsidTr="00385511">
        <w:tc>
          <w:tcPr>
            <w:tcW w:w="3708" w:type="dxa"/>
          </w:tcPr>
          <w:p w14:paraId="49EC14B2" w14:textId="2E1A1F41" w:rsidR="00635BE4" w:rsidRDefault="00635BE4" w:rsidP="00385511">
            <w:pPr>
              <w:pStyle w:val="TableText"/>
            </w:pPr>
            <w:r>
              <w:t>Aging</w:t>
            </w:r>
            <w:r w:rsidR="00756571">
              <w:t xml:space="preserve"> Time</w:t>
            </w:r>
          </w:p>
        </w:tc>
        <w:tc>
          <w:tcPr>
            <w:tcW w:w="5868" w:type="dxa"/>
          </w:tcPr>
          <w:p w14:paraId="00E2C137" w14:textId="31D5A337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0 min</w:t>
            </w:r>
            <w:r w:rsidR="00FC1FBA">
              <w:rPr>
                <w:rStyle w:val="AnswerGray"/>
              </w:rPr>
              <w:t>s</w:t>
            </w:r>
          </w:p>
        </w:tc>
      </w:tr>
      <w:tr w:rsidR="00635BE4" w14:paraId="0D667369" w14:textId="77777777" w:rsidTr="00385511">
        <w:tc>
          <w:tcPr>
            <w:tcW w:w="3708" w:type="dxa"/>
          </w:tcPr>
          <w:p w14:paraId="288A7EB8" w14:textId="77777777" w:rsidR="00635BE4" w:rsidRDefault="00635BE4" w:rsidP="00385511">
            <w:pPr>
              <w:pStyle w:val="TableText"/>
            </w:pPr>
            <w:r>
              <w:t>Aging Type</w:t>
            </w:r>
          </w:p>
        </w:tc>
        <w:tc>
          <w:tcPr>
            <w:tcW w:w="5868" w:type="dxa"/>
          </w:tcPr>
          <w:p w14:paraId="642C2A7A" w14:textId="54DF529D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Absolute</w:t>
            </w:r>
          </w:p>
        </w:tc>
      </w:tr>
      <w:tr w:rsidR="00635BE4" w14:paraId="27852E9C" w14:textId="77777777" w:rsidTr="00385511">
        <w:tc>
          <w:tcPr>
            <w:tcW w:w="3708" w:type="dxa"/>
          </w:tcPr>
          <w:p w14:paraId="2E66404A" w14:textId="77777777" w:rsidR="00635BE4" w:rsidRDefault="00635BE4" w:rsidP="00385511">
            <w:pPr>
              <w:pStyle w:val="TableText"/>
            </w:pPr>
            <w:r>
              <w:t>Secure Static Address Aging</w:t>
            </w:r>
          </w:p>
        </w:tc>
        <w:tc>
          <w:tcPr>
            <w:tcW w:w="5868" w:type="dxa"/>
          </w:tcPr>
          <w:p w14:paraId="23BD12C1" w14:textId="41A92999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Disabled</w:t>
            </w:r>
          </w:p>
        </w:tc>
      </w:tr>
      <w:tr w:rsidR="00635BE4" w14:paraId="5CB30122" w14:textId="77777777" w:rsidTr="00385511">
        <w:tc>
          <w:tcPr>
            <w:tcW w:w="3708" w:type="dxa"/>
          </w:tcPr>
          <w:p w14:paraId="3B59EEDD" w14:textId="0F5376A6" w:rsidR="00635BE4" w:rsidRDefault="00635BE4" w:rsidP="00385511">
            <w:pPr>
              <w:pStyle w:val="TableText"/>
            </w:pPr>
            <w:r>
              <w:t xml:space="preserve">Sticky </w:t>
            </w:r>
            <w:r w:rsidR="00756571">
              <w:t xml:space="preserve">MAC </w:t>
            </w:r>
            <w:r w:rsidR="005F055B">
              <w:t>Address</w:t>
            </w:r>
          </w:p>
        </w:tc>
        <w:tc>
          <w:tcPr>
            <w:tcW w:w="5868" w:type="dxa"/>
          </w:tcPr>
          <w:p w14:paraId="042D661C" w14:textId="67F24C6F" w:rsidR="00635BE4" w:rsidRPr="00385511" w:rsidRDefault="00756571" w:rsidP="00385511">
            <w:pPr>
              <w:pStyle w:val="TableText"/>
              <w:rPr>
                <w:rStyle w:val="AnswerGray"/>
              </w:rPr>
            </w:pPr>
            <w:r w:rsidRPr="00385511">
              <w:rPr>
                <w:rStyle w:val="AnswerGray"/>
              </w:rPr>
              <w:t>0</w:t>
            </w:r>
          </w:p>
        </w:tc>
      </w:tr>
    </w:tbl>
    <w:p w14:paraId="6F705B10" w14:textId="7E40469C" w:rsidR="00FC1FBA" w:rsidRDefault="00433B1E" w:rsidP="0013110C">
      <w:pPr>
        <w:pStyle w:val="SubStepAlpha"/>
      </w:pPr>
      <w:r>
        <w:t>On S1</w:t>
      </w:r>
      <w:r w:rsidR="00C12879">
        <w:t>,</w:t>
      </w:r>
      <w:r>
        <w:t xml:space="preserve"> </w:t>
      </w:r>
      <w:r w:rsidR="002D0CE3">
        <w:t>enable</w:t>
      </w:r>
      <w:r w:rsidR="00FC1FBA">
        <w:t xml:space="preserve"> port security on F0/6 with the following settings:</w:t>
      </w:r>
    </w:p>
    <w:p w14:paraId="02E1C5A9" w14:textId="13C6A66C" w:rsidR="00FC1FBA" w:rsidRDefault="00FC1FBA" w:rsidP="00385511">
      <w:pPr>
        <w:pStyle w:val="Bulletlevel2"/>
      </w:pPr>
      <w:r>
        <w:t xml:space="preserve">Maximum number of MAC addresses: </w:t>
      </w:r>
      <w:r w:rsidRPr="00385511">
        <w:rPr>
          <w:b/>
        </w:rPr>
        <w:t>3</w:t>
      </w:r>
    </w:p>
    <w:p w14:paraId="16CB51C4" w14:textId="6300CBDF" w:rsidR="00FC1FBA" w:rsidRDefault="00FC1FBA" w:rsidP="00385511">
      <w:pPr>
        <w:pStyle w:val="Bulletlevel2"/>
      </w:pPr>
      <w:r>
        <w:t xml:space="preserve">Violation type: </w:t>
      </w:r>
      <w:r w:rsidRPr="00385511">
        <w:rPr>
          <w:b/>
        </w:rPr>
        <w:t>restrict</w:t>
      </w:r>
    </w:p>
    <w:p w14:paraId="309A1FE0" w14:textId="4A686191" w:rsidR="00FC1FBA" w:rsidRDefault="00FC1FBA" w:rsidP="00385511">
      <w:pPr>
        <w:pStyle w:val="Bulletlevel2"/>
      </w:pPr>
      <w:r>
        <w:t xml:space="preserve">Aging time: </w:t>
      </w:r>
      <w:r w:rsidRPr="00385511">
        <w:rPr>
          <w:b/>
        </w:rPr>
        <w:t>60 min</w:t>
      </w:r>
    </w:p>
    <w:p w14:paraId="2173DC02" w14:textId="346BC159" w:rsidR="00FC1FBA" w:rsidRDefault="00FC1FBA" w:rsidP="00385511">
      <w:pPr>
        <w:pStyle w:val="Bulletlevel2"/>
      </w:pPr>
      <w:r>
        <w:t>Aging type:</w:t>
      </w:r>
      <w:r w:rsidRPr="00385511">
        <w:rPr>
          <w:b/>
        </w:rPr>
        <w:t xml:space="preserve"> inactivity</w:t>
      </w:r>
    </w:p>
    <w:p w14:paraId="6950EE40" w14:textId="6BB68247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f0/6</w:t>
      </w:r>
    </w:p>
    <w:p w14:paraId="7141A19C" w14:textId="45A1D4C1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port-security</w:t>
      </w:r>
    </w:p>
    <w:p w14:paraId="6E06F15F" w14:textId="04CB1155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port-security maximum 3</w:t>
      </w:r>
    </w:p>
    <w:p w14:paraId="5BD79B8F" w14:textId="774C81F4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port-security violation restrict</w:t>
      </w:r>
    </w:p>
    <w:p w14:paraId="06A1CC85" w14:textId="4C30CDC7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port-security aging time 60</w:t>
      </w:r>
    </w:p>
    <w:p w14:paraId="1DB6FAFB" w14:textId="2C478D2A" w:rsidR="00FC1FBA" w:rsidRPr="00385511" w:rsidRDefault="00FC1FB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switchport port-security aging type inactivity</w:t>
      </w:r>
    </w:p>
    <w:p w14:paraId="4E5249A2" w14:textId="120D4F16" w:rsidR="00FC1FBA" w:rsidRDefault="0029356B" w:rsidP="0013110C">
      <w:pPr>
        <w:pStyle w:val="SubStepAlpha"/>
      </w:pPr>
      <w:r>
        <w:t>Verify port security on S1 F0/6.</w:t>
      </w:r>
    </w:p>
    <w:p w14:paraId="50202F4A" w14:textId="102C333A" w:rsidR="0029356B" w:rsidRDefault="0029356B" w:rsidP="00385511">
      <w:pPr>
        <w:pStyle w:val="CMD"/>
      </w:pPr>
      <w:r>
        <w:t xml:space="preserve">S1# </w:t>
      </w:r>
      <w:r w:rsidRPr="00385511">
        <w:rPr>
          <w:b/>
        </w:rPr>
        <w:t>show port-security interface f0/6</w:t>
      </w:r>
    </w:p>
    <w:p w14:paraId="7DC30F08" w14:textId="77777777" w:rsidR="0029356B" w:rsidRDefault="0029356B" w:rsidP="00385511">
      <w:pPr>
        <w:pStyle w:val="CMDOutput"/>
      </w:pPr>
      <w:r>
        <w:t>Port Security              : Enabled</w:t>
      </w:r>
    </w:p>
    <w:p w14:paraId="3F24AE5A" w14:textId="77777777" w:rsidR="0029356B" w:rsidRDefault="0029356B" w:rsidP="00385511">
      <w:pPr>
        <w:pStyle w:val="CMDOutput"/>
      </w:pPr>
      <w:r>
        <w:t>Port Status                : Secure-up</w:t>
      </w:r>
    </w:p>
    <w:p w14:paraId="7D4183B0" w14:textId="77777777" w:rsidR="0029356B" w:rsidRDefault="0029356B" w:rsidP="00385511">
      <w:pPr>
        <w:pStyle w:val="CMDOutput"/>
      </w:pPr>
      <w:r>
        <w:t>Violation Mode             : Restrict</w:t>
      </w:r>
    </w:p>
    <w:p w14:paraId="556604B3" w14:textId="77777777" w:rsidR="0029356B" w:rsidRDefault="0029356B" w:rsidP="00385511">
      <w:pPr>
        <w:pStyle w:val="CMDOutput"/>
      </w:pPr>
      <w:r>
        <w:t>Aging Time                 : 60 mins</w:t>
      </w:r>
    </w:p>
    <w:p w14:paraId="45CF3A58" w14:textId="77777777" w:rsidR="0029356B" w:rsidRDefault="0029356B" w:rsidP="00385511">
      <w:pPr>
        <w:pStyle w:val="CMDOutput"/>
      </w:pPr>
      <w:r>
        <w:t>Aging Type                 : Inactivity</w:t>
      </w:r>
    </w:p>
    <w:p w14:paraId="39FE0A5A" w14:textId="77777777" w:rsidR="0029356B" w:rsidRDefault="0029356B" w:rsidP="00385511">
      <w:pPr>
        <w:pStyle w:val="CMDOutput"/>
      </w:pPr>
      <w:r>
        <w:t>SecureStatic Address Aging : Disabled</w:t>
      </w:r>
    </w:p>
    <w:p w14:paraId="61DFE401" w14:textId="77777777" w:rsidR="0029356B" w:rsidRDefault="0029356B" w:rsidP="00385511">
      <w:pPr>
        <w:pStyle w:val="CMDOutput"/>
      </w:pPr>
      <w:r>
        <w:t>Maximum MAC Addresses      : 3</w:t>
      </w:r>
    </w:p>
    <w:p w14:paraId="653AD4E0" w14:textId="77777777" w:rsidR="0029356B" w:rsidRDefault="0029356B" w:rsidP="00385511">
      <w:pPr>
        <w:pStyle w:val="CMDOutput"/>
      </w:pPr>
      <w:r>
        <w:t>Total MAC Addresses        : 1</w:t>
      </w:r>
    </w:p>
    <w:p w14:paraId="1D057F67" w14:textId="77777777" w:rsidR="0029356B" w:rsidRDefault="0029356B" w:rsidP="00385511">
      <w:pPr>
        <w:pStyle w:val="CMDOutput"/>
      </w:pPr>
      <w:r>
        <w:t>Configured MAC Addresses   : 0</w:t>
      </w:r>
    </w:p>
    <w:p w14:paraId="76F546B7" w14:textId="77777777" w:rsidR="0029356B" w:rsidRDefault="0029356B" w:rsidP="00385511">
      <w:pPr>
        <w:pStyle w:val="CMDOutput"/>
      </w:pPr>
      <w:r>
        <w:t>Sticky MAC Addresses       : 0</w:t>
      </w:r>
    </w:p>
    <w:p w14:paraId="3AA6D271" w14:textId="77777777" w:rsidR="0029356B" w:rsidRDefault="0029356B" w:rsidP="00385511">
      <w:pPr>
        <w:pStyle w:val="CMDOutput"/>
      </w:pPr>
      <w:r>
        <w:t>Last Source Address:Vlan   : 0022.5646.3411:10</w:t>
      </w:r>
    </w:p>
    <w:p w14:paraId="1B683C06" w14:textId="5CB2E78A" w:rsidR="0029356B" w:rsidRDefault="0029356B" w:rsidP="00385511">
      <w:pPr>
        <w:pStyle w:val="CMDOutput"/>
      </w:pPr>
      <w:r>
        <w:t>Security Violation Count   : 0</w:t>
      </w:r>
    </w:p>
    <w:p w14:paraId="28AC987F" w14:textId="77777777" w:rsidR="001A4C00" w:rsidRDefault="001A4C00" w:rsidP="001A4C00">
      <w:pPr>
        <w:pStyle w:val="CMDOutput"/>
      </w:pPr>
    </w:p>
    <w:p w14:paraId="09676240" w14:textId="00E9E96D" w:rsidR="001A4C00" w:rsidRDefault="001A4C00" w:rsidP="001A4C00">
      <w:pPr>
        <w:pStyle w:val="CMDOutput"/>
      </w:pPr>
      <w:r>
        <w:t xml:space="preserve">S1# </w:t>
      </w:r>
      <w:r w:rsidRPr="00385511">
        <w:rPr>
          <w:b/>
        </w:rPr>
        <w:t>show port-security address</w:t>
      </w:r>
    </w:p>
    <w:p w14:paraId="5E30F236" w14:textId="77777777" w:rsidR="001A4C00" w:rsidRDefault="001A4C00" w:rsidP="001A4C00">
      <w:pPr>
        <w:pStyle w:val="CMDOutput"/>
      </w:pPr>
      <w:r>
        <w:t xml:space="preserve">               Secure Mac Address Table</w:t>
      </w:r>
    </w:p>
    <w:p w14:paraId="16C8EDF7" w14:textId="77777777" w:rsidR="001A4C00" w:rsidRDefault="001A4C00" w:rsidP="001A4C00">
      <w:pPr>
        <w:pStyle w:val="CMDOutput"/>
      </w:pPr>
      <w:r>
        <w:t>-----------------------------------------------------------------------------</w:t>
      </w:r>
    </w:p>
    <w:p w14:paraId="355DE93C" w14:textId="77777777" w:rsidR="001A4C00" w:rsidRDefault="001A4C00" w:rsidP="001A4C00">
      <w:pPr>
        <w:pStyle w:val="CMDOutput"/>
      </w:pPr>
      <w:r>
        <w:t>Vlan    Mac Address       Type                          Ports   Remaining Age</w:t>
      </w:r>
    </w:p>
    <w:p w14:paraId="6EC967BA" w14:textId="77777777" w:rsidR="001A4C00" w:rsidRDefault="001A4C00" w:rsidP="001A4C00">
      <w:pPr>
        <w:pStyle w:val="CMDOutput"/>
      </w:pPr>
      <w:r>
        <w:t xml:space="preserve">                                                                   (mins)</w:t>
      </w:r>
    </w:p>
    <w:p w14:paraId="3F9D4EF8" w14:textId="77777777" w:rsidR="001A4C00" w:rsidRDefault="001A4C00" w:rsidP="001A4C00">
      <w:pPr>
        <w:pStyle w:val="CMDOutput"/>
      </w:pPr>
      <w:r>
        <w:t>----    -----------       ----                          -----   -------------</w:t>
      </w:r>
    </w:p>
    <w:p w14:paraId="10EB5870" w14:textId="77777777" w:rsidR="001A4C00" w:rsidRDefault="001A4C00" w:rsidP="001A4C00">
      <w:pPr>
        <w:pStyle w:val="CMDOutput"/>
      </w:pPr>
      <w:r>
        <w:lastRenderedPageBreak/>
        <w:t xml:space="preserve">  10    0022.5646.3411    SecureDynamic                 Fa0/6       60 (I)</w:t>
      </w:r>
    </w:p>
    <w:p w14:paraId="2FAC7A15" w14:textId="77777777" w:rsidR="001A4C00" w:rsidRDefault="001A4C00" w:rsidP="001A4C00">
      <w:pPr>
        <w:pStyle w:val="CMDOutput"/>
      </w:pPr>
      <w:r>
        <w:t>-----------------------------------------------------------------------------</w:t>
      </w:r>
    </w:p>
    <w:p w14:paraId="06D456B7" w14:textId="77777777" w:rsidR="001A4C00" w:rsidRDefault="001A4C00" w:rsidP="001A4C00">
      <w:pPr>
        <w:pStyle w:val="CMDOutput"/>
      </w:pPr>
      <w:r>
        <w:t>Total Addresses in System (excluding one mac per port)     : 0</w:t>
      </w:r>
    </w:p>
    <w:p w14:paraId="5669828E" w14:textId="1B0F7137" w:rsidR="001A4C00" w:rsidRDefault="001A4C00" w:rsidP="00385511">
      <w:pPr>
        <w:pStyle w:val="CMDOutput"/>
      </w:pPr>
      <w:r>
        <w:t>Max Addresses limit in System (excluding one mac per port) : 8192</w:t>
      </w:r>
    </w:p>
    <w:p w14:paraId="3EC5DFBA" w14:textId="2ACFF35A" w:rsidR="00256861" w:rsidRDefault="00256861" w:rsidP="0013110C">
      <w:pPr>
        <w:pStyle w:val="SubStepAlpha"/>
      </w:pPr>
      <w:r>
        <w:t>Enable port security for F0/18</w:t>
      </w:r>
      <w:r w:rsidR="00BD5AB1">
        <w:t xml:space="preserve"> on S2</w:t>
      </w:r>
      <w:r>
        <w:t>. Configure the port to add MAC addresses learned on the port automatically to the running configuration.</w:t>
      </w:r>
    </w:p>
    <w:p w14:paraId="03C6F876" w14:textId="77777777" w:rsidR="00256861" w:rsidRPr="00385511" w:rsidRDefault="00256861" w:rsidP="00A25885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f0/18</w:t>
      </w:r>
    </w:p>
    <w:p w14:paraId="068764C5" w14:textId="53E8C5AE" w:rsidR="00256861" w:rsidRPr="00385511" w:rsidRDefault="0025686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port-security</w:t>
      </w:r>
    </w:p>
    <w:p w14:paraId="23F498BA" w14:textId="76DDAD19" w:rsidR="00256861" w:rsidRPr="00385511" w:rsidRDefault="0025686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S2(config-if)# switchport port-security </w:t>
      </w:r>
      <w:r w:rsidR="005D429D">
        <w:rPr>
          <w:rStyle w:val="AnswerGray"/>
          <w:rFonts w:ascii="Courier New" w:hAnsi="Courier New" w:cs="Courier New"/>
        </w:rPr>
        <w:t xml:space="preserve">mac-address </w:t>
      </w:r>
      <w:r w:rsidRPr="00385511">
        <w:rPr>
          <w:rStyle w:val="AnswerGray"/>
          <w:rFonts w:ascii="Courier New" w:hAnsi="Courier New" w:cs="Courier New"/>
        </w:rPr>
        <w:t>sticky</w:t>
      </w:r>
    </w:p>
    <w:p w14:paraId="3277327F" w14:textId="12DB5678" w:rsidR="00FC1FBA" w:rsidRDefault="00256861" w:rsidP="0013110C">
      <w:pPr>
        <w:pStyle w:val="SubStepAlpha"/>
      </w:pPr>
      <w:r>
        <w:t>Configure</w:t>
      </w:r>
      <w:r w:rsidR="0029356B">
        <w:t xml:space="preserve"> the</w:t>
      </w:r>
      <w:r w:rsidR="00DA26EC">
        <w:t xml:space="preserve"> following </w:t>
      </w:r>
      <w:r w:rsidR="006273D3">
        <w:t xml:space="preserve">port security </w:t>
      </w:r>
      <w:r w:rsidR="00DA26EC">
        <w:t>settings</w:t>
      </w:r>
      <w:r>
        <w:t xml:space="preserve"> on S2 F/18</w:t>
      </w:r>
      <w:r w:rsidR="00DA26EC">
        <w:t>:</w:t>
      </w:r>
    </w:p>
    <w:p w14:paraId="1F59BE4D" w14:textId="1AFF657C" w:rsidR="00DA26EC" w:rsidRDefault="00DA26EC" w:rsidP="00DA26EC">
      <w:pPr>
        <w:pStyle w:val="Bulletlevel2"/>
      </w:pPr>
      <w:r>
        <w:t xml:space="preserve">Maximum number of MAC addresses: </w:t>
      </w:r>
      <w:r>
        <w:rPr>
          <w:b/>
        </w:rPr>
        <w:t>2</w:t>
      </w:r>
    </w:p>
    <w:p w14:paraId="50E65A87" w14:textId="6534A2B9" w:rsidR="00DA26EC" w:rsidRDefault="00DA26EC" w:rsidP="00DA26EC">
      <w:pPr>
        <w:pStyle w:val="Bulletlevel2"/>
      </w:pPr>
      <w:r>
        <w:t xml:space="preserve">Violation type: </w:t>
      </w:r>
      <w:r w:rsidR="00857962" w:rsidRPr="00385511">
        <w:rPr>
          <w:b/>
        </w:rPr>
        <w:t>P</w:t>
      </w:r>
      <w:r w:rsidR="00BC0652">
        <w:rPr>
          <w:b/>
        </w:rPr>
        <w:t>rotect</w:t>
      </w:r>
    </w:p>
    <w:p w14:paraId="5C962EB6" w14:textId="4C9441F5" w:rsidR="00DA26EC" w:rsidRPr="00385511" w:rsidRDefault="00DA26EC" w:rsidP="00385511">
      <w:pPr>
        <w:pStyle w:val="Bulletlevel2"/>
      </w:pPr>
      <w:r>
        <w:t xml:space="preserve">Aging time: </w:t>
      </w:r>
      <w:r w:rsidRPr="004663E5">
        <w:rPr>
          <w:b/>
        </w:rPr>
        <w:t>60 min</w:t>
      </w:r>
    </w:p>
    <w:p w14:paraId="6EB332DC" w14:textId="5805D09F" w:rsidR="00857962" w:rsidRPr="00385511" w:rsidRDefault="0085796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f0/18</w:t>
      </w:r>
    </w:p>
    <w:p w14:paraId="72214C36" w14:textId="2C401645" w:rsidR="00857962" w:rsidRPr="00385511" w:rsidRDefault="0085796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port-security</w:t>
      </w:r>
      <w:r w:rsidR="00256861" w:rsidRPr="00385511">
        <w:rPr>
          <w:rStyle w:val="AnswerGray"/>
          <w:rFonts w:ascii="Courier New" w:hAnsi="Courier New" w:cs="Courier New"/>
        </w:rPr>
        <w:t xml:space="preserve"> aging time 60</w:t>
      </w:r>
    </w:p>
    <w:p w14:paraId="254784CF" w14:textId="77777777" w:rsidR="00256861" w:rsidRPr="00385511" w:rsidRDefault="00857962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 xml:space="preserve">S2(config-if)# </w:t>
      </w:r>
      <w:r w:rsidR="00256861" w:rsidRPr="00385511">
        <w:rPr>
          <w:rStyle w:val="AnswerGray"/>
          <w:rFonts w:ascii="Courier New" w:hAnsi="Courier New" w:cs="Courier New"/>
        </w:rPr>
        <w:t>switchport port-security maximum 2</w:t>
      </w:r>
    </w:p>
    <w:p w14:paraId="739FBA07" w14:textId="77777777" w:rsidR="00256861" w:rsidRPr="00385511" w:rsidRDefault="0025686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switchport port-security violation protect</w:t>
      </w:r>
    </w:p>
    <w:p w14:paraId="307A8A55" w14:textId="757FEC2F" w:rsidR="00423968" w:rsidRDefault="00423968" w:rsidP="00423968">
      <w:pPr>
        <w:pStyle w:val="SubStepAlpha"/>
      </w:pPr>
      <w:r>
        <w:t>Verify port security on S2 F0/18.</w:t>
      </w:r>
    </w:p>
    <w:p w14:paraId="400C7922" w14:textId="4861ED92" w:rsidR="00423968" w:rsidRDefault="00423968" w:rsidP="00385511">
      <w:pPr>
        <w:pStyle w:val="CMD"/>
      </w:pPr>
      <w:r>
        <w:t xml:space="preserve">S2# </w:t>
      </w:r>
      <w:r w:rsidRPr="00385511">
        <w:rPr>
          <w:b/>
        </w:rPr>
        <w:t>show port-security interface f0/18</w:t>
      </w:r>
    </w:p>
    <w:p w14:paraId="398FD56F" w14:textId="77777777" w:rsidR="00423968" w:rsidRDefault="00423968" w:rsidP="00385511">
      <w:pPr>
        <w:pStyle w:val="CMDOutput"/>
      </w:pPr>
      <w:r>
        <w:t>Port Security              : Enabled</w:t>
      </w:r>
    </w:p>
    <w:p w14:paraId="5DFBD31F" w14:textId="77777777" w:rsidR="00423968" w:rsidRDefault="00423968" w:rsidP="00385511">
      <w:pPr>
        <w:pStyle w:val="CMDOutput"/>
      </w:pPr>
      <w:r>
        <w:t>Port Status                : Secure-up</w:t>
      </w:r>
    </w:p>
    <w:p w14:paraId="20DF3743" w14:textId="77777777" w:rsidR="00423968" w:rsidRDefault="00423968" w:rsidP="00385511">
      <w:pPr>
        <w:pStyle w:val="CMDOutput"/>
      </w:pPr>
      <w:r>
        <w:t>Violation Mode             : Protect</w:t>
      </w:r>
    </w:p>
    <w:p w14:paraId="2E57C781" w14:textId="77777777" w:rsidR="00423968" w:rsidRDefault="00423968" w:rsidP="00385511">
      <w:pPr>
        <w:pStyle w:val="CMDOutput"/>
      </w:pPr>
      <w:r>
        <w:t>Aging Time                 : 60 mins</w:t>
      </w:r>
    </w:p>
    <w:p w14:paraId="788D623F" w14:textId="77777777" w:rsidR="00423968" w:rsidRDefault="00423968" w:rsidP="00385511">
      <w:pPr>
        <w:pStyle w:val="CMDOutput"/>
      </w:pPr>
      <w:r>
        <w:t>Aging Type                 : Absolute</w:t>
      </w:r>
    </w:p>
    <w:p w14:paraId="62FF088A" w14:textId="77777777" w:rsidR="00423968" w:rsidRDefault="00423968" w:rsidP="00385511">
      <w:pPr>
        <w:pStyle w:val="CMDOutput"/>
      </w:pPr>
      <w:r>
        <w:t>SecureStatic Address Aging : Disabled</w:t>
      </w:r>
    </w:p>
    <w:p w14:paraId="6CF7877F" w14:textId="77777777" w:rsidR="00423968" w:rsidRDefault="00423968" w:rsidP="00385511">
      <w:pPr>
        <w:pStyle w:val="CMDOutput"/>
      </w:pPr>
      <w:r>
        <w:t>Maximum MAC Addresses      : 2</w:t>
      </w:r>
    </w:p>
    <w:p w14:paraId="6F160C85" w14:textId="77777777" w:rsidR="00423968" w:rsidRDefault="00423968" w:rsidP="00385511">
      <w:pPr>
        <w:pStyle w:val="CMDOutput"/>
      </w:pPr>
      <w:r>
        <w:t>Total MAC Addresses        : 1</w:t>
      </w:r>
    </w:p>
    <w:p w14:paraId="3BEB2E0C" w14:textId="77777777" w:rsidR="00423968" w:rsidRDefault="00423968" w:rsidP="00385511">
      <w:pPr>
        <w:pStyle w:val="CMDOutput"/>
      </w:pPr>
      <w:r>
        <w:t>Configured MAC Addresses   : 0</w:t>
      </w:r>
    </w:p>
    <w:p w14:paraId="48525335" w14:textId="77777777" w:rsidR="00423968" w:rsidRDefault="00423968" w:rsidP="00385511">
      <w:pPr>
        <w:pStyle w:val="CMDOutput"/>
      </w:pPr>
      <w:r>
        <w:t>Sticky MAC Addresses       : 0</w:t>
      </w:r>
    </w:p>
    <w:p w14:paraId="194EF1B9" w14:textId="77777777" w:rsidR="00423968" w:rsidRDefault="00423968" w:rsidP="00385511">
      <w:pPr>
        <w:pStyle w:val="CMDOutput"/>
      </w:pPr>
      <w:r>
        <w:t>Last Source Address:Vlan   : 0022.5646.3413:10</w:t>
      </w:r>
    </w:p>
    <w:p w14:paraId="4AF8C84A" w14:textId="049BF50B" w:rsidR="00857962" w:rsidRDefault="00423968" w:rsidP="00385511">
      <w:pPr>
        <w:pStyle w:val="CMDOutput"/>
      </w:pPr>
      <w:r>
        <w:t>Security Violation Count   : 0</w:t>
      </w:r>
    </w:p>
    <w:p w14:paraId="2AFB5978" w14:textId="77777777" w:rsidR="005D429D" w:rsidRDefault="005D429D" w:rsidP="00385511">
      <w:pPr>
        <w:pStyle w:val="CMD"/>
        <w:rPr>
          <w:b/>
        </w:rPr>
      </w:pPr>
    </w:p>
    <w:p w14:paraId="5D41DEC9" w14:textId="78D829F4" w:rsidR="004C6794" w:rsidRPr="004C6794" w:rsidRDefault="004C6794" w:rsidP="00385511">
      <w:pPr>
        <w:pStyle w:val="CMD"/>
      </w:pPr>
      <w:r w:rsidRPr="004C6794">
        <w:t>S2#</w:t>
      </w:r>
      <w:r w:rsidR="001364F4">
        <w:t xml:space="preserve"> </w:t>
      </w:r>
      <w:r w:rsidRPr="00385511">
        <w:rPr>
          <w:b/>
        </w:rPr>
        <w:t>show port-security address</w:t>
      </w:r>
    </w:p>
    <w:p w14:paraId="5F090EC6" w14:textId="77777777" w:rsidR="00D94DED" w:rsidRPr="005D429D" w:rsidRDefault="00D94DED" w:rsidP="00385511">
      <w:pPr>
        <w:pStyle w:val="CMDOutput"/>
      </w:pPr>
      <w:r w:rsidRPr="005D429D">
        <w:t xml:space="preserve">               Secure Mac Address Table</w:t>
      </w:r>
    </w:p>
    <w:p w14:paraId="7988AFFF" w14:textId="77777777" w:rsidR="00D94DED" w:rsidRPr="00503D0D" w:rsidRDefault="00D94DED" w:rsidP="00385511">
      <w:pPr>
        <w:pStyle w:val="CMDOutput"/>
      </w:pPr>
      <w:r w:rsidRPr="00503D0D">
        <w:t>-----------------------------------------------------------------------------</w:t>
      </w:r>
    </w:p>
    <w:p w14:paraId="0BD4C353" w14:textId="77777777" w:rsidR="00D94DED" w:rsidRPr="00385511" w:rsidRDefault="00D94DED" w:rsidP="00385511">
      <w:pPr>
        <w:pStyle w:val="CMDOutput"/>
      </w:pPr>
      <w:r w:rsidRPr="00385511">
        <w:t>Vlan    Mac Address       Type                          Ports   Remaining Age</w:t>
      </w:r>
    </w:p>
    <w:p w14:paraId="7C55FA06" w14:textId="77777777" w:rsidR="00D94DED" w:rsidRPr="00385511" w:rsidRDefault="00D94DED" w:rsidP="00385511">
      <w:pPr>
        <w:pStyle w:val="CMDOutput"/>
      </w:pPr>
      <w:r w:rsidRPr="00385511">
        <w:t xml:space="preserve">                                                                   (mins)</w:t>
      </w:r>
    </w:p>
    <w:p w14:paraId="0965C533" w14:textId="77777777" w:rsidR="00D94DED" w:rsidRPr="00385511" w:rsidRDefault="00D94DED" w:rsidP="00385511">
      <w:pPr>
        <w:pStyle w:val="CMDOutput"/>
      </w:pPr>
      <w:r w:rsidRPr="00385511">
        <w:t>----    -----------       ----                          -----   -------------</w:t>
      </w:r>
    </w:p>
    <w:p w14:paraId="204AE350" w14:textId="65AA8FA0" w:rsidR="00D94DED" w:rsidRPr="00503D0D" w:rsidRDefault="005D429D" w:rsidP="00385511">
      <w:pPr>
        <w:pStyle w:val="CMDOutput"/>
      </w:pPr>
      <w:r w:rsidRPr="005D429D">
        <w:t xml:space="preserve">  10    0022.5646.3413    SecureSticky                  Fa0/18       -</w:t>
      </w:r>
    </w:p>
    <w:p w14:paraId="73FF26DC" w14:textId="77777777" w:rsidR="00D94DED" w:rsidRPr="00385511" w:rsidRDefault="00D94DED" w:rsidP="00385511">
      <w:pPr>
        <w:pStyle w:val="CMDOutput"/>
      </w:pPr>
      <w:r w:rsidRPr="00385511">
        <w:t>-----------------------------------------------------------------------------</w:t>
      </w:r>
    </w:p>
    <w:p w14:paraId="1E82CBF9" w14:textId="77777777" w:rsidR="00D94DED" w:rsidRPr="00385511" w:rsidRDefault="00D94DED" w:rsidP="00385511">
      <w:pPr>
        <w:pStyle w:val="CMDOutput"/>
      </w:pPr>
      <w:r w:rsidRPr="00385511">
        <w:t>Total Addresses in System (excluding one mac per port)     : 0</w:t>
      </w:r>
    </w:p>
    <w:p w14:paraId="2CEA6B89" w14:textId="78639023" w:rsidR="004C6794" w:rsidRPr="00385511" w:rsidRDefault="00D94DED" w:rsidP="00385511">
      <w:pPr>
        <w:pStyle w:val="CMDOutput"/>
      </w:pPr>
      <w:r w:rsidRPr="00385511">
        <w:t>Max Addresses limit in System (excluding one mac per port) : 8192</w:t>
      </w:r>
    </w:p>
    <w:p w14:paraId="1372A0F6" w14:textId="1B44AFDC" w:rsidR="009132D4" w:rsidRDefault="009132D4" w:rsidP="00385511">
      <w:pPr>
        <w:pStyle w:val="Heading3"/>
      </w:pPr>
      <w:r>
        <w:t xml:space="preserve">Implement DHCP </w:t>
      </w:r>
      <w:r w:rsidR="00E40D27">
        <w:t>s</w:t>
      </w:r>
      <w:r>
        <w:t xml:space="preserve">nooping </w:t>
      </w:r>
      <w:r w:rsidR="00E40D27">
        <w:t>s</w:t>
      </w:r>
      <w:r>
        <w:t>ecurity</w:t>
      </w:r>
      <w:r w:rsidR="00E40D27">
        <w:t>.</w:t>
      </w:r>
    </w:p>
    <w:p w14:paraId="4A871F14" w14:textId="503F2FB5" w:rsidR="00776126" w:rsidRDefault="00786DB0" w:rsidP="005F055B">
      <w:pPr>
        <w:pStyle w:val="SubStepAlpha"/>
      </w:pPr>
      <w:r>
        <w:t>On S2</w:t>
      </w:r>
      <w:r w:rsidR="00776126">
        <w:t>,</w:t>
      </w:r>
      <w:r>
        <w:t xml:space="preserve"> </w:t>
      </w:r>
      <w:r w:rsidR="00776126">
        <w:t>enable DHCP snooping</w:t>
      </w:r>
      <w:r w:rsidR="00EA3E9C">
        <w:t xml:space="preserve"> and configure DHCP snooping </w:t>
      </w:r>
      <w:r w:rsidR="00776126">
        <w:t>on VLAN 10.</w:t>
      </w:r>
    </w:p>
    <w:p w14:paraId="0DEB3778" w14:textId="77777777" w:rsidR="00EA3E9C" w:rsidRDefault="00EA3E9C" w:rsidP="00385511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lastRenderedPageBreak/>
        <w:t>S2(config)# ip dhcp snooping</w:t>
      </w:r>
    </w:p>
    <w:p w14:paraId="729DF8D9" w14:textId="4B5EC653" w:rsidR="00301F7A" w:rsidRPr="00385511" w:rsidRDefault="00301F7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ip dhcp snooping vlan 10</w:t>
      </w:r>
    </w:p>
    <w:p w14:paraId="056D165A" w14:textId="13813C28" w:rsidR="00776126" w:rsidRDefault="00301F7A" w:rsidP="005F055B">
      <w:pPr>
        <w:pStyle w:val="SubStepAlpha"/>
      </w:pPr>
      <w:r>
        <w:t>C</w:t>
      </w:r>
      <w:r w:rsidR="00677A08">
        <w:t>onfigure</w:t>
      </w:r>
      <w:r>
        <w:t xml:space="preserve"> the trunk port on S2 as a trusted port.</w:t>
      </w:r>
    </w:p>
    <w:p w14:paraId="5A1C7EA0" w14:textId="77777777" w:rsidR="00301F7A" w:rsidRPr="00385511" w:rsidRDefault="00301F7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</w:t>
      </w:r>
    </w:p>
    <w:p w14:paraId="5FED8606" w14:textId="3FCE78FE" w:rsidR="00301F7A" w:rsidRDefault="00301F7A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ip dhcp snooping trust</w:t>
      </w:r>
    </w:p>
    <w:p w14:paraId="489A9F62" w14:textId="0823A0B6" w:rsidR="00A25885" w:rsidRDefault="00A25885" w:rsidP="00A25885">
      <w:pPr>
        <w:pStyle w:val="SubStepAlpha"/>
      </w:pPr>
      <w:r>
        <w:t>Limit the untrusted port, F18 on S2, to five DHCP packets per second.</w:t>
      </w:r>
    </w:p>
    <w:p w14:paraId="59D92249" w14:textId="4AD8175F" w:rsidR="00EA3E9C" w:rsidRPr="00385511" w:rsidRDefault="00EA3E9C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</w:t>
      </w:r>
      <w:r w:rsidR="005D429D">
        <w:rPr>
          <w:rStyle w:val="AnswerGray"/>
          <w:rFonts w:ascii="Courier New" w:hAnsi="Courier New" w:cs="Courier New"/>
        </w:rPr>
        <w:t>/</w:t>
      </w:r>
      <w:r w:rsidRPr="00385511">
        <w:rPr>
          <w:rStyle w:val="AnswerGray"/>
          <w:rFonts w:ascii="Courier New" w:hAnsi="Courier New" w:cs="Courier New"/>
        </w:rPr>
        <w:t>18</w:t>
      </w:r>
    </w:p>
    <w:p w14:paraId="71DD5FF6" w14:textId="0CB4906F" w:rsidR="00EA3E9C" w:rsidRPr="00385511" w:rsidRDefault="00EA3E9C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ip dhcp snooping limit rate 5</w:t>
      </w:r>
    </w:p>
    <w:p w14:paraId="2F95B5B7" w14:textId="614B8276" w:rsidR="00786DB0" w:rsidRDefault="00EA3E9C" w:rsidP="005F055B">
      <w:pPr>
        <w:pStyle w:val="SubStepAlpha"/>
      </w:pPr>
      <w:r>
        <w:t>V</w:t>
      </w:r>
      <w:r w:rsidR="00620A8A">
        <w:t>erify DHCP Snooping</w:t>
      </w:r>
      <w:r>
        <w:t xml:space="preserve"> on S2.</w:t>
      </w:r>
    </w:p>
    <w:p w14:paraId="1D68F7BD" w14:textId="3681B7E5" w:rsidR="00FF784F" w:rsidRPr="00FF784F" w:rsidRDefault="00FF784F" w:rsidP="00385511">
      <w:pPr>
        <w:pStyle w:val="CMD"/>
      </w:pPr>
      <w:r w:rsidRPr="00FF784F">
        <w:t>S2#</w:t>
      </w:r>
      <w:r w:rsidR="001364F4">
        <w:t xml:space="preserve"> </w:t>
      </w:r>
      <w:r w:rsidRPr="00385511">
        <w:rPr>
          <w:b/>
        </w:rPr>
        <w:t>show ip dhcp snooping</w:t>
      </w:r>
    </w:p>
    <w:p w14:paraId="5EF4C15C" w14:textId="77777777" w:rsidR="00FF784F" w:rsidRDefault="00FF784F" w:rsidP="00385511">
      <w:pPr>
        <w:pStyle w:val="CMDOutput"/>
      </w:pPr>
      <w:r>
        <w:t>Switch DHCP snooping is enabled</w:t>
      </w:r>
    </w:p>
    <w:p w14:paraId="6EAACCFF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DHCP snooping is configured on following VLANs:</w:t>
      </w:r>
    </w:p>
    <w:p w14:paraId="29874607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10</w:t>
      </w:r>
    </w:p>
    <w:p w14:paraId="459649E4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DHCP snooping is operational on following VLANs:</w:t>
      </w:r>
    </w:p>
    <w:p w14:paraId="319D9761" w14:textId="77777777" w:rsidR="00FF784F" w:rsidRDefault="00FF784F" w:rsidP="00385511">
      <w:pPr>
        <w:pStyle w:val="CMDOutput"/>
      </w:pPr>
      <w:r w:rsidRPr="00556A36">
        <w:rPr>
          <w:highlight w:val="yellow"/>
        </w:rPr>
        <w:t>10</w:t>
      </w:r>
    </w:p>
    <w:p w14:paraId="05C53F21" w14:textId="77777777" w:rsidR="00FF784F" w:rsidRDefault="00FF784F" w:rsidP="00385511">
      <w:pPr>
        <w:pStyle w:val="CMDOutput"/>
      </w:pPr>
      <w:r>
        <w:t>DHCP snooping is configured on the following L3 Interfaces:</w:t>
      </w:r>
    </w:p>
    <w:p w14:paraId="7B139520" w14:textId="77777777" w:rsidR="00FF784F" w:rsidRDefault="00FF784F" w:rsidP="00385511">
      <w:pPr>
        <w:pStyle w:val="CMDOutput"/>
      </w:pPr>
      <w:r>
        <w:t>Insertion of option 82 is enabled</w:t>
      </w:r>
    </w:p>
    <w:p w14:paraId="394CD90C" w14:textId="77777777" w:rsidR="00FF784F" w:rsidRDefault="00FF784F" w:rsidP="00385511">
      <w:pPr>
        <w:pStyle w:val="CMDOutput"/>
      </w:pPr>
      <w:r>
        <w:t xml:space="preserve">   circuit-id default format: vlan-mod-port</w:t>
      </w:r>
    </w:p>
    <w:p w14:paraId="542F74E7" w14:textId="20111BA6" w:rsidR="00FF784F" w:rsidRDefault="00FF784F" w:rsidP="00385511">
      <w:pPr>
        <w:pStyle w:val="CMDOutput"/>
      </w:pPr>
      <w:r>
        <w:t xml:space="preserve">   remote-id: 0</w:t>
      </w:r>
      <w:r w:rsidR="00576224">
        <w:t>cd9.96d2.3f80</w:t>
      </w:r>
      <w:r>
        <w:t xml:space="preserve"> (MAC)</w:t>
      </w:r>
    </w:p>
    <w:p w14:paraId="3BA4B010" w14:textId="77777777" w:rsidR="00FF784F" w:rsidRDefault="00FF784F" w:rsidP="00385511">
      <w:pPr>
        <w:pStyle w:val="CMDOutput"/>
      </w:pPr>
      <w:r>
        <w:t>Option 82 on untrusted port is not allowed</w:t>
      </w:r>
    </w:p>
    <w:p w14:paraId="3803301A" w14:textId="77777777" w:rsidR="00FF784F" w:rsidRDefault="00FF784F" w:rsidP="00385511">
      <w:pPr>
        <w:pStyle w:val="CMDOutput"/>
      </w:pPr>
      <w:r>
        <w:t>Verification of hwaddr field is enabled</w:t>
      </w:r>
    </w:p>
    <w:p w14:paraId="6D592A90" w14:textId="77777777" w:rsidR="00FF784F" w:rsidRDefault="00FF784F" w:rsidP="00385511">
      <w:pPr>
        <w:pStyle w:val="CMDOutput"/>
      </w:pPr>
      <w:r>
        <w:t>Verification of giaddr field is enabled</w:t>
      </w:r>
    </w:p>
    <w:p w14:paraId="10C2BD58" w14:textId="77777777" w:rsidR="00FF784F" w:rsidRDefault="00FF784F" w:rsidP="00385511">
      <w:pPr>
        <w:pStyle w:val="CMDOutput"/>
      </w:pPr>
      <w:r>
        <w:t>DHCP snooping trust/rate is configured on the following Interfaces:</w:t>
      </w:r>
    </w:p>
    <w:p w14:paraId="19E68328" w14:textId="77777777" w:rsidR="00FF784F" w:rsidRDefault="00FF784F" w:rsidP="00385511">
      <w:pPr>
        <w:pStyle w:val="CMDOutput"/>
      </w:pPr>
    </w:p>
    <w:p w14:paraId="3B42531F" w14:textId="0413A9E0" w:rsidR="00FF784F" w:rsidRPr="005D429D" w:rsidRDefault="00FF784F" w:rsidP="00385511">
      <w:pPr>
        <w:pStyle w:val="CMDOutput"/>
      </w:pPr>
      <w:r w:rsidRPr="005D429D">
        <w:t xml:space="preserve">Interface              </w:t>
      </w:r>
      <w:r w:rsidR="00571227">
        <w:t xml:space="preserve"> </w:t>
      </w:r>
      <w:r w:rsidRPr="005D429D">
        <w:t xml:space="preserve">   Trusted    Allow option    Rate limit (pps)</w:t>
      </w:r>
    </w:p>
    <w:p w14:paraId="7A7BB1F0" w14:textId="34C67560" w:rsidR="00FF784F" w:rsidRPr="00503D0D" w:rsidRDefault="00FF784F" w:rsidP="00385511">
      <w:pPr>
        <w:pStyle w:val="CMDOutput"/>
      </w:pPr>
      <w:r w:rsidRPr="005D429D">
        <w:t>---------------------</w:t>
      </w:r>
      <w:r w:rsidRPr="00503D0D">
        <w:t>-</w:t>
      </w:r>
      <w:r w:rsidR="00571227">
        <w:t>-</w:t>
      </w:r>
      <w:r w:rsidRPr="005D429D">
        <w:t xml:space="preserve">    -------   </w:t>
      </w:r>
      <w:r w:rsidRPr="00503D0D">
        <w:t xml:space="preserve"> ------------    ----------------</w:t>
      </w:r>
    </w:p>
    <w:p w14:paraId="766630AE" w14:textId="3C91AFB4" w:rsidR="00FF784F" w:rsidRPr="00385511" w:rsidRDefault="00FF784F" w:rsidP="00385511">
      <w:pPr>
        <w:pStyle w:val="CMDOutput"/>
      </w:pPr>
      <w:r w:rsidRPr="00385511">
        <w:rPr>
          <w:highlight w:val="yellow"/>
        </w:rPr>
        <w:t>FastEthernet0/1            yes        yes             unlimited</w:t>
      </w:r>
    </w:p>
    <w:p w14:paraId="49668403" w14:textId="77777777" w:rsidR="00FF784F" w:rsidRPr="00385511" w:rsidRDefault="00FF784F" w:rsidP="00385511">
      <w:pPr>
        <w:pStyle w:val="CMDOutput"/>
      </w:pPr>
      <w:r w:rsidRPr="00385511">
        <w:t xml:space="preserve">  Custom circuit-ids:</w:t>
      </w:r>
    </w:p>
    <w:p w14:paraId="7CE34A37" w14:textId="3C0E5F56" w:rsidR="00FF784F" w:rsidRPr="00385511" w:rsidRDefault="00FF784F" w:rsidP="00385511">
      <w:pPr>
        <w:pStyle w:val="CMDOutput"/>
      </w:pPr>
      <w:r w:rsidRPr="00385511">
        <w:rPr>
          <w:highlight w:val="yellow"/>
        </w:rPr>
        <w:t xml:space="preserve">FastEthernet0/18           no         no              </w:t>
      </w:r>
      <w:r w:rsidR="00152D8E" w:rsidRPr="00385511">
        <w:rPr>
          <w:highlight w:val="yellow"/>
        </w:rPr>
        <w:t>5</w:t>
      </w:r>
    </w:p>
    <w:p w14:paraId="36A32C19" w14:textId="58013826" w:rsidR="00786DB0" w:rsidRPr="00385511" w:rsidRDefault="00FF784F" w:rsidP="00385511">
      <w:pPr>
        <w:pStyle w:val="CMDOutput"/>
      </w:pPr>
      <w:r w:rsidRPr="00385511">
        <w:t xml:space="preserve">  Custom circuit-ids:</w:t>
      </w:r>
    </w:p>
    <w:p w14:paraId="60B8894A" w14:textId="631D0A5C" w:rsidR="00571227" w:rsidRDefault="00AB45A3" w:rsidP="005F055B">
      <w:pPr>
        <w:pStyle w:val="SubStepAlpha"/>
      </w:pPr>
      <w:r>
        <w:t>From the command prompt on PC-B</w:t>
      </w:r>
      <w:r w:rsidR="005F055B">
        <w:t>,</w:t>
      </w:r>
      <w:r>
        <w:t xml:space="preserve"> release and then renew the IP address.</w:t>
      </w:r>
    </w:p>
    <w:p w14:paraId="6C2354D8" w14:textId="1DE7ECE4" w:rsidR="00B11561" w:rsidRDefault="00B11561" w:rsidP="00385511">
      <w:pPr>
        <w:pStyle w:val="CMD"/>
      </w:pPr>
      <w:r>
        <w:t xml:space="preserve">C:\Users\Student&gt; </w:t>
      </w:r>
      <w:r w:rsidRPr="00385511">
        <w:rPr>
          <w:b/>
        </w:rPr>
        <w:t>ipconfig /release</w:t>
      </w:r>
    </w:p>
    <w:p w14:paraId="6577AFCE" w14:textId="15BBAB23" w:rsidR="00B11561" w:rsidRDefault="00B11561" w:rsidP="00385511">
      <w:pPr>
        <w:pStyle w:val="CMD"/>
      </w:pPr>
      <w:r>
        <w:t xml:space="preserve">C:\Users\Student&gt; </w:t>
      </w:r>
      <w:r w:rsidRPr="00385511">
        <w:rPr>
          <w:b/>
        </w:rPr>
        <w:t>ipconfig /renew</w:t>
      </w:r>
    </w:p>
    <w:p w14:paraId="7C313889" w14:textId="7E4A1BEA" w:rsidR="00AB45A3" w:rsidRDefault="00571227" w:rsidP="005F055B">
      <w:pPr>
        <w:pStyle w:val="SubStepAlpha"/>
      </w:pPr>
      <w:r>
        <w:t xml:space="preserve">Verify the DHCP snooping binding using the </w:t>
      </w:r>
      <w:r>
        <w:rPr>
          <w:b/>
        </w:rPr>
        <w:t>show ip dhcp snooping binding</w:t>
      </w:r>
      <w:r>
        <w:t xml:space="preserve"> command.</w:t>
      </w:r>
    </w:p>
    <w:p w14:paraId="0752E226" w14:textId="33C45574" w:rsidR="00F83FEB" w:rsidRPr="00F83FEB" w:rsidRDefault="00F83FEB" w:rsidP="00385511">
      <w:pPr>
        <w:pStyle w:val="CMD"/>
      </w:pPr>
      <w:r w:rsidRPr="00F83FEB">
        <w:t>S2#</w:t>
      </w:r>
      <w:r w:rsidR="001364F4">
        <w:t xml:space="preserve"> </w:t>
      </w:r>
      <w:r w:rsidRPr="00385511">
        <w:rPr>
          <w:b/>
        </w:rPr>
        <w:t>show ip dhcp snooping binding</w:t>
      </w:r>
    </w:p>
    <w:p w14:paraId="11BA8162" w14:textId="27956EDF" w:rsidR="00F83FEB" w:rsidRPr="00F83FEB" w:rsidRDefault="00F83FEB" w:rsidP="00385511">
      <w:pPr>
        <w:pStyle w:val="CMDOutput"/>
      </w:pPr>
      <w:r w:rsidRPr="00F83FEB">
        <w:t xml:space="preserve">MacAddress          IpAddress     </w:t>
      </w:r>
      <w:r w:rsidR="00571227">
        <w:t xml:space="preserve"> </w:t>
      </w:r>
      <w:r>
        <w:t xml:space="preserve">  </w:t>
      </w:r>
      <w:r w:rsidRPr="00F83FEB">
        <w:t xml:space="preserve">Lease(sec) </w:t>
      </w:r>
      <w:r>
        <w:t xml:space="preserve"> </w:t>
      </w:r>
      <w:r w:rsidRPr="00F83FEB">
        <w:t>Type           VLAN  Interface</w:t>
      </w:r>
    </w:p>
    <w:p w14:paraId="3B023B35" w14:textId="1056CC75" w:rsidR="00F83FEB" w:rsidRPr="00F83FEB" w:rsidRDefault="00F83FEB" w:rsidP="00385511">
      <w:pPr>
        <w:pStyle w:val="CMDOutput"/>
      </w:pPr>
      <w:r w:rsidRPr="00F83FEB">
        <w:t xml:space="preserve">------------------ </w:t>
      </w:r>
      <w:r>
        <w:t xml:space="preserve"> </w:t>
      </w:r>
      <w:r w:rsidRPr="00F83FEB">
        <w:t xml:space="preserve">--------------- </w:t>
      </w:r>
      <w:r>
        <w:t xml:space="preserve"> </w:t>
      </w:r>
      <w:r w:rsidRPr="00F83FEB">
        <w:t xml:space="preserve">---------- </w:t>
      </w:r>
      <w:r>
        <w:t xml:space="preserve"> </w:t>
      </w:r>
      <w:r w:rsidRPr="00F83FEB">
        <w:t xml:space="preserve">------------- </w:t>
      </w:r>
      <w:r>
        <w:t xml:space="preserve"> </w:t>
      </w:r>
      <w:r w:rsidRPr="00F83FEB">
        <w:t>----  --------------------</w:t>
      </w:r>
    </w:p>
    <w:p w14:paraId="5FA63958" w14:textId="1180A987" w:rsidR="00F83FEB" w:rsidRPr="00F83FEB" w:rsidRDefault="00F83FEB" w:rsidP="00385511">
      <w:pPr>
        <w:pStyle w:val="CMDOutput"/>
      </w:pPr>
      <w:r>
        <w:t>00:50:56:90:</w:t>
      </w:r>
      <w:r w:rsidR="006C5191">
        <w:t>D0:8</w:t>
      </w:r>
      <w:r>
        <w:t>E</w:t>
      </w:r>
      <w:r w:rsidR="00571227">
        <w:t xml:space="preserve">  </w:t>
      </w:r>
      <w:r>
        <w:t xml:space="preserve"> </w:t>
      </w:r>
      <w:r w:rsidRPr="00433B1E">
        <w:t xml:space="preserve">192.168.10.11    86213       </w:t>
      </w:r>
      <w:r w:rsidRPr="00556A36">
        <w:rPr>
          <w:highlight w:val="yellow"/>
        </w:rPr>
        <w:t>dhcp-snooping   10   FastEthernet0/18</w:t>
      </w:r>
    </w:p>
    <w:p w14:paraId="06F2BDB0" w14:textId="3A08C2A3" w:rsidR="00AB45A3" w:rsidRDefault="00F83FEB" w:rsidP="00385511">
      <w:pPr>
        <w:pStyle w:val="CMDOutput"/>
      </w:pPr>
      <w:r w:rsidRPr="006F29C9">
        <w:rPr>
          <w:highlight w:val="yellow"/>
        </w:rPr>
        <w:t>Total number of bindings: 1</w:t>
      </w:r>
    </w:p>
    <w:p w14:paraId="729BFC0A" w14:textId="0FF4589E" w:rsidR="006948EF" w:rsidRDefault="006948EF" w:rsidP="00385511">
      <w:pPr>
        <w:pStyle w:val="Heading3"/>
      </w:pPr>
      <w:r>
        <w:t xml:space="preserve">Implement </w:t>
      </w:r>
      <w:r w:rsidR="00D05380">
        <w:t xml:space="preserve">PortFast and </w:t>
      </w:r>
      <w:r>
        <w:t>BPDU guard</w:t>
      </w:r>
      <w:r w:rsidR="00BA1A4E">
        <w:t>.</w:t>
      </w:r>
    </w:p>
    <w:p w14:paraId="27574550" w14:textId="4BB68F8D" w:rsidR="006C1651" w:rsidRDefault="006C1651" w:rsidP="005F055B">
      <w:pPr>
        <w:pStyle w:val="SubStepAlpha"/>
      </w:pPr>
      <w:r>
        <w:t>Configure PortFast on all the access ports that are in use on both switches.</w:t>
      </w:r>
    </w:p>
    <w:p w14:paraId="35ADFF25" w14:textId="071934BC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range f0/5 - 6</w:t>
      </w:r>
    </w:p>
    <w:p w14:paraId="4FB1AF7E" w14:textId="11A09BA2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</w:t>
      </w:r>
      <w:r w:rsidRPr="00503D0D">
        <w:rPr>
          <w:rStyle w:val="AnswerGray"/>
          <w:rFonts w:ascii="Courier New" w:hAnsi="Courier New" w:cs="Courier New"/>
        </w:rPr>
        <w:t>fig-if)# spanning-tree portfast</w:t>
      </w:r>
    </w:p>
    <w:p w14:paraId="021EC19B" w14:textId="0FFA67E1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lastRenderedPageBreak/>
        <w:t>S2(config)# interface f0/18</w:t>
      </w:r>
    </w:p>
    <w:p w14:paraId="70F5F859" w14:textId="64FFD402" w:rsidR="006C1651" w:rsidRPr="00385511" w:rsidRDefault="006C1651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</w:t>
      </w:r>
      <w:r w:rsidRPr="00503D0D">
        <w:rPr>
          <w:rStyle w:val="AnswerGray"/>
          <w:rFonts w:ascii="Courier New" w:hAnsi="Courier New" w:cs="Courier New"/>
        </w:rPr>
        <w:t>fig-if)# spanning-tree portfast</w:t>
      </w:r>
    </w:p>
    <w:p w14:paraId="6520FA9A" w14:textId="3D61DD86" w:rsidR="00616031" w:rsidRDefault="00BA1A4E" w:rsidP="005F055B">
      <w:pPr>
        <w:pStyle w:val="SubStepAlpha"/>
      </w:pPr>
      <w:r>
        <w:t>Enable</w:t>
      </w:r>
      <w:r w:rsidR="006F29C9">
        <w:t xml:space="preserve"> BPDU guard on </w:t>
      </w:r>
      <w:r w:rsidR="00616031">
        <w:t xml:space="preserve">S1 and S2 </w:t>
      </w:r>
      <w:r w:rsidR="00AB206C">
        <w:t xml:space="preserve">VLAN 10 </w:t>
      </w:r>
      <w:r w:rsidR="00616031">
        <w:t xml:space="preserve">access ports </w:t>
      </w:r>
      <w:r w:rsidR="003F4B2B">
        <w:t>connected to PC-A and PC-B</w:t>
      </w:r>
      <w:r>
        <w:t>.</w:t>
      </w:r>
    </w:p>
    <w:p w14:paraId="6BAB568B" w14:textId="46E82C84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S1(config)# interface f0/6</w:t>
      </w:r>
    </w:p>
    <w:p w14:paraId="54009F24" w14:textId="697BBD47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S1(config-if)# spanning-tree bpduguard enable</w:t>
      </w:r>
    </w:p>
    <w:p w14:paraId="656FE9E9" w14:textId="3A514F0F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S2(config)# interface f0/18</w:t>
      </w:r>
    </w:p>
    <w:p w14:paraId="116D7420" w14:textId="54AF0ED1" w:rsidR="00BA1A4E" w:rsidRPr="00385511" w:rsidRDefault="00BA1A4E" w:rsidP="00385511">
      <w:pPr>
        <w:pStyle w:val="CMD"/>
        <w:rPr>
          <w:rStyle w:val="AnswerGray"/>
          <w:rFonts w:ascii="Courier New" w:hAnsi="Courier New" w:cs="Courier New"/>
        </w:rPr>
      </w:pPr>
      <w:r w:rsidRPr="00385511">
        <w:rPr>
          <w:rStyle w:val="AnswerGray"/>
          <w:rFonts w:ascii="Courier New" w:hAnsi="Courier New" w:cs="Courier New"/>
        </w:rPr>
        <w:t>S2(config-if)# spanning-tree bpduguard enable</w:t>
      </w:r>
    </w:p>
    <w:p w14:paraId="4B19431B" w14:textId="44457298" w:rsidR="00BA1A4E" w:rsidRDefault="00BA1A4E" w:rsidP="005F055B">
      <w:pPr>
        <w:pStyle w:val="SubStepAlpha"/>
      </w:pPr>
      <w:r>
        <w:t>Verify that BPDU</w:t>
      </w:r>
      <w:r w:rsidR="00503D0D">
        <w:t xml:space="preserve"> guard and PortFast</w:t>
      </w:r>
      <w:r>
        <w:t xml:space="preserve"> </w:t>
      </w:r>
      <w:r w:rsidR="00503D0D">
        <w:t>are</w:t>
      </w:r>
      <w:r>
        <w:t xml:space="preserve"> enabled on the appropriate ports.</w:t>
      </w:r>
    </w:p>
    <w:p w14:paraId="3D3AC03C" w14:textId="6E7C3C50" w:rsidR="00C629C5" w:rsidRPr="006948EF" w:rsidRDefault="00C629C5" w:rsidP="00385511">
      <w:pPr>
        <w:pStyle w:val="CMD"/>
      </w:pPr>
      <w:r w:rsidRPr="006948EF">
        <w:t>S1#</w:t>
      </w:r>
      <w:r w:rsidR="001364F4">
        <w:t xml:space="preserve"> </w:t>
      </w:r>
      <w:r w:rsidRPr="00385511">
        <w:rPr>
          <w:b/>
        </w:rPr>
        <w:t xml:space="preserve">show spanning-tree interface </w:t>
      </w:r>
      <w:r w:rsidR="00BA1A4E">
        <w:rPr>
          <w:b/>
        </w:rPr>
        <w:t>f</w:t>
      </w:r>
      <w:r w:rsidRPr="00385511">
        <w:rPr>
          <w:b/>
        </w:rPr>
        <w:t>0/6 detail</w:t>
      </w:r>
    </w:p>
    <w:p w14:paraId="11ED92EB" w14:textId="77777777" w:rsidR="00C629C5" w:rsidRDefault="00C629C5" w:rsidP="00385511">
      <w:pPr>
        <w:pStyle w:val="CMDOutput"/>
      </w:pPr>
      <w:r>
        <w:t xml:space="preserve"> Port 8 (FastEthernet0/6) of VLAN0010 is designated forwarding</w:t>
      </w:r>
    </w:p>
    <w:p w14:paraId="622A0208" w14:textId="2F22B2B6" w:rsidR="00C629C5" w:rsidRDefault="00C629C5" w:rsidP="00385511">
      <w:pPr>
        <w:pStyle w:val="CMDOutput"/>
      </w:pPr>
      <w:r>
        <w:t xml:space="preserve">   Port path cost 19, Port priority 128, Port Identifier 128.</w:t>
      </w:r>
      <w:r w:rsidR="00576224">
        <w:t>6</w:t>
      </w:r>
      <w:r>
        <w:t>.</w:t>
      </w:r>
    </w:p>
    <w:p w14:paraId="009CE3BF" w14:textId="77777777" w:rsidR="00C629C5" w:rsidRDefault="00C629C5" w:rsidP="00385511">
      <w:pPr>
        <w:pStyle w:val="CMDOutput"/>
      </w:pPr>
      <w:r>
        <w:t xml:space="preserve">   &lt;output omitted for brevity&gt;</w:t>
      </w:r>
    </w:p>
    <w:p w14:paraId="57CCD130" w14:textId="26EC13FC" w:rsidR="00503D0D" w:rsidRDefault="00C629C5" w:rsidP="00385511">
      <w:pPr>
        <w:pStyle w:val="CMDOutput"/>
      </w:pPr>
      <w:r>
        <w:t xml:space="preserve">   Number of transitions to forwarding state: 1</w:t>
      </w:r>
    </w:p>
    <w:p w14:paraId="479AAF87" w14:textId="4A8D1EFE" w:rsidR="00C629C5" w:rsidRDefault="00C629C5" w:rsidP="00385511">
      <w:pPr>
        <w:pStyle w:val="CMDOutput"/>
      </w:pPr>
      <w:r>
        <w:t xml:space="preserve">   </w:t>
      </w:r>
      <w:r w:rsidRPr="00385511">
        <w:rPr>
          <w:highlight w:val="yellow"/>
        </w:rPr>
        <w:t>The port is in the portfast mode</w:t>
      </w:r>
    </w:p>
    <w:p w14:paraId="144C9F4E" w14:textId="77777777" w:rsidR="00C629C5" w:rsidRDefault="00C629C5" w:rsidP="00385511">
      <w:pPr>
        <w:pStyle w:val="CMDOutput"/>
      </w:pPr>
      <w:r>
        <w:t xml:space="preserve">   Link type is point-to-point by default</w:t>
      </w:r>
    </w:p>
    <w:p w14:paraId="5A88399E" w14:textId="77777777" w:rsidR="00C629C5" w:rsidRDefault="00C629C5" w:rsidP="00385511">
      <w:pPr>
        <w:pStyle w:val="CMDOutput"/>
      </w:pPr>
      <w:r>
        <w:t xml:space="preserve">   </w:t>
      </w:r>
      <w:r w:rsidRPr="006948EF">
        <w:rPr>
          <w:highlight w:val="yellow"/>
        </w:rPr>
        <w:t>Bpdu guard is enabled</w:t>
      </w:r>
    </w:p>
    <w:p w14:paraId="37174AC6" w14:textId="77777777" w:rsidR="000E7BEE" w:rsidRDefault="00C629C5" w:rsidP="00385511">
      <w:pPr>
        <w:pStyle w:val="CMDOutput"/>
      </w:pPr>
      <w:r>
        <w:t xml:space="preserve">   BPDU: sent 128, received 0</w:t>
      </w:r>
    </w:p>
    <w:p w14:paraId="578C3D3C" w14:textId="13FF1D0B" w:rsidR="006948EF" w:rsidRDefault="005F055B" w:rsidP="00385511">
      <w:pPr>
        <w:pStyle w:val="Heading3"/>
      </w:pPr>
      <w:r>
        <w:t>Verify</w:t>
      </w:r>
      <w:r w:rsidR="00A464CD">
        <w:t xml:space="preserve"> end-to-end </w:t>
      </w:r>
      <w:r w:rsidR="0088069B">
        <w:t>connectivity</w:t>
      </w:r>
      <w:r w:rsidR="00E40D27">
        <w:t>.</w:t>
      </w:r>
    </w:p>
    <w:p w14:paraId="3A15F912" w14:textId="1975A511" w:rsidR="006948EF" w:rsidRDefault="006948EF" w:rsidP="00385511">
      <w:pPr>
        <w:pStyle w:val="BodyTextL25"/>
      </w:pPr>
      <w:r>
        <w:t>Verify PING connectivity between all devices in the IP Addressing Table.</w:t>
      </w:r>
      <w:r w:rsidR="00435756">
        <w:t xml:space="preserve"> If the pings fail, you may need to disable the firewall on the PC hosts.</w:t>
      </w:r>
    </w:p>
    <w:p w14:paraId="514A45A1" w14:textId="295E2421" w:rsidR="00626325" w:rsidRDefault="00626325" w:rsidP="00385511">
      <w:pPr>
        <w:pStyle w:val="BodyTextL25"/>
      </w:pPr>
    </w:p>
    <w:p w14:paraId="6BBF5FA2" w14:textId="56BFEDF6" w:rsidR="00626325" w:rsidRDefault="00626325" w:rsidP="00626325">
      <w:pPr>
        <w:pStyle w:val="InstNoteRedL25"/>
        <w:ind w:left="0"/>
      </w:pPr>
      <w:r>
        <w:rPr>
          <w:b/>
        </w:rPr>
        <w:t>Lecturer</w:t>
      </w:r>
      <w:r>
        <w:rPr>
          <w:b/>
        </w:rPr>
        <w:t xml:space="preserve"> N</w:t>
      </w:r>
      <w:r w:rsidRPr="00683036">
        <w:rPr>
          <w:b/>
        </w:rPr>
        <w:t>ote</w:t>
      </w:r>
      <w:r w:rsidRPr="00683036">
        <w:t>: Refer to the Lab Manual for the procedures to initialize and reload devices</w:t>
      </w:r>
      <w:r>
        <w:t xml:space="preserve"> [Router and Switches]</w:t>
      </w:r>
      <w:r w:rsidRPr="00683036">
        <w:t>.</w:t>
      </w:r>
    </w:p>
    <w:p w14:paraId="0612B878" w14:textId="77777777" w:rsidR="00401342" w:rsidRDefault="00401342" w:rsidP="00401342">
      <w:pPr>
        <w:pStyle w:val="Heading1"/>
        <w:numPr>
          <w:ilvl w:val="0"/>
          <w:numId w:val="42"/>
        </w:numPr>
      </w:pPr>
      <w:r>
        <w:t>Appendix A: Initialize and Reload a Switch</w:t>
      </w:r>
    </w:p>
    <w:p w14:paraId="173B9083" w14:textId="77777777" w:rsidR="00401342" w:rsidRDefault="00401342" w:rsidP="00401342">
      <w:pPr>
        <w:pStyle w:val="SubStepAlpha"/>
        <w:numPr>
          <w:ilvl w:val="3"/>
          <w:numId w:val="44"/>
        </w:numPr>
      </w:pPr>
      <w:r>
        <w:t>Console into the switch and enter privileged EXEC mode.</w:t>
      </w:r>
    </w:p>
    <w:p w14:paraId="6323BEEA" w14:textId="77777777" w:rsidR="00401342" w:rsidRDefault="00401342" w:rsidP="00401342">
      <w:pPr>
        <w:pStyle w:val="ConfigWindow"/>
      </w:pPr>
      <w:r>
        <w:t>Open configuration window</w:t>
      </w:r>
    </w:p>
    <w:p w14:paraId="6D60023A" w14:textId="77777777" w:rsidR="00401342" w:rsidRDefault="00401342" w:rsidP="00401342">
      <w:pPr>
        <w:pStyle w:val="CMD"/>
        <w:spacing w:before="0"/>
      </w:pPr>
      <w:r>
        <w:t xml:space="preserve">Switch&gt; </w:t>
      </w:r>
      <w:r>
        <w:rPr>
          <w:b/>
        </w:rPr>
        <w:t>enable</w:t>
      </w:r>
    </w:p>
    <w:p w14:paraId="17426881" w14:textId="77777777" w:rsidR="00401342" w:rsidRDefault="00401342" w:rsidP="00401342">
      <w:pPr>
        <w:pStyle w:val="CMD"/>
        <w:rPr>
          <w:szCs w:val="20"/>
        </w:rPr>
      </w:pPr>
      <w:r>
        <w:rPr>
          <w:szCs w:val="20"/>
        </w:rPr>
        <w:t>Switch#</w:t>
      </w:r>
    </w:p>
    <w:p w14:paraId="69AFD309" w14:textId="77777777" w:rsidR="00401342" w:rsidRDefault="00401342" w:rsidP="00401342">
      <w:pPr>
        <w:pStyle w:val="SubStepAlpha"/>
        <w:numPr>
          <w:ilvl w:val="3"/>
          <w:numId w:val="43"/>
        </w:numPr>
      </w:pPr>
      <w:r>
        <w:t xml:space="preserve">Use the </w:t>
      </w:r>
      <w:r>
        <w:rPr>
          <w:b/>
        </w:rPr>
        <w:t>show flash</w:t>
      </w:r>
      <w:r>
        <w:t xml:space="preserve"> command to determine if any VLANs have been created on the switch.</w:t>
      </w:r>
    </w:p>
    <w:p w14:paraId="193FE6A0" w14:textId="77777777" w:rsidR="00401342" w:rsidRDefault="00401342" w:rsidP="00401342">
      <w:pPr>
        <w:pStyle w:val="CMD"/>
      </w:pPr>
      <w:r>
        <w:t xml:space="preserve">Switch# </w:t>
      </w:r>
      <w:r>
        <w:rPr>
          <w:b/>
        </w:rPr>
        <w:t>show flash</w:t>
      </w:r>
    </w:p>
    <w:p w14:paraId="437F403F" w14:textId="77777777" w:rsidR="00401342" w:rsidRDefault="00401342" w:rsidP="00401342">
      <w:pPr>
        <w:pStyle w:val="CMDOutput"/>
      </w:pPr>
      <w:r>
        <w:t>Directory of flash:/</w:t>
      </w:r>
    </w:p>
    <w:p w14:paraId="03D08C9A" w14:textId="77777777" w:rsidR="00401342" w:rsidRDefault="00401342" w:rsidP="00401342">
      <w:pPr>
        <w:pStyle w:val="CMDOutput"/>
      </w:pPr>
    </w:p>
    <w:p w14:paraId="72AEB002" w14:textId="77777777" w:rsidR="00401342" w:rsidRDefault="00401342" w:rsidP="00401342">
      <w:pPr>
        <w:pStyle w:val="CMDOutput"/>
      </w:pPr>
      <w:r>
        <w:t xml:space="preserve">    2  -rwx        1919   Mar 1 1993 00:06:33 +00:00  private-config.text</w:t>
      </w:r>
    </w:p>
    <w:p w14:paraId="32A3222E" w14:textId="77777777" w:rsidR="00401342" w:rsidRDefault="00401342" w:rsidP="00401342">
      <w:pPr>
        <w:pStyle w:val="CMDOutput"/>
      </w:pPr>
      <w:r>
        <w:t xml:space="preserve">    3  -rwx        1632   Mar 1 1993 00:06:33 +00:00  config.text</w:t>
      </w:r>
    </w:p>
    <w:p w14:paraId="37631674" w14:textId="77777777" w:rsidR="00401342" w:rsidRDefault="00401342" w:rsidP="00401342">
      <w:pPr>
        <w:pStyle w:val="CMDOutput"/>
      </w:pPr>
      <w:r>
        <w:t xml:space="preserve">    4  -rwx       13336   Mar 1 1993 00:06:33 +00:00  multiple-fs</w:t>
      </w:r>
    </w:p>
    <w:p w14:paraId="6F612E83" w14:textId="77777777" w:rsidR="00401342" w:rsidRDefault="00401342" w:rsidP="00401342">
      <w:pPr>
        <w:pStyle w:val="CMDOutput"/>
      </w:pPr>
      <w:r>
        <w:t xml:space="preserve">    5  -rwx    11607161   Mar 1 1993 02:37:06 +00:00  c2960-lanbasek9-mz.150-2.SE.bin</w:t>
      </w:r>
    </w:p>
    <w:p w14:paraId="7E4257A4" w14:textId="77777777" w:rsidR="00401342" w:rsidRDefault="00401342" w:rsidP="00401342">
      <w:pPr>
        <w:pStyle w:val="CMDOutput"/>
      </w:pPr>
      <w:r>
        <w:t xml:space="preserve">    6  -rwx         616   Mar 1 1993 00:07:13 +00:00  </w:t>
      </w:r>
      <w:r>
        <w:rPr>
          <w:highlight w:val="yellow"/>
        </w:rPr>
        <w:t>vlan.dat</w:t>
      </w:r>
    </w:p>
    <w:p w14:paraId="522918C0" w14:textId="77777777" w:rsidR="00401342" w:rsidRDefault="00401342" w:rsidP="00401342">
      <w:pPr>
        <w:pStyle w:val="CMDOutput"/>
      </w:pPr>
    </w:p>
    <w:p w14:paraId="0DA7666E" w14:textId="77777777" w:rsidR="00401342" w:rsidRDefault="00401342" w:rsidP="00401342">
      <w:pPr>
        <w:pStyle w:val="CMDOutput"/>
      </w:pPr>
      <w:r>
        <w:t>32514048 bytes total (20886528 bytes free)</w:t>
      </w:r>
    </w:p>
    <w:p w14:paraId="6A1133EB" w14:textId="77777777" w:rsidR="00401342" w:rsidRDefault="00401342" w:rsidP="00401342">
      <w:pPr>
        <w:pStyle w:val="SubStepAlpha"/>
        <w:numPr>
          <w:ilvl w:val="3"/>
          <w:numId w:val="43"/>
        </w:numPr>
      </w:pPr>
      <w:r>
        <w:t xml:space="preserve">If the </w:t>
      </w:r>
      <w:r>
        <w:rPr>
          <w:b/>
        </w:rPr>
        <w:t>vlan.dat</w:t>
      </w:r>
      <w:r>
        <w:t xml:space="preserve"> file was found in flash, then delete this file.</w:t>
      </w:r>
    </w:p>
    <w:p w14:paraId="3101B3C9" w14:textId="77777777" w:rsidR="00401342" w:rsidRDefault="00401342" w:rsidP="00401342">
      <w:pPr>
        <w:pStyle w:val="CMD"/>
      </w:pPr>
      <w:r>
        <w:t xml:space="preserve">Switch# </w:t>
      </w:r>
      <w:r>
        <w:rPr>
          <w:b/>
        </w:rPr>
        <w:t>delete vlan.dat</w:t>
      </w:r>
    </w:p>
    <w:p w14:paraId="295AF1B3" w14:textId="77777777" w:rsidR="00401342" w:rsidRDefault="00401342" w:rsidP="00401342">
      <w:pPr>
        <w:pStyle w:val="CMDOutput"/>
      </w:pPr>
      <w:r>
        <w:t>Delete filename [vlan.dat]?</w:t>
      </w:r>
    </w:p>
    <w:p w14:paraId="20F7250A" w14:textId="77777777" w:rsidR="00401342" w:rsidRDefault="00401342" w:rsidP="00401342">
      <w:pPr>
        <w:pStyle w:val="SubStepAlpha"/>
        <w:numPr>
          <w:ilvl w:val="3"/>
          <w:numId w:val="43"/>
        </w:numPr>
      </w:pPr>
      <w:r>
        <w:t>You are prompted to verify the filename. If you have entered the name correctly, press Enter; otherwise, you can change the filename.</w:t>
      </w:r>
    </w:p>
    <w:p w14:paraId="4454AF46" w14:textId="77777777" w:rsidR="00401342" w:rsidRDefault="00401342" w:rsidP="00401342">
      <w:pPr>
        <w:pStyle w:val="BodyTextL50"/>
      </w:pPr>
      <w:r>
        <w:lastRenderedPageBreak/>
        <w:t>You are prompted to confirm deletion of this file. Press Enter to confirm.</w:t>
      </w:r>
    </w:p>
    <w:p w14:paraId="7FD4E492" w14:textId="77777777" w:rsidR="00401342" w:rsidRDefault="00401342" w:rsidP="00401342">
      <w:pPr>
        <w:pStyle w:val="CMDOutput"/>
      </w:pPr>
      <w:r>
        <w:t>Delete flash:/vlan.dat? [confirm]</w:t>
      </w:r>
    </w:p>
    <w:p w14:paraId="2551B492" w14:textId="77777777" w:rsidR="00401342" w:rsidRDefault="00401342" w:rsidP="00401342">
      <w:pPr>
        <w:pStyle w:val="CMDOutput"/>
      </w:pPr>
      <w:r>
        <w:t>Switch#</w:t>
      </w:r>
    </w:p>
    <w:p w14:paraId="4A88FE82" w14:textId="77777777" w:rsidR="00401342" w:rsidRDefault="00401342" w:rsidP="00401342">
      <w:pPr>
        <w:pStyle w:val="SubStepAlpha"/>
        <w:numPr>
          <w:ilvl w:val="3"/>
          <w:numId w:val="43"/>
        </w:numPr>
      </w:pPr>
      <w:r>
        <w:t xml:space="preserve">Use the </w:t>
      </w:r>
      <w:r>
        <w:rPr>
          <w:b/>
        </w:rPr>
        <w:t>erase startup-config</w:t>
      </w:r>
      <w:r>
        <w:t xml:space="preserve"> command to erase the startup configuration file from NVRAM. You are prompted to remove the configuration file. Press Enter to confirm.</w:t>
      </w:r>
    </w:p>
    <w:p w14:paraId="0498A748" w14:textId="77777777" w:rsidR="00401342" w:rsidRDefault="00401342" w:rsidP="00401342">
      <w:pPr>
        <w:pStyle w:val="CMD"/>
      </w:pPr>
      <w:r>
        <w:t xml:space="preserve">Switch# </w:t>
      </w:r>
      <w:r>
        <w:rPr>
          <w:b/>
        </w:rPr>
        <w:t>erase startup-config</w:t>
      </w:r>
    </w:p>
    <w:p w14:paraId="6F5637C4" w14:textId="77777777" w:rsidR="00401342" w:rsidRDefault="00401342" w:rsidP="00401342">
      <w:pPr>
        <w:pStyle w:val="CMDOutput"/>
      </w:pPr>
      <w:r>
        <w:t>Erasing the nvram filesystem will remove all configuration files! Continue? [confirm]</w:t>
      </w:r>
    </w:p>
    <w:p w14:paraId="59A64666" w14:textId="77777777" w:rsidR="00401342" w:rsidRDefault="00401342" w:rsidP="00401342">
      <w:pPr>
        <w:pStyle w:val="CMDOutput"/>
      </w:pPr>
      <w:r>
        <w:t>[OK]</w:t>
      </w:r>
    </w:p>
    <w:p w14:paraId="5AE79BFB" w14:textId="77777777" w:rsidR="00401342" w:rsidRDefault="00401342" w:rsidP="00401342">
      <w:pPr>
        <w:pStyle w:val="CMDOutput"/>
      </w:pPr>
      <w:r>
        <w:t>Erase of nvram: complete</w:t>
      </w:r>
    </w:p>
    <w:p w14:paraId="0257DFBA" w14:textId="77777777" w:rsidR="00401342" w:rsidRDefault="00401342" w:rsidP="00401342">
      <w:pPr>
        <w:pStyle w:val="CMDOutput"/>
      </w:pPr>
      <w:r>
        <w:t>Switch#</w:t>
      </w:r>
    </w:p>
    <w:p w14:paraId="002E997F" w14:textId="77777777" w:rsidR="00401342" w:rsidRDefault="00401342" w:rsidP="00401342">
      <w:pPr>
        <w:pStyle w:val="SubStepAlpha"/>
        <w:numPr>
          <w:ilvl w:val="3"/>
          <w:numId w:val="43"/>
        </w:numPr>
      </w:pPr>
      <w:r>
        <w:t>Reload the switch to remove any old configuration information from memory. You will then receive a prompt to confirm reloading of the switch. Press Enter to proceed.</w:t>
      </w:r>
    </w:p>
    <w:p w14:paraId="16C35616" w14:textId="77777777" w:rsidR="00401342" w:rsidRDefault="00401342" w:rsidP="00401342">
      <w:pPr>
        <w:pStyle w:val="CMD"/>
        <w:rPr>
          <w:b/>
        </w:rPr>
      </w:pPr>
      <w:r>
        <w:t xml:space="preserve">Switch# </w:t>
      </w:r>
      <w:r>
        <w:rPr>
          <w:b/>
        </w:rPr>
        <w:t>reload</w:t>
      </w:r>
    </w:p>
    <w:p w14:paraId="5ECA5643" w14:textId="77777777" w:rsidR="00401342" w:rsidRDefault="00401342" w:rsidP="00401342">
      <w:pPr>
        <w:pStyle w:val="CMDOutput"/>
      </w:pPr>
      <w:r>
        <w:t>Proceed with reload? [confirm]</w:t>
      </w:r>
    </w:p>
    <w:p w14:paraId="135C34D7" w14:textId="77777777" w:rsidR="00401342" w:rsidRDefault="00401342" w:rsidP="00401342">
      <w:pPr>
        <w:pStyle w:val="SubStepAlpha"/>
        <w:numPr>
          <w:ilvl w:val="0"/>
          <w:numId w:val="0"/>
        </w:numPr>
        <w:tabs>
          <w:tab w:val="left" w:pos="720"/>
        </w:tabs>
        <w:ind w:left="720"/>
      </w:pPr>
      <w:r>
        <w:rPr>
          <w:b/>
        </w:rPr>
        <w:t>Note</w:t>
      </w:r>
      <w:r>
        <w:t xml:space="preserve">: You may receive a prompt to save the running configuration prior to reloading the switch. Respond by typing </w:t>
      </w:r>
      <w:r>
        <w:rPr>
          <w:b/>
        </w:rPr>
        <w:t>no</w:t>
      </w:r>
      <w:r>
        <w:t xml:space="preserve"> and press Enter.</w:t>
      </w:r>
    </w:p>
    <w:p w14:paraId="5363D02E" w14:textId="77777777" w:rsidR="00401342" w:rsidRDefault="00401342" w:rsidP="00401342">
      <w:pPr>
        <w:pStyle w:val="CMDOutput"/>
      </w:pPr>
      <w:r>
        <w:t xml:space="preserve">System configuration has been modified. Save? [yes/no]: </w:t>
      </w:r>
      <w:r>
        <w:rPr>
          <w:b/>
          <w:sz w:val="20"/>
          <w:szCs w:val="20"/>
        </w:rPr>
        <w:t>no</w:t>
      </w:r>
    </w:p>
    <w:p w14:paraId="373657C4" w14:textId="77777777" w:rsidR="00401342" w:rsidRDefault="00401342" w:rsidP="00401342">
      <w:pPr>
        <w:pStyle w:val="SubStepAlpha"/>
        <w:numPr>
          <w:ilvl w:val="3"/>
          <w:numId w:val="43"/>
        </w:numPr>
      </w:pPr>
      <w:r>
        <w:t xml:space="preserve">After the switch reloads, you should see a prompt to enter the initial configuration dialog. Respond by entering </w:t>
      </w:r>
      <w:r>
        <w:rPr>
          <w:b/>
        </w:rPr>
        <w:t>no</w:t>
      </w:r>
      <w:r>
        <w:t xml:space="preserve"> at the prompt and press Enter.</w:t>
      </w:r>
    </w:p>
    <w:p w14:paraId="3AD1D8FD" w14:textId="77777777" w:rsidR="00401342" w:rsidRDefault="00401342" w:rsidP="00401342">
      <w:pPr>
        <w:pStyle w:val="CMDOutput"/>
      </w:pPr>
      <w:r>
        <w:t xml:space="preserve">Would you like to enter the initial configuration dialog? [yes/no]: </w:t>
      </w:r>
      <w:r>
        <w:rPr>
          <w:b/>
          <w:sz w:val="20"/>
          <w:szCs w:val="20"/>
        </w:rPr>
        <w:t>no</w:t>
      </w:r>
    </w:p>
    <w:p w14:paraId="1F7E3322" w14:textId="77777777" w:rsidR="00401342" w:rsidRDefault="00401342" w:rsidP="00401342">
      <w:pPr>
        <w:pStyle w:val="CMD"/>
      </w:pPr>
      <w:r>
        <w:t>Switch&gt;</w:t>
      </w:r>
    </w:p>
    <w:p w14:paraId="2E4FA4D7" w14:textId="1933C6E5" w:rsidR="00EE1FD9" w:rsidRDefault="00EE1FD9" w:rsidP="00EE1FD9">
      <w:pPr>
        <w:pStyle w:val="Heading1"/>
        <w:numPr>
          <w:ilvl w:val="0"/>
          <w:numId w:val="42"/>
        </w:numPr>
      </w:pPr>
      <w:r>
        <w:t xml:space="preserve">Appendix B: Clear All conf at the routers interfaces and </w:t>
      </w:r>
    </w:p>
    <w:p w14:paraId="1353C837" w14:textId="6A477437" w:rsidR="002873A3" w:rsidRDefault="002873A3" w:rsidP="00385511">
      <w:pPr>
        <w:pStyle w:val="ConfigWindow"/>
      </w:pPr>
      <w:r>
        <w:t>Close configuration window</w:t>
      </w:r>
    </w:p>
    <w:p w14:paraId="0657F24F" w14:textId="77777777" w:rsidR="00D778DF" w:rsidRPr="00E70096" w:rsidRDefault="00D778DF" w:rsidP="00CC1F8D">
      <w:pPr>
        <w:pStyle w:val="Heading1"/>
        <w:spacing w:before="120"/>
      </w:pPr>
      <w:r w:rsidRPr="00E70096">
        <w:t>Reflection</w:t>
      </w:r>
      <w:r w:rsidR="00DD086C">
        <w:t xml:space="preserve"> Question</w:t>
      </w:r>
      <w:r w:rsidR="002F7F0F">
        <w:t>s</w:t>
      </w:r>
    </w:p>
    <w:p w14:paraId="76F77080" w14:textId="77777777" w:rsidR="00554EA8" w:rsidRDefault="00EA247F" w:rsidP="00603503">
      <w:pPr>
        <w:pStyle w:val="ReflectionQ"/>
      </w:pPr>
      <w:r>
        <w:t xml:space="preserve">In reference to Port Security on S2, why is </w:t>
      </w:r>
      <w:r w:rsidR="00554EA8">
        <w:t xml:space="preserve">there no timer value for the </w:t>
      </w:r>
      <w:r>
        <w:t>remaining age in minute</w:t>
      </w:r>
      <w:r w:rsidR="00554EA8">
        <w:t xml:space="preserve">s when sticky learning </w:t>
      </w:r>
      <w:r w:rsidR="00DD086C">
        <w:t>was</w:t>
      </w:r>
      <w:r w:rsidR="00554EA8">
        <w:t xml:space="preserve"> </w:t>
      </w:r>
      <w:r w:rsidR="00512C72">
        <w:t>configured</w:t>
      </w:r>
      <w:r w:rsidR="00554EA8">
        <w:t>?</w:t>
      </w:r>
    </w:p>
    <w:p w14:paraId="0DA3DA5C" w14:textId="77777777" w:rsidR="00603503" w:rsidRDefault="00C87039" w:rsidP="00385511">
      <w:pPr>
        <w:pStyle w:val="AnswerLineL25"/>
      </w:pPr>
      <w:r>
        <w:t>Type</w:t>
      </w:r>
      <w:r w:rsidR="00070C16">
        <w:t xml:space="preserve"> your answers here.</w:t>
      </w:r>
    </w:p>
    <w:p w14:paraId="61FCB8A3" w14:textId="77777777" w:rsidR="00D778DF" w:rsidRDefault="002B084B" w:rsidP="00D778DF">
      <w:pPr>
        <w:pStyle w:val="BodyTextL25"/>
        <w:rPr>
          <w:rStyle w:val="AnswerGray"/>
        </w:rPr>
      </w:pPr>
      <w:r>
        <w:rPr>
          <w:rStyle w:val="AnswerGray"/>
        </w:rPr>
        <w:t>This switch does not support the port security aging of sticky secure addresses.</w:t>
      </w:r>
    </w:p>
    <w:p w14:paraId="45131074" w14:textId="7B26660A" w:rsidR="0068620D" w:rsidRDefault="0068620D" w:rsidP="0068620D">
      <w:pPr>
        <w:pStyle w:val="ReflectionQ"/>
      </w:pPr>
      <w:r>
        <w:t xml:space="preserve">In reference to Port Security on S2, if you load the </w:t>
      </w:r>
      <w:r w:rsidR="009D7069">
        <w:t xml:space="preserve">running-config </w:t>
      </w:r>
      <w:r>
        <w:t>script on S2</w:t>
      </w:r>
      <w:r w:rsidR="005F055B">
        <w:t>,</w:t>
      </w:r>
      <w:r>
        <w:t xml:space="preserve"> why will PC-B</w:t>
      </w:r>
      <w:r w:rsidR="00B96319">
        <w:t xml:space="preserve"> on port 18</w:t>
      </w:r>
      <w:r>
        <w:t xml:space="preserve"> never get an IP address via DHCP?</w:t>
      </w:r>
    </w:p>
    <w:p w14:paraId="076B0072" w14:textId="77777777" w:rsidR="0068620D" w:rsidRDefault="0068620D" w:rsidP="00385511">
      <w:pPr>
        <w:pStyle w:val="AnswerLineL25"/>
      </w:pPr>
      <w:r>
        <w:t>Type your answers here.</w:t>
      </w:r>
    </w:p>
    <w:p w14:paraId="2EFCC1C6" w14:textId="77777777" w:rsidR="0068620D" w:rsidRDefault="00B96319" w:rsidP="0068620D">
      <w:pPr>
        <w:pStyle w:val="BodyTextL25"/>
        <w:rPr>
          <w:rStyle w:val="AnswerGray"/>
        </w:rPr>
      </w:pPr>
      <w:r>
        <w:rPr>
          <w:rStyle w:val="AnswerGray"/>
        </w:rPr>
        <w:t>Port security is set for only two MAC addresses and port 18 has two “sticky” MAC address bound to the port. Additionally, the violation is protect, which will never send a console/syslog message or increment the violation counter.</w:t>
      </w:r>
    </w:p>
    <w:p w14:paraId="44995047" w14:textId="77777777" w:rsidR="006F29C9" w:rsidRDefault="006F29C9" w:rsidP="006F29C9">
      <w:pPr>
        <w:pStyle w:val="ReflectionQ"/>
      </w:pPr>
      <w:r>
        <w:t>In reference to Port Security, what is the difference between the absolute aging type and inactivity aging type?</w:t>
      </w:r>
    </w:p>
    <w:p w14:paraId="48A984CA" w14:textId="77777777" w:rsidR="006F29C9" w:rsidRDefault="006F29C9" w:rsidP="00CC1F8D">
      <w:pPr>
        <w:pStyle w:val="AnswerLineL25"/>
        <w:spacing w:after="720"/>
      </w:pPr>
      <w:r>
        <w:t>Type your answers here.</w:t>
      </w:r>
    </w:p>
    <w:p w14:paraId="2A5820C9" w14:textId="44CEFAF5" w:rsidR="00B96319" w:rsidRDefault="00B96319" w:rsidP="006F29C9">
      <w:pPr>
        <w:pStyle w:val="BodyTextL25"/>
        <w:rPr>
          <w:rStyle w:val="AnswerGray"/>
        </w:rPr>
      </w:pPr>
      <w:r>
        <w:rPr>
          <w:rStyle w:val="AnswerGray"/>
        </w:rPr>
        <w:t>If</w:t>
      </w:r>
      <w:r w:rsidR="00FC1F4D">
        <w:rPr>
          <w:rStyle w:val="AnswerGray"/>
        </w:rPr>
        <w:t xml:space="preserve"> the</w:t>
      </w:r>
      <w:r>
        <w:rPr>
          <w:rStyle w:val="AnswerGray"/>
        </w:rPr>
        <w:t xml:space="preserve"> inactivity</w:t>
      </w:r>
      <w:r w:rsidR="00FC1F4D">
        <w:rPr>
          <w:rStyle w:val="AnswerGray"/>
        </w:rPr>
        <w:t xml:space="preserve"> type</w:t>
      </w:r>
      <w:r>
        <w:rPr>
          <w:rStyle w:val="AnswerGray"/>
        </w:rPr>
        <w:t xml:space="preserve"> is set</w:t>
      </w:r>
      <w:r w:rsidR="005F055B">
        <w:rPr>
          <w:rStyle w:val="AnswerGray"/>
        </w:rPr>
        <w:t>,</w:t>
      </w:r>
      <w:r>
        <w:rPr>
          <w:rStyle w:val="AnswerGray"/>
        </w:rPr>
        <w:t xml:space="preserve"> then </w:t>
      </w:r>
      <w:r w:rsidR="00FC1F4D">
        <w:rPr>
          <w:rStyle w:val="AnswerGray"/>
        </w:rPr>
        <w:t>the</w:t>
      </w:r>
      <w:r>
        <w:rPr>
          <w:rStyle w:val="AnswerGray"/>
        </w:rPr>
        <w:t xml:space="preserve"> secure addresses</w:t>
      </w:r>
      <w:r w:rsidR="00FC1F4D">
        <w:rPr>
          <w:rStyle w:val="AnswerGray"/>
        </w:rPr>
        <w:t xml:space="preserve"> </w:t>
      </w:r>
      <w:r>
        <w:rPr>
          <w:rStyle w:val="AnswerGray"/>
        </w:rPr>
        <w:t xml:space="preserve">on the port </w:t>
      </w:r>
      <w:r w:rsidR="00FC1F4D">
        <w:rPr>
          <w:rStyle w:val="AnswerGray"/>
        </w:rPr>
        <w:t>will be remove</w:t>
      </w:r>
      <w:r w:rsidR="005F055B">
        <w:rPr>
          <w:rStyle w:val="AnswerGray"/>
        </w:rPr>
        <w:t>d</w:t>
      </w:r>
      <w:r w:rsidR="00FC1F4D">
        <w:rPr>
          <w:rStyle w:val="AnswerGray"/>
        </w:rPr>
        <w:t xml:space="preserve"> only if there is no data traffic from the secure source addresses for the specified time</w:t>
      </w:r>
      <w:r w:rsidR="00EA2C83">
        <w:rPr>
          <w:rStyle w:val="AnswerGray"/>
        </w:rPr>
        <w:t xml:space="preserve"> </w:t>
      </w:r>
      <w:r>
        <w:rPr>
          <w:rStyle w:val="AnswerGray"/>
        </w:rPr>
        <w:t>period.</w:t>
      </w:r>
    </w:p>
    <w:p w14:paraId="11EE8BF9" w14:textId="0E42DD11" w:rsidR="006F29C9" w:rsidRDefault="00FC1F4D" w:rsidP="006F29C9">
      <w:pPr>
        <w:pStyle w:val="BodyTextL25"/>
        <w:rPr>
          <w:rStyle w:val="AnswerGray"/>
        </w:rPr>
      </w:pPr>
      <w:r>
        <w:rPr>
          <w:rStyle w:val="AnswerGray"/>
        </w:rPr>
        <w:lastRenderedPageBreak/>
        <w:t xml:space="preserve">If the absolute type is </w:t>
      </w:r>
      <w:r w:rsidR="005F055B">
        <w:rPr>
          <w:rStyle w:val="AnswerGray"/>
        </w:rPr>
        <w:t>set,</w:t>
      </w:r>
      <w:r>
        <w:rPr>
          <w:rStyle w:val="AnswerGray"/>
        </w:rPr>
        <w:t xml:space="preserve"> then all secure addresses on this port age out exactly after the time </w:t>
      </w:r>
      <w:r w:rsidR="00EA2C83">
        <w:rPr>
          <w:rStyle w:val="AnswerGray"/>
        </w:rPr>
        <w:t>specified ends.</w:t>
      </w:r>
    </w:p>
    <w:p w14:paraId="17C2404A" w14:textId="2BD82DF8" w:rsidR="004E604E" w:rsidRPr="00385511" w:rsidRDefault="004E604E" w:rsidP="00385511">
      <w:pPr>
        <w:pStyle w:val="ConfigWindow"/>
      </w:pPr>
      <w:r w:rsidRPr="00385511">
        <w:t>End of Document</w:t>
      </w:r>
    </w:p>
    <w:p w14:paraId="0A766CDD" w14:textId="02FADBF5" w:rsidR="001364F4" w:rsidRDefault="0092183E" w:rsidP="00385511">
      <w:pPr>
        <w:pStyle w:val="Heading1"/>
        <w:rPr>
          <w:rStyle w:val="LabSectionGray"/>
          <w:i/>
          <w:color w:val="8064A2" w:themeColor="accent4"/>
          <w:szCs w:val="24"/>
        </w:rPr>
      </w:pPr>
      <w:r>
        <w:rPr>
          <w:rStyle w:val="LabSectionGray"/>
        </w:rPr>
        <w:t>Device</w:t>
      </w:r>
      <w:r w:rsidR="001364F4" w:rsidRPr="00385511">
        <w:rPr>
          <w:rStyle w:val="LabSectionGray"/>
        </w:rPr>
        <w:t xml:space="preserve"> Config</w:t>
      </w:r>
      <w:r>
        <w:rPr>
          <w:rStyle w:val="LabSectionGray"/>
        </w:rPr>
        <w:t>urations – Final</w:t>
      </w:r>
    </w:p>
    <w:p w14:paraId="56FB482A" w14:textId="2A4D1142" w:rsidR="0092183E" w:rsidRPr="00385511" w:rsidRDefault="0092183E" w:rsidP="00385511">
      <w:pPr>
        <w:pStyle w:val="Heading1"/>
        <w:rPr>
          <w:rStyle w:val="LabSectionGray"/>
        </w:rPr>
      </w:pPr>
      <w:r w:rsidRPr="00385511">
        <w:rPr>
          <w:rStyle w:val="LabSectionGray"/>
        </w:rPr>
        <w:t>Switch S1</w:t>
      </w:r>
    </w:p>
    <w:p w14:paraId="790EEAD6" w14:textId="71AB434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S1#</w:t>
      </w:r>
      <w:r w:rsidR="001364F4">
        <w:rPr>
          <w:rStyle w:val="DevConfigGray"/>
        </w:rPr>
        <w:t xml:space="preserve"> </w:t>
      </w:r>
      <w:r w:rsidRPr="00385511">
        <w:rPr>
          <w:rStyle w:val="DevConfigGray"/>
        </w:rPr>
        <w:t>show running-config</w:t>
      </w:r>
    </w:p>
    <w:p w14:paraId="4C5414C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Building configuration...</w:t>
      </w:r>
    </w:p>
    <w:p w14:paraId="50AD9B50" w14:textId="77777777" w:rsidR="00067947" w:rsidRPr="00385511" w:rsidRDefault="00067947" w:rsidP="00385511">
      <w:pPr>
        <w:pStyle w:val="DevConfigs"/>
        <w:rPr>
          <w:rStyle w:val="DevConfigGray"/>
        </w:rPr>
      </w:pPr>
    </w:p>
    <w:p w14:paraId="2F2C2C6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Current configuration : 5203 bytes</w:t>
      </w:r>
    </w:p>
    <w:p w14:paraId="6FFAB2C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FA8626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version 15.0</w:t>
      </w:r>
    </w:p>
    <w:p w14:paraId="79D36CD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service pad</w:t>
      </w:r>
    </w:p>
    <w:p w14:paraId="3F04790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service timestamps debug datetime msec</w:t>
      </w:r>
    </w:p>
    <w:p w14:paraId="29A50A6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service timestamps log datetime msec</w:t>
      </w:r>
    </w:p>
    <w:p w14:paraId="3B8C854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service password-encryption</w:t>
      </w:r>
    </w:p>
    <w:p w14:paraId="18E1E4A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D0E088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hostname S1</w:t>
      </w:r>
    </w:p>
    <w:p w14:paraId="0E68FFE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CC8857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ip domain-lookup</w:t>
      </w:r>
    </w:p>
    <w:p w14:paraId="73B40F8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DC5635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spanning-tree mode pvst</w:t>
      </w:r>
    </w:p>
    <w:p w14:paraId="78811FF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CB4A11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10</w:t>
      </w:r>
    </w:p>
    <w:p w14:paraId="08941512" w14:textId="04155A83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</w:t>
      </w:r>
      <w:r w:rsidR="00A5150F">
        <w:rPr>
          <w:rStyle w:val="DevConfigGray"/>
        </w:rPr>
        <w:t>Management</w:t>
      </w:r>
    </w:p>
    <w:p w14:paraId="33F90BB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4440DF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333</w:t>
      </w:r>
    </w:p>
    <w:p w14:paraId="71D9122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Native</w:t>
      </w:r>
    </w:p>
    <w:p w14:paraId="2F993B7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48AA54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999</w:t>
      </w:r>
    </w:p>
    <w:p w14:paraId="75F3BAA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ParkingLot</w:t>
      </w:r>
    </w:p>
    <w:p w14:paraId="224DAB4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8AFDB2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</w:t>
      </w:r>
    </w:p>
    <w:p w14:paraId="2D77D27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S2</w:t>
      </w:r>
    </w:p>
    <w:p w14:paraId="68D1206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trunk encapsulation dot1q</w:t>
      </w:r>
    </w:p>
    <w:p w14:paraId="39D3EF3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trunk native vlan 333</w:t>
      </w:r>
    </w:p>
    <w:p w14:paraId="128D2A3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trunk</w:t>
      </w:r>
    </w:p>
    <w:p w14:paraId="4C991E8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nonegotiate</w:t>
      </w:r>
    </w:p>
    <w:p w14:paraId="2935E54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3A8ED3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</w:t>
      </w:r>
    </w:p>
    <w:p w14:paraId="52A23C5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4F0AC4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00D996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4C3B39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2CD0B7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FastEthernet0/3</w:t>
      </w:r>
    </w:p>
    <w:p w14:paraId="5F3D677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1B7F40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919DE0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06692F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>!</w:t>
      </w:r>
    </w:p>
    <w:p w14:paraId="4A202BC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FastEthernet0/4</w:t>
      </w:r>
    </w:p>
    <w:p w14:paraId="4F3D21C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746968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A08B55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B20D85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6185B5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FastEthernet0/5</w:t>
      </w:r>
    </w:p>
    <w:p w14:paraId="4F76165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R1</w:t>
      </w:r>
    </w:p>
    <w:p w14:paraId="0044D93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10</w:t>
      </w:r>
    </w:p>
    <w:p w14:paraId="6C4E986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E399DC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portfast</w:t>
      </w:r>
    </w:p>
    <w:p w14:paraId="2367CFC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09A433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FastEthernet0/6</w:t>
      </w:r>
    </w:p>
    <w:p w14:paraId="19111A2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PC-A</w:t>
      </w:r>
    </w:p>
    <w:p w14:paraId="4025121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10</w:t>
      </w:r>
    </w:p>
    <w:p w14:paraId="6934314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254709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maximum 3</w:t>
      </w:r>
    </w:p>
    <w:p w14:paraId="4C6F9F2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violation restrict</w:t>
      </w:r>
    </w:p>
    <w:p w14:paraId="713A712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aging time 60</w:t>
      </w:r>
    </w:p>
    <w:p w14:paraId="6A134C3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aging type inactivity</w:t>
      </w:r>
    </w:p>
    <w:p w14:paraId="015FC79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</w:t>
      </w:r>
    </w:p>
    <w:p w14:paraId="52792ED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portfast</w:t>
      </w:r>
    </w:p>
    <w:p w14:paraId="0E05F9E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bpduguard enable</w:t>
      </w:r>
    </w:p>
    <w:p w14:paraId="16508FB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BA580C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FastEthernet0/7</w:t>
      </w:r>
    </w:p>
    <w:p w14:paraId="0749EEF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A624F8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892C6C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1E102C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035875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FastEthernet0/8</w:t>
      </w:r>
    </w:p>
    <w:p w14:paraId="709684D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972798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7AD190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6A59AA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A2AB73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FastEthernet0/9</w:t>
      </w:r>
    </w:p>
    <w:p w14:paraId="53C445F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2BBD3EE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6229E1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917124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525CDD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FastEthernet0/10</w:t>
      </w:r>
    </w:p>
    <w:p w14:paraId="6655AD7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FEC35D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3DB9A1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AB2EB0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CEF256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FastEthernet0/11</w:t>
      </w:r>
    </w:p>
    <w:p w14:paraId="7D7A297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296C19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C8D3FE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1D870E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77049E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FastEthernet0/12</w:t>
      </w:r>
    </w:p>
    <w:p w14:paraId="29D0D42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 xml:space="preserve"> switchport access vlan 999</w:t>
      </w:r>
    </w:p>
    <w:p w14:paraId="4B689C7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7482E9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730461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1FF095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FastEthernet0/13</w:t>
      </w:r>
    </w:p>
    <w:p w14:paraId="00167F5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A20D91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934498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5F68EB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ECF1E2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FastEthernet0/14</w:t>
      </w:r>
    </w:p>
    <w:p w14:paraId="0AC3FC0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BA7A3A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93E301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1C77D7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D25A815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FastEthernet0/15</w:t>
      </w:r>
    </w:p>
    <w:p w14:paraId="38AE03A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06CEBED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47CE9A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71D269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45EC7D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FastEthernet0/16</w:t>
      </w:r>
    </w:p>
    <w:p w14:paraId="4325AAD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718FB1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34655F2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000EF3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EE57E0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FastEthernet0/17</w:t>
      </w:r>
    </w:p>
    <w:p w14:paraId="352087B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C045C8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E5DFB4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67DF65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961154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FastEthernet0/18</w:t>
      </w:r>
    </w:p>
    <w:p w14:paraId="4C79B67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45A724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CDF400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BA8EAF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A4BFBE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FastEthernet0/19</w:t>
      </w:r>
    </w:p>
    <w:p w14:paraId="200C6AE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76E9F9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9EC9AF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501403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C09FD1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FastEthernet0/20</w:t>
      </w:r>
    </w:p>
    <w:p w14:paraId="164007A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173059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4A92202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78A5F2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2710606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FastEthernet0/21</w:t>
      </w:r>
    </w:p>
    <w:p w14:paraId="2501107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4E24C0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88A658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064E6F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9FDA18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FastEthernet0/22</w:t>
      </w:r>
    </w:p>
    <w:p w14:paraId="722A349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 xml:space="preserve"> switchport access vlan 999</w:t>
      </w:r>
    </w:p>
    <w:p w14:paraId="58309DC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C21F784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E21787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51659B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FastEthernet0/23</w:t>
      </w:r>
    </w:p>
    <w:p w14:paraId="457BE8E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DA33E6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3A9D2C9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AC4616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ADA011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FastEthernet0/24</w:t>
      </w:r>
    </w:p>
    <w:p w14:paraId="3867AFA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CCBA37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B4BE73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9F2567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0EAF3A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GigabitEthernet0/1</w:t>
      </w:r>
    </w:p>
    <w:p w14:paraId="50916BB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5DEFBF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6760569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8BA413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C64E46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GigabitEthernet0/2</w:t>
      </w:r>
    </w:p>
    <w:p w14:paraId="659AFBF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05C1F813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D56983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E1B43D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70737B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</w:t>
      </w:r>
    </w:p>
    <w:p w14:paraId="6AF278B8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no ip address</w:t>
      </w:r>
    </w:p>
    <w:p w14:paraId="730E1F0E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FCA51C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Vlan10</w:t>
      </w:r>
    </w:p>
    <w:p w14:paraId="0FB0E6BD" w14:textId="752D69C3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Manag</w:t>
      </w:r>
      <w:r w:rsidR="00FA087C">
        <w:rPr>
          <w:rStyle w:val="DevConfigGray"/>
        </w:rPr>
        <w:t>e</w:t>
      </w:r>
      <w:r w:rsidRPr="00385511">
        <w:rPr>
          <w:rStyle w:val="DevConfigGray"/>
        </w:rPr>
        <w:t>ment SVI</w:t>
      </w:r>
    </w:p>
    <w:p w14:paraId="10909C3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ip address 192.168.10.201 255.255.255.0</w:t>
      </w:r>
    </w:p>
    <w:p w14:paraId="16C6466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F885F8C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ip default-gateway 192.168.10.1</w:t>
      </w:r>
    </w:p>
    <w:p w14:paraId="3DC64E2F" w14:textId="77777777" w:rsidR="00067947" w:rsidRPr="00385511" w:rsidRDefault="00067947" w:rsidP="00385511">
      <w:pPr>
        <w:pStyle w:val="DevConfigs"/>
        <w:rPr>
          <w:rStyle w:val="DevConfigGray"/>
        </w:rPr>
      </w:pPr>
    </w:p>
    <w:p w14:paraId="7BB2301F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con 0</w:t>
      </w:r>
    </w:p>
    <w:p w14:paraId="7DED074D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exec-timeout 0 0</w:t>
      </w:r>
    </w:p>
    <w:p w14:paraId="093E0080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logging synchronous</w:t>
      </w:r>
    </w:p>
    <w:p w14:paraId="2AA5D4CA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vty 0 4</w:t>
      </w:r>
    </w:p>
    <w:p w14:paraId="36E11C41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7505BF67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vty 5 15</w:t>
      </w:r>
    </w:p>
    <w:p w14:paraId="788CD1C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4D5950DB" w14:textId="77777777" w:rsidR="00067947" w:rsidRPr="00385511" w:rsidRDefault="00067947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67FC1FD" w14:textId="423E1813" w:rsidR="00067947" w:rsidRPr="00385511" w:rsidRDefault="0092183E" w:rsidP="00385511">
      <w:pPr>
        <w:pStyle w:val="DevConfigs"/>
        <w:rPr>
          <w:rStyle w:val="DevConfigGray"/>
        </w:rPr>
      </w:pPr>
      <w:r>
        <w:rPr>
          <w:rStyle w:val="DevConfigGray"/>
        </w:rPr>
        <w:t>e</w:t>
      </w:r>
      <w:r w:rsidR="00067947" w:rsidRPr="00385511">
        <w:rPr>
          <w:rStyle w:val="DevConfigGray"/>
        </w:rPr>
        <w:t>nd</w:t>
      </w:r>
    </w:p>
    <w:p w14:paraId="1E41FE59" w14:textId="4D1F0566" w:rsidR="00587864" w:rsidRPr="00385511" w:rsidRDefault="0092183E" w:rsidP="00385511">
      <w:pPr>
        <w:pStyle w:val="Heading1"/>
        <w:rPr>
          <w:rStyle w:val="LabSectionGray"/>
        </w:rPr>
      </w:pPr>
      <w:r w:rsidRPr="00385511">
        <w:rPr>
          <w:rStyle w:val="LabSectionGray"/>
        </w:rPr>
        <w:t>Switch S2</w:t>
      </w:r>
    </w:p>
    <w:p w14:paraId="64C7647C" w14:textId="1BC84638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S2#</w:t>
      </w:r>
      <w:r w:rsidR="004860FD">
        <w:rPr>
          <w:rStyle w:val="DevConfigGray"/>
        </w:rPr>
        <w:t xml:space="preserve"> </w:t>
      </w:r>
      <w:r w:rsidRPr="00385511">
        <w:rPr>
          <w:rStyle w:val="DevConfigGray"/>
        </w:rPr>
        <w:t>show running-config</w:t>
      </w:r>
    </w:p>
    <w:p w14:paraId="5066E62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Building configuration...</w:t>
      </w:r>
    </w:p>
    <w:p w14:paraId="1699333A" w14:textId="77777777" w:rsidR="00587864" w:rsidRPr="00385511" w:rsidRDefault="00587864" w:rsidP="00385511">
      <w:pPr>
        <w:pStyle w:val="DevConfigs"/>
        <w:rPr>
          <w:rStyle w:val="DevConfigGray"/>
        </w:rPr>
      </w:pPr>
    </w:p>
    <w:p w14:paraId="0E4EFA9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Current configuration : 5303 bytes</w:t>
      </w:r>
    </w:p>
    <w:p w14:paraId="06F0F18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B51092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>version 15.0</w:t>
      </w:r>
    </w:p>
    <w:p w14:paraId="0ED95DD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service pad</w:t>
      </w:r>
    </w:p>
    <w:p w14:paraId="43F0A7F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service timestamps debug datetime msec</w:t>
      </w:r>
    </w:p>
    <w:p w14:paraId="0268797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service timestamps log datetime msec</w:t>
      </w:r>
    </w:p>
    <w:p w14:paraId="7D0774D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service password-encryption</w:t>
      </w:r>
    </w:p>
    <w:p w14:paraId="221A039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B08C47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hostname S2</w:t>
      </w:r>
    </w:p>
    <w:p w14:paraId="7A6713A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22F231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ip dhcp snooping vlan 10</w:t>
      </w:r>
    </w:p>
    <w:p w14:paraId="55612B6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ip dhcp snooping</w:t>
      </w:r>
    </w:p>
    <w:p w14:paraId="0BCADB4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no ip domain-lookup</w:t>
      </w:r>
    </w:p>
    <w:p w14:paraId="004BB40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346139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spanning-tree mode pvst</w:t>
      </w:r>
    </w:p>
    <w:p w14:paraId="626B21C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2FCFE3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10</w:t>
      </w:r>
    </w:p>
    <w:p w14:paraId="7EB1025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Students</w:t>
      </w:r>
    </w:p>
    <w:p w14:paraId="67B350D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532345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333</w:t>
      </w:r>
    </w:p>
    <w:p w14:paraId="520E78F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Native</w:t>
      </w:r>
    </w:p>
    <w:p w14:paraId="1044997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2C13B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vlan 999</w:t>
      </w:r>
    </w:p>
    <w:p w14:paraId="3A222C8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name ParkingLot</w:t>
      </w:r>
    </w:p>
    <w:p w14:paraId="4C132D6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6C2AE8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</w:t>
      </w:r>
    </w:p>
    <w:p w14:paraId="45AD40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S1</w:t>
      </w:r>
    </w:p>
    <w:p w14:paraId="22967D4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trunk native vlan 333</w:t>
      </w:r>
    </w:p>
    <w:p w14:paraId="02508CC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trunk</w:t>
      </w:r>
    </w:p>
    <w:p w14:paraId="6736219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nonegotiate</w:t>
      </w:r>
    </w:p>
    <w:p w14:paraId="22B3492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ip dhcp snooping trust</w:t>
      </w:r>
    </w:p>
    <w:p w14:paraId="530AC0A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E8D8BD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</w:t>
      </w:r>
    </w:p>
    <w:p w14:paraId="773A109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099B632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936764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96354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2BB4D1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FastEthernet0/3</w:t>
      </w:r>
    </w:p>
    <w:p w14:paraId="46887A8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CD0DE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3FAE8E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BC5311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6F93D7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FastEthernet0/4</w:t>
      </w:r>
    </w:p>
    <w:p w14:paraId="32B7A65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4A74521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6B7DD59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5787D5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A6C566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FastEthernet0/5</w:t>
      </w:r>
    </w:p>
    <w:p w14:paraId="793AABC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ADD5B7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909F00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D49AD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E9F93A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>interface FastEthernet0/6</w:t>
      </w:r>
    </w:p>
    <w:p w14:paraId="2AF1745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0C0930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79C6AF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6C00F4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115C05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FastEthernet0/7</w:t>
      </w:r>
    </w:p>
    <w:p w14:paraId="2A80F5B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05F501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390375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EA77B7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A3857E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FastEthernet0/8</w:t>
      </w:r>
    </w:p>
    <w:p w14:paraId="3E91F4D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0069C7F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529715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1ED5D2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A1AE3C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FastEthernet0/9</w:t>
      </w:r>
    </w:p>
    <w:p w14:paraId="14A2126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28A7E41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BE5F97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09FD2B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E62E4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FastEthernet0/10</w:t>
      </w:r>
    </w:p>
    <w:p w14:paraId="52EAF3B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A95C3C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E835CA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086BD4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C18064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FastEthernet0/11</w:t>
      </w:r>
    </w:p>
    <w:p w14:paraId="60B51E6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F5BCB4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F93352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D6B978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3A1C96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FastEthernet0/12</w:t>
      </w:r>
    </w:p>
    <w:p w14:paraId="00B82B7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46947A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5EECB6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4FF004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5BBA17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FastEthernet0/13</w:t>
      </w:r>
    </w:p>
    <w:p w14:paraId="3A2EA9F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2B3AA70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426393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496CE67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1D3338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FastEthernet0/14</w:t>
      </w:r>
    </w:p>
    <w:p w14:paraId="4E6BE3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C113C7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C49C7B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157FCEE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3319E2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FastEthernet0/15</w:t>
      </w:r>
    </w:p>
    <w:p w14:paraId="018D326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20D2A8E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CA579F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344968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794F145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>interface FastEthernet0/16</w:t>
      </w:r>
    </w:p>
    <w:p w14:paraId="69CBB43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46CD2FF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8B6FBD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2EE8356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D55A98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FastEthernet0/17</w:t>
      </w:r>
    </w:p>
    <w:p w14:paraId="7A5481B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701511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891239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30F4D3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D113BD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FastEthernet0/18</w:t>
      </w:r>
    </w:p>
    <w:p w14:paraId="7932C98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Link to PC-B</w:t>
      </w:r>
    </w:p>
    <w:p w14:paraId="2C693E7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10</w:t>
      </w:r>
    </w:p>
    <w:p w14:paraId="5C8F3F8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E847953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maximum 2</w:t>
      </w:r>
    </w:p>
    <w:p w14:paraId="3B2F653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violation protect</w:t>
      </w:r>
    </w:p>
    <w:p w14:paraId="244A661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 mac-address sticky</w:t>
      </w:r>
    </w:p>
    <w:p w14:paraId="5AB84C74" w14:textId="54D0E6D4" w:rsidR="00587864" w:rsidRPr="00385511" w:rsidRDefault="006273D3" w:rsidP="00385511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587864" w:rsidRPr="00385511">
        <w:rPr>
          <w:rStyle w:val="DevConfigGray"/>
        </w:rPr>
        <w:t>switchport port-security aging time 60</w:t>
      </w:r>
    </w:p>
    <w:p w14:paraId="6B59EFC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port-security</w:t>
      </w:r>
    </w:p>
    <w:p w14:paraId="7451A0B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portfast</w:t>
      </w:r>
    </w:p>
    <w:p w14:paraId="7A8FF92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spanning-tree bpduguard enable</w:t>
      </w:r>
    </w:p>
    <w:p w14:paraId="00572C1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ip dhcp snooping limit rate 5</w:t>
      </w:r>
    </w:p>
    <w:p w14:paraId="2B4206E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1F0FA26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FastEthernet0/19</w:t>
      </w:r>
    </w:p>
    <w:p w14:paraId="35D5895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5C03364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2465A4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001FB6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716A5A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FastEthernet0/20</w:t>
      </w:r>
    </w:p>
    <w:p w14:paraId="4ADE564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4EA0D4B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0B0DFC34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2910A7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014A69B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FastEthernet0/21</w:t>
      </w:r>
    </w:p>
    <w:p w14:paraId="1EC5809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9E22FA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154A7A5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6543151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98CA9C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FastEthernet0/22</w:t>
      </w:r>
    </w:p>
    <w:p w14:paraId="045ACD2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2A7C328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79ABEA3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53462E0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65FC25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FastEthernet0/23</w:t>
      </w:r>
    </w:p>
    <w:p w14:paraId="62AF659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DDA01F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2F8B2B7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90F4515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9D9E9B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FastEthernet0/24</w:t>
      </w:r>
    </w:p>
    <w:p w14:paraId="27E8802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1D88399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lastRenderedPageBreak/>
        <w:t xml:space="preserve"> switchport mode access</w:t>
      </w:r>
    </w:p>
    <w:p w14:paraId="0E17551E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302916E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360357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GigabitEthernet0/1</w:t>
      </w:r>
    </w:p>
    <w:p w14:paraId="0CF0141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7140560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4C304A6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73A3ADA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6948F39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GigabitEthernet0/2</w:t>
      </w:r>
    </w:p>
    <w:p w14:paraId="2EB6F79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access vlan 999</w:t>
      </w:r>
    </w:p>
    <w:p w14:paraId="3C45847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switchport mode access</w:t>
      </w:r>
    </w:p>
    <w:p w14:paraId="51F6D76A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shutdown</w:t>
      </w:r>
    </w:p>
    <w:p w14:paraId="05B2DAB9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397D9D2F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</w:t>
      </w:r>
    </w:p>
    <w:p w14:paraId="2303F3D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no ip address</w:t>
      </w:r>
    </w:p>
    <w:p w14:paraId="69AE117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5E0C8F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interface Vlan10</w:t>
      </w:r>
    </w:p>
    <w:p w14:paraId="2B8A713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description Management SVI</w:t>
      </w:r>
    </w:p>
    <w:p w14:paraId="792526E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ip address 192.168.10.202 255.255.255.0</w:t>
      </w:r>
    </w:p>
    <w:p w14:paraId="2151B44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567CB060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ip default-gateway 192.168.10.1</w:t>
      </w:r>
    </w:p>
    <w:p w14:paraId="08872467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438C2882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con 0</w:t>
      </w:r>
    </w:p>
    <w:p w14:paraId="72FAD9B1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exec-timeout 0 0</w:t>
      </w:r>
    </w:p>
    <w:p w14:paraId="1C7E4CA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logging synchronous</w:t>
      </w:r>
    </w:p>
    <w:p w14:paraId="34500F38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vty 0 4</w:t>
      </w:r>
    </w:p>
    <w:p w14:paraId="7E649BAD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74B52EDC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line vty 5 15</w:t>
      </w:r>
    </w:p>
    <w:p w14:paraId="65D3A73B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 xml:space="preserve"> login</w:t>
      </w:r>
    </w:p>
    <w:p w14:paraId="03C35F46" w14:textId="77777777" w:rsidR="00587864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!</w:t>
      </w:r>
    </w:p>
    <w:p w14:paraId="22A0E8EF" w14:textId="0A5534EB" w:rsidR="00675CE9" w:rsidRPr="00385511" w:rsidRDefault="00587864" w:rsidP="00385511">
      <w:pPr>
        <w:pStyle w:val="DevConfigs"/>
        <w:rPr>
          <w:rStyle w:val="DevConfigGray"/>
        </w:rPr>
      </w:pPr>
      <w:r w:rsidRPr="00385511">
        <w:rPr>
          <w:rStyle w:val="DevConfigGray"/>
        </w:rPr>
        <w:t>end</w:t>
      </w:r>
    </w:p>
    <w:sectPr w:rsidR="00675CE9" w:rsidRPr="0038551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D4E4" w14:textId="77777777" w:rsidR="004A580E" w:rsidRDefault="004A580E" w:rsidP="00710659">
      <w:pPr>
        <w:spacing w:after="0" w:line="240" w:lineRule="auto"/>
      </w:pPr>
      <w:r>
        <w:separator/>
      </w:r>
    </w:p>
    <w:p w14:paraId="33F412B5" w14:textId="77777777" w:rsidR="004A580E" w:rsidRDefault="004A580E"/>
  </w:endnote>
  <w:endnote w:type="continuationSeparator" w:id="0">
    <w:p w14:paraId="5246077C" w14:textId="77777777" w:rsidR="004A580E" w:rsidRDefault="004A580E" w:rsidP="00710659">
      <w:pPr>
        <w:spacing w:after="0" w:line="240" w:lineRule="auto"/>
      </w:pPr>
      <w:r>
        <w:continuationSeparator/>
      </w:r>
    </w:p>
    <w:p w14:paraId="6399FA1C" w14:textId="77777777" w:rsidR="004A580E" w:rsidRDefault="004A58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329" w14:textId="181C8124" w:rsidR="005D429D" w:rsidRPr="00882B63" w:rsidRDefault="005D429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26325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6619" w14:textId="53E451A4" w:rsidR="005D429D" w:rsidRPr="00882B63" w:rsidRDefault="005D429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26325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5C48B" w14:textId="77777777" w:rsidR="004A580E" w:rsidRDefault="004A580E" w:rsidP="00710659">
      <w:pPr>
        <w:spacing w:after="0" w:line="240" w:lineRule="auto"/>
      </w:pPr>
      <w:r>
        <w:separator/>
      </w:r>
    </w:p>
    <w:p w14:paraId="4671EA21" w14:textId="77777777" w:rsidR="004A580E" w:rsidRDefault="004A580E"/>
  </w:footnote>
  <w:footnote w:type="continuationSeparator" w:id="0">
    <w:p w14:paraId="121DC508" w14:textId="77777777" w:rsidR="004A580E" w:rsidRDefault="004A580E" w:rsidP="00710659">
      <w:pPr>
        <w:spacing w:after="0" w:line="240" w:lineRule="auto"/>
      </w:pPr>
      <w:r>
        <w:continuationSeparator/>
      </w:r>
    </w:p>
    <w:p w14:paraId="1B1C6C5F" w14:textId="77777777" w:rsidR="004A580E" w:rsidRDefault="004A58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25CD4E9A9E04DE5B30157AE42E831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B66A9E" w14:textId="43991F92" w:rsidR="005D429D" w:rsidRDefault="005D429D" w:rsidP="008402F2">
        <w:pPr>
          <w:pStyle w:val="PageHead"/>
        </w:pPr>
        <w:r>
          <w:t>Lab - Switch Security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3200" w14:textId="77777777" w:rsidR="005D429D" w:rsidRDefault="005D429D" w:rsidP="006C3FCF">
    <w:pPr>
      <w:ind w:left="-288"/>
    </w:pPr>
    <w:r>
      <w:rPr>
        <w:noProof/>
      </w:rPr>
      <w:drawing>
        <wp:inline distT="0" distB="0" distL="0" distR="0" wp14:anchorId="783BD839" wp14:editId="2AE2F19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46EE3D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CB3784"/>
    <w:multiLevelType w:val="hybridMultilevel"/>
    <w:tmpl w:val="2304C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E9366E6"/>
    <w:multiLevelType w:val="hybridMultilevel"/>
    <w:tmpl w:val="9B069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9400915">
    <w:abstractNumId w:val="6"/>
  </w:num>
  <w:num w:numId="2" w16cid:durableId="108129263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80184173">
    <w:abstractNumId w:val="2"/>
  </w:num>
  <w:num w:numId="4" w16cid:durableId="2134202803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31245382">
    <w:abstractNumId w:val="3"/>
  </w:num>
  <w:num w:numId="6" w16cid:durableId="1790126411">
    <w:abstractNumId w:val="0"/>
  </w:num>
  <w:num w:numId="7" w16cid:durableId="1336615177">
    <w:abstractNumId w:val="1"/>
  </w:num>
  <w:num w:numId="8" w16cid:durableId="1424229697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33879089">
    <w:abstractNumId w:val="3"/>
  </w:num>
  <w:num w:numId="10" w16cid:durableId="166680560">
    <w:abstractNumId w:val="3"/>
  </w:num>
  <w:num w:numId="11" w16cid:durableId="414208750">
    <w:abstractNumId w:val="3"/>
  </w:num>
  <w:num w:numId="12" w16cid:durableId="1158882729">
    <w:abstractNumId w:val="3"/>
  </w:num>
  <w:num w:numId="13" w16cid:durableId="861239567">
    <w:abstractNumId w:val="3"/>
  </w:num>
  <w:num w:numId="14" w16cid:durableId="82462451">
    <w:abstractNumId w:val="3"/>
  </w:num>
  <w:num w:numId="15" w16cid:durableId="125851778">
    <w:abstractNumId w:val="3"/>
  </w:num>
  <w:num w:numId="16" w16cid:durableId="770517256">
    <w:abstractNumId w:val="3"/>
  </w:num>
  <w:num w:numId="17" w16cid:durableId="1780443849">
    <w:abstractNumId w:val="3"/>
  </w:num>
  <w:num w:numId="18" w16cid:durableId="1379401755">
    <w:abstractNumId w:val="3"/>
  </w:num>
  <w:num w:numId="19" w16cid:durableId="2003502762">
    <w:abstractNumId w:val="3"/>
  </w:num>
  <w:num w:numId="20" w16cid:durableId="306251193">
    <w:abstractNumId w:val="3"/>
  </w:num>
  <w:num w:numId="21" w16cid:durableId="1015621242">
    <w:abstractNumId w:val="3"/>
  </w:num>
  <w:num w:numId="22" w16cid:durableId="1019044832">
    <w:abstractNumId w:val="3"/>
  </w:num>
  <w:num w:numId="23" w16cid:durableId="330525928">
    <w:abstractNumId w:val="3"/>
  </w:num>
  <w:num w:numId="24" w16cid:durableId="1019968502">
    <w:abstractNumId w:val="3"/>
  </w:num>
  <w:num w:numId="25" w16cid:durableId="787087834">
    <w:abstractNumId w:val="3"/>
  </w:num>
  <w:num w:numId="26" w16cid:durableId="492380656">
    <w:abstractNumId w:val="3"/>
  </w:num>
  <w:num w:numId="27" w16cid:durableId="1529636914">
    <w:abstractNumId w:val="3"/>
  </w:num>
  <w:num w:numId="28" w16cid:durableId="1602833503">
    <w:abstractNumId w:val="3"/>
  </w:num>
  <w:num w:numId="29" w16cid:durableId="1974828260">
    <w:abstractNumId w:val="3"/>
  </w:num>
  <w:num w:numId="30" w16cid:durableId="641423766">
    <w:abstractNumId w:val="3"/>
  </w:num>
  <w:num w:numId="31" w16cid:durableId="2130470494">
    <w:abstractNumId w:val="3"/>
  </w:num>
  <w:num w:numId="32" w16cid:durableId="436877569">
    <w:abstractNumId w:val="3"/>
  </w:num>
  <w:num w:numId="33" w16cid:durableId="2033804652">
    <w:abstractNumId w:val="3"/>
  </w:num>
  <w:num w:numId="34" w16cid:durableId="1171532444">
    <w:abstractNumId w:val="3"/>
  </w:num>
  <w:num w:numId="35" w16cid:durableId="664283547">
    <w:abstractNumId w:val="3"/>
  </w:num>
  <w:num w:numId="36" w16cid:durableId="2040818886">
    <w:abstractNumId w:val="3"/>
  </w:num>
  <w:num w:numId="37" w16cid:durableId="1566451713">
    <w:abstractNumId w:val="3"/>
  </w:num>
  <w:num w:numId="38" w16cid:durableId="507909571">
    <w:abstractNumId w:val="7"/>
  </w:num>
  <w:num w:numId="39" w16cid:durableId="319315902">
    <w:abstractNumId w:val="4"/>
  </w:num>
  <w:num w:numId="40" w16cid:durableId="484392891">
    <w:abstractNumId w:val="3"/>
  </w:num>
  <w:num w:numId="41" w16cid:durableId="2116510070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2" w16cid:durableId="84034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753251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46514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5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3D9"/>
    <w:rsid w:val="00050BA4"/>
    <w:rsid w:val="0005141D"/>
    <w:rsid w:val="00051738"/>
    <w:rsid w:val="0005242B"/>
    <w:rsid w:val="00052548"/>
    <w:rsid w:val="00060696"/>
    <w:rsid w:val="00062D89"/>
    <w:rsid w:val="00063DE6"/>
    <w:rsid w:val="00067947"/>
    <w:rsid w:val="00067A67"/>
    <w:rsid w:val="00070C16"/>
    <w:rsid w:val="00071307"/>
    <w:rsid w:val="00073E84"/>
    <w:rsid w:val="00075EA9"/>
    <w:rsid w:val="000769CF"/>
    <w:rsid w:val="000815D8"/>
    <w:rsid w:val="00084C99"/>
    <w:rsid w:val="00085166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2A58"/>
    <w:rsid w:val="000C6425"/>
    <w:rsid w:val="000C6E6E"/>
    <w:rsid w:val="000C7B7D"/>
    <w:rsid w:val="000D55B4"/>
    <w:rsid w:val="000D5653"/>
    <w:rsid w:val="000E65F0"/>
    <w:rsid w:val="000E7BEE"/>
    <w:rsid w:val="000F072C"/>
    <w:rsid w:val="000F2074"/>
    <w:rsid w:val="000F31D7"/>
    <w:rsid w:val="000F4D81"/>
    <w:rsid w:val="000F6743"/>
    <w:rsid w:val="001006C2"/>
    <w:rsid w:val="00101877"/>
    <w:rsid w:val="00101BE8"/>
    <w:rsid w:val="00103401"/>
    <w:rsid w:val="00103A44"/>
    <w:rsid w:val="00103B5A"/>
    <w:rsid w:val="00103D36"/>
    <w:rsid w:val="0010436E"/>
    <w:rsid w:val="00107B2B"/>
    <w:rsid w:val="00112AC5"/>
    <w:rsid w:val="001133DD"/>
    <w:rsid w:val="00115B59"/>
    <w:rsid w:val="00117BBC"/>
    <w:rsid w:val="00120CBE"/>
    <w:rsid w:val="00121BAE"/>
    <w:rsid w:val="00125806"/>
    <w:rsid w:val="001261C4"/>
    <w:rsid w:val="00130A20"/>
    <w:rsid w:val="0013110C"/>
    <w:rsid w:val="001314FB"/>
    <w:rsid w:val="001364F4"/>
    <w:rsid w:val="001366EC"/>
    <w:rsid w:val="0014219C"/>
    <w:rsid w:val="001425ED"/>
    <w:rsid w:val="00142700"/>
    <w:rsid w:val="00143450"/>
    <w:rsid w:val="00144997"/>
    <w:rsid w:val="00146B2F"/>
    <w:rsid w:val="00151F94"/>
    <w:rsid w:val="001523C0"/>
    <w:rsid w:val="00152D8E"/>
    <w:rsid w:val="001535FE"/>
    <w:rsid w:val="00154E3A"/>
    <w:rsid w:val="00155352"/>
    <w:rsid w:val="00157902"/>
    <w:rsid w:val="00160911"/>
    <w:rsid w:val="00162105"/>
    <w:rsid w:val="00162EEA"/>
    <w:rsid w:val="00163164"/>
    <w:rsid w:val="00166253"/>
    <w:rsid w:val="001704B7"/>
    <w:rsid w:val="001708A6"/>
    <w:rsid w:val="001710C0"/>
    <w:rsid w:val="00172AFB"/>
    <w:rsid w:val="00173864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C00"/>
    <w:rsid w:val="001A67A4"/>
    <w:rsid w:val="001A69AC"/>
    <w:rsid w:val="001B67D8"/>
    <w:rsid w:val="001B6F95"/>
    <w:rsid w:val="001C05A1"/>
    <w:rsid w:val="001C1D9E"/>
    <w:rsid w:val="001C36E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72E"/>
    <w:rsid w:val="001F0D77"/>
    <w:rsid w:val="001F0E37"/>
    <w:rsid w:val="001F643A"/>
    <w:rsid w:val="001F7DD8"/>
    <w:rsid w:val="00201928"/>
    <w:rsid w:val="00203E26"/>
    <w:rsid w:val="0020449C"/>
    <w:rsid w:val="002113B8"/>
    <w:rsid w:val="00214D25"/>
    <w:rsid w:val="00215665"/>
    <w:rsid w:val="002163BB"/>
    <w:rsid w:val="0021792C"/>
    <w:rsid w:val="002240AB"/>
    <w:rsid w:val="00225E37"/>
    <w:rsid w:val="00231DCA"/>
    <w:rsid w:val="0023470D"/>
    <w:rsid w:val="00242E3A"/>
    <w:rsid w:val="00245A15"/>
    <w:rsid w:val="00246492"/>
    <w:rsid w:val="002473A4"/>
    <w:rsid w:val="002506CF"/>
    <w:rsid w:val="0025107F"/>
    <w:rsid w:val="00256861"/>
    <w:rsid w:val="00257805"/>
    <w:rsid w:val="00257DD8"/>
    <w:rsid w:val="00260CD4"/>
    <w:rsid w:val="002639D8"/>
    <w:rsid w:val="00265A08"/>
    <w:rsid w:val="00265F77"/>
    <w:rsid w:val="00266C83"/>
    <w:rsid w:val="00270FCC"/>
    <w:rsid w:val="00271C4F"/>
    <w:rsid w:val="0027654E"/>
    <w:rsid w:val="002768DC"/>
    <w:rsid w:val="002873A3"/>
    <w:rsid w:val="0029356B"/>
    <w:rsid w:val="00294C8F"/>
    <w:rsid w:val="00295DFA"/>
    <w:rsid w:val="002A0B2E"/>
    <w:rsid w:val="002A0DC1"/>
    <w:rsid w:val="002A6C56"/>
    <w:rsid w:val="002B084B"/>
    <w:rsid w:val="002C04C4"/>
    <w:rsid w:val="002C090C"/>
    <w:rsid w:val="002C1243"/>
    <w:rsid w:val="002C1815"/>
    <w:rsid w:val="002C475E"/>
    <w:rsid w:val="002C6AD6"/>
    <w:rsid w:val="002D0CE3"/>
    <w:rsid w:val="002D6C2A"/>
    <w:rsid w:val="002D7A86"/>
    <w:rsid w:val="002D7BD7"/>
    <w:rsid w:val="002E5D35"/>
    <w:rsid w:val="002F286C"/>
    <w:rsid w:val="002F45FF"/>
    <w:rsid w:val="002F66D3"/>
    <w:rsid w:val="002F6D17"/>
    <w:rsid w:val="002F7F0F"/>
    <w:rsid w:val="00301F7A"/>
    <w:rsid w:val="00302887"/>
    <w:rsid w:val="003056EB"/>
    <w:rsid w:val="003071FF"/>
    <w:rsid w:val="00307DC8"/>
    <w:rsid w:val="00307E4F"/>
    <w:rsid w:val="00310652"/>
    <w:rsid w:val="00311065"/>
    <w:rsid w:val="0031371D"/>
    <w:rsid w:val="00317428"/>
    <w:rsid w:val="0031789F"/>
    <w:rsid w:val="00320788"/>
    <w:rsid w:val="003233A3"/>
    <w:rsid w:val="00323AE4"/>
    <w:rsid w:val="00334C33"/>
    <w:rsid w:val="00336973"/>
    <w:rsid w:val="0034432B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080"/>
    <w:rsid w:val="00363A23"/>
    <w:rsid w:val="0036440C"/>
    <w:rsid w:val="0036465A"/>
    <w:rsid w:val="0037570D"/>
    <w:rsid w:val="0038097F"/>
    <w:rsid w:val="00385511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EB8"/>
    <w:rsid w:val="003B7605"/>
    <w:rsid w:val="003B7E5D"/>
    <w:rsid w:val="003C08AA"/>
    <w:rsid w:val="003C2A7B"/>
    <w:rsid w:val="003C49EF"/>
    <w:rsid w:val="003C6BCA"/>
    <w:rsid w:val="003C7902"/>
    <w:rsid w:val="003D0BFF"/>
    <w:rsid w:val="003D3C66"/>
    <w:rsid w:val="003D6664"/>
    <w:rsid w:val="003D6EF1"/>
    <w:rsid w:val="003E5BE5"/>
    <w:rsid w:val="003F18D1"/>
    <w:rsid w:val="003F20EC"/>
    <w:rsid w:val="003F4B2B"/>
    <w:rsid w:val="003F4F0E"/>
    <w:rsid w:val="003F5636"/>
    <w:rsid w:val="003F6096"/>
    <w:rsid w:val="003F6E06"/>
    <w:rsid w:val="00401342"/>
    <w:rsid w:val="00403C7A"/>
    <w:rsid w:val="004057A6"/>
    <w:rsid w:val="004061E1"/>
    <w:rsid w:val="00406554"/>
    <w:rsid w:val="00407755"/>
    <w:rsid w:val="0041293B"/>
    <w:rsid w:val="004131B0"/>
    <w:rsid w:val="00416C42"/>
    <w:rsid w:val="00422476"/>
    <w:rsid w:val="0042385C"/>
    <w:rsid w:val="00423968"/>
    <w:rsid w:val="004244F8"/>
    <w:rsid w:val="00426FA5"/>
    <w:rsid w:val="00431654"/>
    <w:rsid w:val="00433B1E"/>
    <w:rsid w:val="00434926"/>
    <w:rsid w:val="00435756"/>
    <w:rsid w:val="00443ACE"/>
    <w:rsid w:val="00444217"/>
    <w:rsid w:val="0044598C"/>
    <w:rsid w:val="004478F4"/>
    <w:rsid w:val="00450F7A"/>
    <w:rsid w:val="00452C6D"/>
    <w:rsid w:val="00455E0B"/>
    <w:rsid w:val="0045724D"/>
    <w:rsid w:val="00457934"/>
    <w:rsid w:val="00462B9F"/>
    <w:rsid w:val="00465870"/>
    <w:rsid w:val="004659EE"/>
    <w:rsid w:val="00473E34"/>
    <w:rsid w:val="00476BA9"/>
    <w:rsid w:val="00481650"/>
    <w:rsid w:val="004860FD"/>
    <w:rsid w:val="0048611C"/>
    <w:rsid w:val="004936C2"/>
    <w:rsid w:val="0049379C"/>
    <w:rsid w:val="004973CC"/>
    <w:rsid w:val="004A1CA0"/>
    <w:rsid w:val="004A22E9"/>
    <w:rsid w:val="004A4ACD"/>
    <w:rsid w:val="004A506C"/>
    <w:rsid w:val="004A580E"/>
    <w:rsid w:val="004A5BC5"/>
    <w:rsid w:val="004B023D"/>
    <w:rsid w:val="004C0909"/>
    <w:rsid w:val="004C3F97"/>
    <w:rsid w:val="004C6794"/>
    <w:rsid w:val="004D01F2"/>
    <w:rsid w:val="004D2CED"/>
    <w:rsid w:val="004D3339"/>
    <w:rsid w:val="004D353F"/>
    <w:rsid w:val="004D36D7"/>
    <w:rsid w:val="004D682B"/>
    <w:rsid w:val="004E604E"/>
    <w:rsid w:val="004E60F0"/>
    <w:rsid w:val="004E6152"/>
    <w:rsid w:val="004F344A"/>
    <w:rsid w:val="004F4EC3"/>
    <w:rsid w:val="00503D0D"/>
    <w:rsid w:val="00504ED4"/>
    <w:rsid w:val="00510639"/>
    <w:rsid w:val="00511791"/>
    <w:rsid w:val="00512C72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4EA8"/>
    <w:rsid w:val="00556A36"/>
    <w:rsid w:val="00556C02"/>
    <w:rsid w:val="00561BB2"/>
    <w:rsid w:val="00563249"/>
    <w:rsid w:val="00566C9A"/>
    <w:rsid w:val="0056700F"/>
    <w:rsid w:val="005670AF"/>
    <w:rsid w:val="00570A65"/>
    <w:rsid w:val="00571227"/>
    <w:rsid w:val="0057239F"/>
    <w:rsid w:val="00576224"/>
    <w:rsid w:val="005762B1"/>
    <w:rsid w:val="00580456"/>
    <w:rsid w:val="00580E73"/>
    <w:rsid w:val="00587864"/>
    <w:rsid w:val="00592329"/>
    <w:rsid w:val="00592BE5"/>
    <w:rsid w:val="00593386"/>
    <w:rsid w:val="00596998"/>
    <w:rsid w:val="0059790F"/>
    <w:rsid w:val="005A6E62"/>
    <w:rsid w:val="005B2FB3"/>
    <w:rsid w:val="005D2B29"/>
    <w:rsid w:val="005D354A"/>
    <w:rsid w:val="005D3E53"/>
    <w:rsid w:val="005D429D"/>
    <w:rsid w:val="005D506C"/>
    <w:rsid w:val="005D6FA9"/>
    <w:rsid w:val="005E3235"/>
    <w:rsid w:val="005E4176"/>
    <w:rsid w:val="005E4876"/>
    <w:rsid w:val="005E65B5"/>
    <w:rsid w:val="005F0301"/>
    <w:rsid w:val="005F055B"/>
    <w:rsid w:val="005F3AE9"/>
    <w:rsid w:val="005F567D"/>
    <w:rsid w:val="005F5B2D"/>
    <w:rsid w:val="006007BB"/>
    <w:rsid w:val="0060157C"/>
    <w:rsid w:val="00601DC0"/>
    <w:rsid w:val="006030C3"/>
    <w:rsid w:val="006034CB"/>
    <w:rsid w:val="00603503"/>
    <w:rsid w:val="00603C52"/>
    <w:rsid w:val="006131CE"/>
    <w:rsid w:val="0061336B"/>
    <w:rsid w:val="00616031"/>
    <w:rsid w:val="00617D6E"/>
    <w:rsid w:val="00620A8A"/>
    <w:rsid w:val="00620ED5"/>
    <w:rsid w:val="00622D61"/>
    <w:rsid w:val="00624198"/>
    <w:rsid w:val="00626325"/>
    <w:rsid w:val="006273D3"/>
    <w:rsid w:val="00632260"/>
    <w:rsid w:val="00635BE4"/>
    <w:rsid w:val="00636C28"/>
    <w:rsid w:val="006428E5"/>
    <w:rsid w:val="00644958"/>
    <w:rsid w:val="006506D8"/>
    <w:rsid w:val="006513FB"/>
    <w:rsid w:val="00656EEF"/>
    <w:rsid w:val="006576AF"/>
    <w:rsid w:val="00660133"/>
    <w:rsid w:val="00670232"/>
    <w:rsid w:val="00672919"/>
    <w:rsid w:val="00673BEF"/>
    <w:rsid w:val="00675BBD"/>
    <w:rsid w:val="00675CE9"/>
    <w:rsid w:val="00677544"/>
    <w:rsid w:val="00677A08"/>
    <w:rsid w:val="00681687"/>
    <w:rsid w:val="00685C92"/>
    <w:rsid w:val="0068620D"/>
    <w:rsid w:val="00686295"/>
    <w:rsid w:val="00686587"/>
    <w:rsid w:val="00687E98"/>
    <w:rsid w:val="006904CF"/>
    <w:rsid w:val="006948E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651"/>
    <w:rsid w:val="006C19B2"/>
    <w:rsid w:val="006C30A0"/>
    <w:rsid w:val="006C35FF"/>
    <w:rsid w:val="006C3FCF"/>
    <w:rsid w:val="006C5191"/>
    <w:rsid w:val="006C57F2"/>
    <w:rsid w:val="006C5949"/>
    <w:rsid w:val="006C6832"/>
    <w:rsid w:val="006D1370"/>
    <w:rsid w:val="006D2C28"/>
    <w:rsid w:val="006D3F70"/>
    <w:rsid w:val="006D3FC1"/>
    <w:rsid w:val="006D745A"/>
    <w:rsid w:val="006D7590"/>
    <w:rsid w:val="006D7806"/>
    <w:rsid w:val="006E372B"/>
    <w:rsid w:val="006E5FE9"/>
    <w:rsid w:val="006E6581"/>
    <w:rsid w:val="006E71DF"/>
    <w:rsid w:val="006F1616"/>
    <w:rsid w:val="006F1CC4"/>
    <w:rsid w:val="006F2406"/>
    <w:rsid w:val="006F29C9"/>
    <w:rsid w:val="006F2A86"/>
    <w:rsid w:val="006F3163"/>
    <w:rsid w:val="006F45B6"/>
    <w:rsid w:val="00705FEC"/>
    <w:rsid w:val="00710659"/>
    <w:rsid w:val="0071147A"/>
    <w:rsid w:val="0071185D"/>
    <w:rsid w:val="00721E01"/>
    <w:rsid w:val="007222AD"/>
    <w:rsid w:val="007267CF"/>
    <w:rsid w:val="00727B0B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6571"/>
    <w:rsid w:val="00760FE4"/>
    <w:rsid w:val="007636C2"/>
    <w:rsid w:val="00763D8B"/>
    <w:rsid w:val="007657F6"/>
    <w:rsid w:val="00765E47"/>
    <w:rsid w:val="00770F7B"/>
    <w:rsid w:val="0077125A"/>
    <w:rsid w:val="00773A50"/>
    <w:rsid w:val="00776126"/>
    <w:rsid w:val="00777861"/>
    <w:rsid w:val="0078405B"/>
    <w:rsid w:val="00786DB0"/>
    <w:rsid w:val="00786F58"/>
    <w:rsid w:val="00787CC1"/>
    <w:rsid w:val="00791E4D"/>
    <w:rsid w:val="00792F4E"/>
    <w:rsid w:val="0079398D"/>
    <w:rsid w:val="00796C25"/>
    <w:rsid w:val="007A287C"/>
    <w:rsid w:val="007A3B2A"/>
    <w:rsid w:val="007B00D0"/>
    <w:rsid w:val="007B0C9D"/>
    <w:rsid w:val="007B1947"/>
    <w:rsid w:val="007B4B85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78B"/>
    <w:rsid w:val="00814BAA"/>
    <w:rsid w:val="008151C9"/>
    <w:rsid w:val="00816F0C"/>
    <w:rsid w:val="00816FF6"/>
    <w:rsid w:val="0082211C"/>
    <w:rsid w:val="008231CB"/>
    <w:rsid w:val="00824295"/>
    <w:rsid w:val="008267A8"/>
    <w:rsid w:val="00827A65"/>
    <w:rsid w:val="00830473"/>
    <w:rsid w:val="008313F3"/>
    <w:rsid w:val="008402F2"/>
    <w:rsid w:val="00840469"/>
    <w:rsid w:val="008405BB"/>
    <w:rsid w:val="00841B62"/>
    <w:rsid w:val="0084564F"/>
    <w:rsid w:val="00846494"/>
    <w:rsid w:val="00847B20"/>
    <w:rsid w:val="008509D3"/>
    <w:rsid w:val="00853418"/>
    <w:rsid w:val="0085529D"/>
    <w:rsid w:val="00856EBD"/>
    <w:rsid w:val="00857586"/>
    <w:rsid w:val="008575D1"/>
    <w:rsid w:val="00857962"/>
    <w:rsid w:val="00857CF6"/>
    <w:rsid w:val="008610ED"/>
    <w:rsid w:val="00861C6A"/>
    <w:rsid w:val="00865199"/>
    <w:rsid w:val="00867EAF"/>
    <w:rsid w:val="00870763"/>
    <w:rsid w:val="008713EA"/>
    <w:rsid w:val="00873C6B"/>
    <w:rsid w:val="00874887"/>
    <w:rsid w:val="0088069B"/>
    <w:rsid w:val="00882B63"/>
    <w:rsid w:val="00883500"/>
    <w:rsid w:val="0088426A"/>
    <w:rsid w:val="008852BA"/>
    <w:rsid w:val="00890108"/>
    <w:rsid w:val="008912A3"/>
    <w:rsid w:val="00893877"/>
    <w:rsid w:val="00893A67"/>
    <w:rsid w:val="0089532C"/>
    <w:rsid w:val="00896165"/>
    <w:rsid w:val="00896681"/>
    <w:rsid w:val="008A22C0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79F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2D4"/>
    <w:rsid w:val="0091350B"/>
    <w:rsid w:val="00915986"/>
    <w:rsid w:val="00917624"/>
    <w:rsid w:val="0092183E"/>
    <w:rsid w:val="00926CB2"/>
    <w:rsid w:val="00927F53"/>
    <w:rsid w:val="00930386"/>
    <w:rsid w:val="009309F5"/>
    <w:rsid w:val="00933237"/>
    <w:rsid w:val="00933F28"/>
    <w:rsid w:val="009400C3"/>
    <w:rsid w:val="009453F7"/>
    <w:rsid w:val="009476C0"/>
    <w:rsid w:val="00955055"/>
    <w:rsid w:val="00960869"/>
    <w:rsid w:val="00963E34"/>
    <w:rsid w:val="00964DFA"/>
    <w:rsid w:val="00970A69"/>
    <w:rsid w:val="00975FAB"/>
    <w:rsid w:val="00976BDC"/>
    <w:rsid w:val="00977BB8"/>
    <w:rsid w:val="0098155C"/>
    <w:rsid w:val="00983B77"/>
    <w:rsid w:val="00985759"/>
    <w:rsid w:val="00985FB4"/>
    <w:rsid w:val="009909B3"/>
    <w:rsid w:val="00994E9F"/>
    <w:rsid w:val="00996053"/>
    <w:rsid w:val="009A0B2F"/>
    <w:rsid w:val="009A1CF4"/>
    <w:rsid w:val="009A37D7"/>
    <w:rsid w:val="009A4E17"/>
    <w:rsid w:val="009A64EE"/>
    <w:rsid w:val="009A6955"/>
    <w:rsid w:val="009B341C"/>
    <w:rsid w:val="009B3777"/>
    <w:rsid w:val="009B480B"/>
    <w:rsid w:val="009B5747"/>
    <w:rsid w:val="009C0B81"/>
    <w:rsid w:val="009C3182"/>
    <w:rsid w:val="009D2C27"/>
    <w:rsid w:val="009D503E"/>
    <w:rsid w:val="009D7069"/>
    <w:rsid w:val="009E2309"/>
    <w:rsid w:val="009E42B9"/>
    <w:rsid w:val="009E4E17"/>
    <w:rsid w:val="009E54B9"/>
    <w:rsid w:val="009F4C2E"/>
    <w:rsid w:val="00A00FE1"/>
    <w:rsid w:val="00A014A3"/>
    <w:rsid w:val="00A027CC"/>
    <w:rsid w:val="00A0412D"/>
    <w:rsid w:val="00A10F6C"/>
    <w:rsid w:val="00A11C5A"/>
    <w:rsid w:val="00A15DF0"/>
    <w:rsid w:val="00A21211"/>
    <w:rsid w:val="00A25885"/>
    <w:rsid w:val="00A300F4"/>
    <w:rsid w:val="00A30F8A"/>
    <w:rsid w:val="00A33890"/>
    <w:rsid w:val="00A34E7F"/>
    <w:rsid w:val="00A464CD"/>
    <w:rsid w:val="00A46F0A"/>
    <w:rsid w:val="00A46F25"/>
    <w:rsid w:val="00A47CC2"/>
    <w:rsid w:val="00A502BA"/>
    <w:rsid w:val="00A5150F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76F2"/>
    <w:rsid w:val="00AB0D6A"/>
    <w:rsid w:val="00AB206C"/>
    <w:rsid w:val="00AB43B3"/>
    <w:rsid w:val="00AB45A3"/>
    <w:rsid w:val="00AB49B9"/>
    <w:rsid w:val="00AB501D"/>
    <w:rsid w:val="00AB758A"/>
    <w:rsid w:val="00AC027E"/>
    <w:rsid w:val="00AC1E7E"/>
    <w:rsid w:val="00AC507D"/>
    <w:rsid w:val="00AC66E4"/>
    <w:rsid w:val="00AD04F2"/>
    <w:rsid w:val="00AD1BA3"/>
    <w:rsid w:val="00AD4578"/>
    <w:rsid w:val="00AD68E9"/>
    <w:rsid w:val="00AE3EA5"/>
    <w:rsid w:val="00AE56C0"/>
    <w:rsid w:val="00AE56D5"/>
    <w:rsid w:val="00AE7178"/>
    <w:rsid w:val="00AF7ACC"/>
    <w:rsid w:val="00B00914"/>
    <w:rsid w:val="00B02A8E"/>
    <w:rsid w:val="00B052EE"/>
    <w:rsid w:val="00B1081F"/>
    <w:rsid w:val="00B11561"/>
    <w:rsid w:val="00B2496B"/>
    <w:rsid w:val="00B27499"/>
    <w:rsid w:val="00B3010D"/>
    <w:rsid w:val="00B35151"/>
    <w:rsid w:val="00B433F2"/>
    <w:rsid w:val="00B4563C"/>
    <w:rsid w:val="00B458E8"/>
    <w:rsid w:val="00B5397B"/>
    <w:rsid w:val="00B53EE9"/>
    <w:rsid w:val="00B6183E"/>
    <w:rsid w:val="00B62809"/>
    <w:rsid w:val="00B642C1"/>
    <w:rsid w:val="00B74716"/>
    <w:rsid w:val="00B7545F"/>
    <w:rsid w:val="00B7675A"/>
    <w:rsid w:val="00B81898"/>
    <w:rsid w:val="00B82DED"/>
    <w:rsid w:val="00B8606B"/>
    <w:rsid w:val="00B878E7"/>
    <w:rsid w:val="00B879CC"/>
    <w:rsid w:val="00B90206"/>
    <w:rsid w:val="00B96319"/>
    <w:rsid w:val="00B97278"/>
    <w:rsid w:val="00B97943"/>
    <w:rsid w:val="00BA1A4E"/>
    <w:rsid w:val="00BA1D0B"/>
    <w:rsid w:val="00BA2B50"/>
    <w:rsid w:val="00BA4FE7"/>
    <w:rsid w:val="00BA6972"/>
    <w:rsid w:val="00BB1CAE"/>
    <w:rsid w:val="00BB1E0D"/>
    <w:rsid w:val="00BB26C8"/>
    <w:rsid w:val="00BB4D9B"/>
    <w:rsid w:val="00BB73FF"/>
    <w:rsid w:val="00BB7688"/>
    <w:rsid w:val="00BC0652"/>
    <w:rsid w:val="00BC7423"/>
    <w:rsid w:val="00BC7CAC"/>
    <w:rsid w:val="00BD5AB1"/>
    <w:rsid w:val="00BD6D76"/>
    <w:rsid w:val="00BD76D7"/>
    <w:rsid w:val="00BE54EB"/>
    <w:rsid w:val="00BE56B3"/>
    <w:rsid w:val="00BE6424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879"/>
    <w:rsid w:val="00C13979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35F9"/>
    <w:rsid w:val="00C44C12"/>
    <w:rsid w:val="00C44DB7"/>
    <w:rsid w:val="00C4510A"/>
    <w:rsid w:val="00C47F2E"/>
    <w:rsid w:val="00C52BA6"/>
    <w:rsid w:val="00C57A1A"/>
    <w:rsid w:val="00C60BBD"/>
    <w:rsid w:val="00C6258F"/>
    <w:rsid w:val="00C629C5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91"/>
    <w:rsid w:val="00C87FA8"/>
    <w:rsid w:val="00C90311"/>
    <w:rsid w:val="00C91C26"/>
    <w:rsid w:val="00CA2BB2"/>
    <w:rsid w:val="00CA73D5"/>
    <w:rsid w:val="00CB2FC9"/>
    <w:rsid w:val="00CB5068"/>
    <w:rsid w:val="00CB6DAD"/>
    <w:rsid w:val="00CB7D2B"/>
    <w:rsid w:val="00CC1C87"/>
    <w:rsid w:val="00CC1F8D"/>
    <w:rsid w:val="00CC3000"/>
    <w:rsid w:val="00CC4859"/>
    <w:rsid w:val="00CC7A35"/>
    <w:rsid w:val="00CC7B97"/>
    <w:rsid w:val="00CD072A"/>
    <w:rsid w:val="00CD40B1"/>
    <w:rsid w:val="00CD7F73"/>
    <w:rsid w:val="00CE26C5"/>
    <w:rsid w:val="00CE36AF"/>
    <w:rsid w:val="00CE371B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380"/>
    <w:rsid w:val="00D12CD9"/>
    <w:rsid w:val="00D139C8"/>
    <w:rsid w:val="00D17F81"/>
    <w:rsid w:val="00D2127B"/>
    <w:rsid w:val="00D2758C"/>
    <w:rsid w:val="00D275CA"/>
    <w:rsid w:val="00D2789B"/>
    <w:rsid w:val="00D345AB"/>
    <w:rsid w:val="00D41566"/>
    <w:rsid w:val="00D42070"/>
    <w:rsid w:val="00D452F4"/>
    <w:rsid w:val="00D458EC"/>
    <w:rsid w:val="00D501B0"/>
    <w:rsid w:val="00D52582"/>
    <w:rsid w:val="00D56A0E"/>
    <w:rsid w:val="00D57AD3"/>
    <w:rsid w:val="00D62F25"/>
    <w:rsid w:val="00D635FE"/>
    <w:rsid w:val="00D63FF8"/>
    <w:rsid w:val="00D6455C"/>
    <w:rsid w:val="00D66A7B"/>
    <w:rsid w:val="00D66A7C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DED"/>
    <w:rsid w:val="00D951FC"/>
    <w:rsid w:val="00D977E8"/>
    <w:rsid w:val="00D97B16"/>
    <w:rsid w:val="00DA119B"/>
    <w:rsid w:val="00DA26EC"/>
    <w:rsid w:val="00DB1C89"/>
    <w:rsid w:val="00DB3763"/>
    <w:rsid w:val="00DB4029"/>
    <w:rsid w:val="00DB5F4D"/>
    <w:rsid w:val="00DB66F2"/>
    <w:rsid w:val="00DB6DA5"/>
    <w:rsid w:val="00DC076B"/>
    <w:rsid w:val="00DC186F"/>
    <w:rsid w:val="00DC1A53"/>
    <w:rsid w:val="00DC252F"/>
    <w:rsid w:val="00DC6050"/>
    <w:rsid w:val="00DC6445"/>
    <w:rsid w:val="00DD086C"/>
    <w:rsid w:val="00DD35E1"/>
    <w:rsid w:val="00DD43EA"/>
    <w:rsid w:val="00DD51B7"/>
    <w:rsid w:val="00DE231D"/>
    <w:rsid w:val="00DE6F44"/>
    <w:rsid w:val="00DF0432"/>
    <w:rsid w:val="00DF1643"/>
    <w:rsid w:val="00DF1B58"/>
    <w:rsid w:val="00DF37FD"/>
    <w:rsid w:val="00DF4FA4"/>
    <w:rsid w:val="00E0014D"/>
    <w:rsid w:val="00E009DA"/>
    <w:rsid w:val="00E037D9"/>
    <w:rsid w:val="00E04927"/>
    <w:rsid w:val="00E11A48"/>
    <w:rsid w:val="00E130EB"/>
    <w:rsid w:val="00E14801"/>
    <w:rsid w:val="00E162CD"/>
    <w:rsid w:val="00E17FA5"/>
    <w:rsid w:val="00E21BFE"/>
    <w:rsid w:val="00E21C88"/>
    <w:rsid w:val="00E223AC"/>
    <w:rsid w:val="00E26930"/>
    <w:rsid w:val="00E26CA8"/>
    <w:rsid w:val="00E27257"/>
    <w:rsid w:val="00E27F4F"/>
    <w:rsid w:val="00E350B1"/>
    <w:rsid w:val="00E40D27"/>
    <w:rsid w:val="00E42610"/>
    <w:rsid w:val="00E449D0"/>
    <w:rsid w:val="00E44A34"/>
    <w:rsid w:val="00E4506A"/>
    <w:rsid w:val="00E5071C"/>
    <w:rsid w:val="00E508EB"/>
    <w:rsid w:val="00E53F99"/>
    <w:rsid w:val="00E56510"/>
    <w:rsid w:val="00E62EA8"/>
    <w:rsid w:val="00E67A6E"/>
    <w:rsid w:val="00E70096"/>
    <w:rsid w:val="00E71B43"/>
    <w:rsid w:val="00E81612"/>
    <w:rsid w:val="00E82BD7"/>
    <w:rsid w:val="00E85331"/>
    <w:rsid w:val="00E859E3"/>
    <w:rsid w:val="00E87D18"/>
    <w:rsid w:val="00E87D62"/>
    <w:rsid w:val="00E90956"/>
    <w:rsid w:val="00E90AC5"/>
    <w:rsid w:val="00E948F6"/>
    <w:rsid w:val="00E95C37"/>
    <w:rsid w:val="00E97333"/>
    <w:rsid w:val="00EA247F"/>
    <w:rsid w:val="00EA2C83"/>
    <w:rsid w:val="00EA3E9C"/>
    <w:rsid w:val="00EA46F8"/>
    <w:rsid w:val="00EA486E"/>
    <w:rsid w:val="00EA4FA3"/>
    <w:rsid w:val="00EA5503"/>
    <w:rsid w:val="00EA7B22"/>
    <w:rsid w:val="00EB001B"/>
    <w:rsid w:val="00EB3082"/>
    <w:rsid w:val="00EB6C33"/>
    <w:rsid w:val="00EC6F62"/>
    <w:rsid w:val="00ED0612"/>
    <w:rsid w:val="00ED2EA2"/>
    <w:rsid w:val="00ED6019"/>
    <w:rsid w:val="00ED7830"/>
    <w:rsid w:val="00EE1FD9"/>
    <w:rsid w:val="00EE2BFF"/>
    <w:rsid w:val="00EE3909"/>
    <w:rsid w:val="00EF4205"/>
    <w:rsid w:val="00EF5939"/>
    <w:rsid w:val="00F01714"/>
    <w:rsid w:val="00F0258F"/>
    <w:rsid w:val="00F02D06"/>
    <w:rsid w:val="00F0562C"/>
    <w:rsid w:val="00F056E5"/>
    <w:rsid w:val="00F06325"/>
    <w:rsid w:val="00F06FDD"/>
    <w:rsid w:val="00F10819"/>
    <w:rsid w:val="00F11219"/>
    <w:rsid w:val="00F15E5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9B4"/>
    <w:rsid w:val="00F41F1B"/>
    <w:rsid w:val="00F46BD9"/>
    <w:rsid w:val="00F60BE0"/>
    <w:rsid w:val="00F6280E"/>
    <w:rsid w:val="00F652E8"/>
    <w:rsid w:val="00F7050A"/>
    <w:rsid w:val="00F75533"/>
    <w:rsid w:val="00F8036D"/>
    <w:rsid w:val="00F809DC"/>
    <w:rsid w:val="00F83FEB"/>
    <w:rsid w:val="00F8633D"/>
    <w:rsid w:val="00F866E9"/>
    <w:rsid w:val="00F86EB0"/>
    <w:rsid w:val="00F903A1"/>
    <w:rsid w:val="00FA087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1F4D"/>
    <w:rsid w:val="00FC1FBA"/>
    <w:rsid w:val="00FC3BC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54E12"/>
  <w15:docId w15:val="{8CAAC9B9-A110-4AB0-A2A1-7B88F184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A22C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C1F8D"/>
    <w:pPr>
      <w:keepNext/>
      <w:keepLines/>
      <w:numPr>
        <w:numId w:val="10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A22C0"/>
    <w:pPr>
      <w:keepNext/>
      <w:numPr>
        <w:ilvl w:val="1"/>
        <w:numId w:val="10"/>
      </w:numPr>
      <w:spacing w:before="24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C0"/>
    <w:pPr>
      <w:keepNext/>
      <w:numPr>
        <w:ilvl w:val="2"/>
        <w:numId w:val="10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1F8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463D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1F8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C1F8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A22C0"/>
    <w:pPr>
      <w:numPr>
        <w:ilvl w:val="3"/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92183E"/>
    <w:rPr>
      <w:rFonts w:ascii="Arial" w:hAnsi="Arial"/>
      <w:sz w:val="26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A22C0"/>
    <w:pPr>
      <w:numPr>
        <w:ilvl w:val="4"/>
        <w:numId w:val="10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A22C0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44C1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bro\Desktop\CCNA%207%20Sandbox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5CD4E9A9E04DE5B30157AE42E8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0DCE-2083-48EA-9A23-8008467F2BF0}"/>
      </w:docPartPr>
      <w:docPartBody>
        <w:p w:rsidR="00E225D7" w:rsidRDefault="00D82725">
          <w:pPr>
            <w:pStyle w:val="B25CD4E9A9E04DE5B30157AE42E831D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725"/>
    <w:rsid w:val="00036F8A"/>
    <w:rsid w:val="001C6165"/>
    <w:rsid w:val="00245BCB"/>
    <w:rsid w:val="002C0D32"/>
    <w:rsid w:val="002D2B40"/>
    <w:rsid w:val="003B3560"/>
    <w:rsid w:val="00443ACF"/>
    <w:rsid w:val="005A7677"/>
    <w:rsid w:val="005D7C61"/>
    <w:rsid w:val="005F3FE0"/>
    <w:rsid w:val="006462A8"/>
    <w:rsid w:val="006D1755"/>
    <w:rsid w:val="008501C4"/>
    <w:rsid w:val="008F219C"/>
    <w:rsid w:val="00A80500"/>
    <w:rsid w:val="00B37AF2"/>
    <w:rsid w:val="00B525FF"/>
    <w:rsid w:val="00BC5234"/>
    <w:rsid w:val="00D45354"/>
    <w:rsid w:val="00D75E32"/>
    <w:rsid w:val="00D82725"/>
    <w:rsid w:val="00D87A78"/>
    <w:rsid w:val="00E04BFD"/>
    <w:rsid w:val="00E225D7"/>
    <w:rsid w:val="00F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5CD4E9A9E04DE5B30157AE42E831D4">
    <w:name w:val="B25CD4E9A9E04DE5B30157AE42E83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CD749-7A86-4D8A-973B-D04D3A38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12</TotalTime>
  <Pages>20</Pages>
  <Words>4151</Words>
  <Characters>23661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Switch Security Configuration</vt:lpstr>
    </vt:vector>
  </TitlesOfParts>
  <Company>Cisco Systems, Inc.</Company>
  <LinksUpToDate>false</LinksUpToDate>
  <CharactersWithSpaces>27757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Switch Security Configuration</dc:title>
  <dc:creator>nh.brooks@gmail.com</dc:creator>
  <dc:description>2019</dc:description>
  <cp:lastModifiedBy>Noris Ismail</cp:lastModifiedBy>
  <cp:revision>5</cp:revision>
  <dcterms:created xsi:type="dcterms:W3CDTF">2022-04-17T23:41:00Z</dcterms:created>
  <dcterms:modified xsi:type="dcterms:W3CDTF">2022-04-17T23:55:00Z</dcterms:modified>
</cp:coreProperties>
</file>